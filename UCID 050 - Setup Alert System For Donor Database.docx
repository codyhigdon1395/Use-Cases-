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EFF6" w14:textId="77777777" w:rsidR="00FF3D54" w:rsidRDefault="00FF3D54" w:rsidP="00FF3D54">
      <w:pPr>
        <w:pStyle w:val="Title"/>
        <w:jc w:val="right"/>
      </w:pPr>
      <w:r>
        <w:t>Surgery on Sunday Louisville Consulting</w:t>
      </w:r>
    </w:p>
    <w:p w14:paraId="44DA65DE" w14:textId="36D4C185" w:rsidR="009528CE" w:rsidRDefault="000E35D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>
        <w:fldChar w:fldCharType="end"/>
      </w:r>
      <w:r w:rsidR="00A83F1A">
        <w:t>Setup</w:t>
      </w:r>
      <w:r w:rsidR="00F6159A">
        <w:t xml:space="preserve"> </w:t>
      </w:r>
      <w:proofErr w:type="gramStart"/>
      <w:r w:rsidR="00F6159A">
        <w:t>An</w:t>
      </w:r>
      <w:proofErr w:type="gramEnd"/>
      <w:r w:rsidR="00A83F1A">
        <w:t xml:space="preserve"> Alert System </w:t>
      </w:r>
      <w:r w:rsidR="00F6159A">
        <w:t xml:space="preserve">For </w:t>
      </w:r>
      <w:r w:rsidR="00E81FCA">
        <w:t>Donor</w:t>
      </w:r>
      <w:r w:rsidR="00F6159A">
        <w:t xml:space="preserve"> Database</w:t>
      </w:r>
    </w:p>
    <w:p w14:paraId="0982C3A7" w14:textId="77777777" w:rsidR="009528CE" w:rsidRDefault="009528CE">
      <w:pPr>
        <w:pStyle w:val="Title"/>
        <w:jc w:val="right"/>
      </w:pPr>
    </w:p>
    <w:p w14:paraId="78989483" w14:textId="6DDA7934"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6A2647">
        <w:rPr>
          <w:sz w:val="28"/>
        </w:rPr>
        <w:t>3</w:t>
      </w:r>
      <w:r>
        <w:rPr>
          <w:sz w:val="28"/>
        </w:rPr>
        <w:t>.0</w:t>
      </w:r>
    </w:p>
    <w:p w14:paraId="1086644C" w14:textId="77777777" w:rsidR="009528CE" w:rsidRDefault="009528CE" w:rsidP="008D2310">
      <w:pPr>
        <w:pStyle w:val="InfoBlue"/>
        <w:ind w:left="0"/>
      </w:pPr>
    </w:p>
    <w:p w14:paraId="0EC27115" w14:textId="77777777" w:rsidR="009528CE" w:rsidRDefault="009528CE"/>
    <w:p w14:paraId="5478F251" w14:textId="77777777" w:rsidR="009528CE" w:rsidRDefault="009528CE">
      <w:pPr>
        <w:pStyle w:val="BodyText"/>
      </w:pPr>
    </w:p>
    <w:p w14:paraId="3EF4F667" w14:textId="77777777" w:rsidR="009528CE" w:rsidRDefault="009528CE">
      <w:pPr>
        <w:pStyle w:val="BodyText"/>
      </w:pPr>
    </w:p>
    <w:p w14:paraId="569D9340" w14:textId="77777777" w:rsidR="009528CE" w:rsidRDefault="009528CE">
      <w:pPr>
        <w:sectPr w:rsidR="009528C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26E32D" w14:textId="77777777" w:rsidR="009528CE" w:rsidRDefault="00AE19B8">
      <w:pPr>
        <w:pStyle w:val="Title"/>
      </w:pPr>
      <w:r>
        <w:lastRenderedPageBreak/>
        <w:t>Revision History</w:t>
      </w:r>
    </w:p>
    <w:tbl>
      <w:tblPr>
        <w:tblW w:w="951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1152"/>
        <w:gridCol w:w="3736"/>
        <w:gridCol w:w="8"/>
        <w:gridCol w:w="2304"/>
      </w:tblGrid>
      <w:tr w:rsidR="009528CE" w14:paraId="5E5C34DB" w14:textId="77777777" w:rsidTr="00FF3D54">
        <w:tc>
          <w:tcPr>
            <w:tcW w:w="2312" w:type="dxa"/>
          </w:tcPr>
          <w:p w14:paraId="4CE628E3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BB69E7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gridSpan w:val="2"/>
          </w:tcPr>
          <w:p w14:paraId="14DA89CE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E550DF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14:paraId="4AC101C6" w14:textId="77777777" w:rsidTr="00FF3D54">
        <w:trPr>
          <w:trHeight w:val="381"/>
        </w:trPr>
        <w:tc>
          <w:tcPr>
            <w:tcW w:w="2312" w:type="dxa"/>
          </w:tcPr>
          <w:p w14:paraId="12649818" w14:textId="7E5BF8C9" w:rsidR="009528CE" w:rsidRDefault="00F6159A">
            <w:pPr>
              <w:pStyle w:val="Tabletext"/>
            </w:pPr>
            <w:r>
              <w:t>21</w:t>
            </w:r>
            <w:r w:rsidR="00AE19B8">
              <w:t>/</w:t>
            </w:r>
            <w:r w:rsidR="009B60CC">
              <w:t>Oct</w:t>
            </w:r>
            <w:r w:rsidR="00AE19B8">
              <w:t>/</w:t>
            </w:r>
            <w:r w:rsidR="009B60CC">
              <w:t>17</w:t>
            </w:r>
          </w:p>
        </w:tc>
        <w:tc>
          <w:tcPr>
            <w:tcW w:w="1152" w:type="dxa"/>
          </w:tcPr>
          <w:p w14:paraId="382B7EBA" w14:textId="77777777"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3736" w:type="dxa"/>
          </w:tcPr>
          <w:p w14:paraId="77A96D46" w14:textId="7E4178A1" w:rsidR="009528CE" w:rsidRDefault="00F6159A">
            <w:pPr>
              <w:pStyle w:val="Tabletext"/>
            </w:pPr>
            <w:r>
              <w:t xml:space="preserve">Setup Alert System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r w:rsidR="00872954">
              <w:t>Donor</w:t>
            </w:r>
            <w:r>
              <w:t xml:space="preserve"> Database</w:t>
            </w:r>
          </w:p>
        </w:tc>
        <w:tc>
          <w:tcPr>
            <w:tcW w:w="2312" w:type="dxa"/>
            <w:gridSpan w:val="2"/>
          </w:tcPr>
          <w:p w14:paraId="39D2101D" w14:textId="51BE2627" w:rsidR="009528CE" w:rsidRDefault="00F6159A" w:rsidP="00FF3D54">
            <w:pPr>
              <w:pStyle w:val="Tabletext"/>
            </w:pPr>
            <w:r>
              <w:t>Cody Higdon</w:t>
            </w:r>
          </w:p>
        </w:tc>
      </w:tr>
      <w:tr w:rsidR="009528CE" w14:paraId="09D790B5" w14:textId="77777777" w:rsidTr="00BF5174">
        <w:trPr>
          <w:trHeight w:val="381"/>
        </w:trPr>
        <w:tc>
          <w:tcPr>
            <w:tcW w:w="2312" w:type="dxa"/>
          </w:tcPr>
          <w:p w14:paraId="696DEF94" w14:textId="25F2A3D6" w:rsidR="009528CE" w:rsidRDefault="008D51D2">
            <w:pPr>
              <w:pStyle w:val="Tabletext"/>
            </w:pPr>
            <w:r>
              <w:t>6/Nov/17</w:t>
            </w:r>
          </w:p>
        </w:tc>
        <w:tc>
          <w:tcPr>
            <w:tcW w:w="1152" w:type="dxa"/>
          </w:tcPr>
          <w:p w14:paraId="398CFB20" w14:textId="6DD40BA1" w:rsidR="009528CE" w:rsidRDefault="008D51D2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gridSpan w:val="2"/>
          </w:tcPr>
          <w:p w14:paraId="708AC5DA" w14:textId="460A847A" w:rsidR="009528CE" w:rsidRDefault="008D51D2">
            <w:pPr>
              <w:pStyle w:val="Tabletext"/>
            </w:pPr>
            <w:r w:rsidRPr="008D51D2">
              <w:t xml:space="preserve">Setup Alert System </w:t>
            </w:r>
            <w:proofErr w:type="gramStart"/>
            <w:r w:rsidRPr="008D51D2">
              <w:t>For</w:t>
            </w:r>
            <w:proofErr w:type="gramEnd"/>
            <w:r w:rsidRPr="008D51D2">
              <w:t xml:space="preserve"> Donor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14:paraId="16D52420" w14:textId="6F6AB8A5" w:rsidR="009528CE" w:rsidRDefault="008D51D2">
            <w:pPr>
              <w:pStyle w:val="Tabletext"/>
            </w:pPr>
            <w:r>
              <w:t>Cody Higdon</w:t>
            </w:r>
          </w:p>
        </w:tc>
      </w:tr>
      <w:tr w:rsidR="009528CE" w14:paraId="52D9DF25" w14:textId="77777777" w:rsidTr="00FF3D54">
        <w:tc>
          <w:tcPr>
            <w:tcW w:w="2312" w:type="dxa"/>
          </w:tcPr>
          <w:p w14:paraId="2DD72242" w14:textId="0025BDC0" w:rsidR="009528CE" w:rsidRDefault="006A2647">
            <w:pPr>
              <w:pStyle w:val="Tabletext"/>
            </w:pPr>
            <w:r>
              <w:t>7/Dec/17</w:t>
            </w:r>
          </w:p>
        </w:tc>
        <w:tc>
          <w:tcPr>
            <w:tcW w:w="1152" w:type="dxa"/>
          </w:tcPr>
          <w:p w14:paraId="314A01CA" w14:textId="06FE06AB" w:rsidR="009528CE" w:rsidRDefault="006A2647">
            <w:pPr>
              <w:pStyle w:val="Tabletext"/>
            </w:pPr>
            <w:r>
              <w:t>3.0</w:t>
            </w:r>
          </w:p>
        </w:tc>
        <w:tc>
          <w:tcPr>
            <w:tcW w:w="3744" w:type="dxa"/>
            <w:gridSpan w:val="2"/>
          </w:tcPr>
          <w:p w14:paraId="7F33649E" w14:textId="4E3D2183" w:rsidR="009528CE" w:rsidRDefault="006A2647">
            <w:pPr>
              <w:pStyle w:val="Tabletext"/>
            </w:pPr>
            <w:r w:rsidRPr="008D51D2">
              <w:t xml:space="preserve">Setup Alert System </w:t>
            </w:r>
            <w:proofErr w:type="gramStart"/>
            <w:r w:rsidRPr="008D51D2">
              <w:t>For</w:t>
            </w:r>
            <w:proofErr w:type="gramEnd"/>
            <w:r w:rsidRPr="008D51D2">
              <w:t xml:space="preserve"> Donor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14:paraId="71A7F11D" w14:textId="09648DA6" w:rsidR="009528CE" w:rsidRDefault="006A2647">
            <w:pPr>
              <w:pStyle w:val="Tabletext"/>
            </w:pPr>
            <w:r>
              <w:t>Cody Higdon</w:t>
            </w:r>
          </w:p>
        </w:tc>
      </w:tr>
      <w:tr w:rsidR="009528CE" w14:paraId="5CBF2873" w14:textId="77777777" w:rsidTr="00FF3D54">
        <w:tc>
          <w:tcPr>
            <w:tcW w:w="2312" w:type="dxa"/>
          </w:tcPr>
          <w:p w14:paraId="0B5260CB" w14:textId="77777777" w:rsidR="009528CE" w:rsidRDefault="009528CE">
            <w:pPr>
              <w:pStyle w:val="Tabletext"/>
            </w:pPr>
          </w:p>
        </w:tc>
        <w:tc>
          <w:tcPr>
            <w:tcW w:w="1152" w:type="dxa"/>
          </w:tcPr>
          <w:p w14:paraId="7257F0C2" w14:textId="77777777" w:rsidR="009528CE" w:rsidRDefault="009528CE">
            <w:pPr>
              <w:pStyle w:val="Tabletext"/>
            </w:pPr>
          </w:p>
        </w:tc>
        <w:tc>
          <w:tcPr>
            <w:tcW w:w="3744" w:type="dxa"/>
            <w:gridSpan w:val="2"/>
          </w:tcPr>
          <w:p w14:paraId="32BC3857" w14:textId="77777777"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14:paraId="79CA30CD" w14:textId="77777777" w:rsidR="009528CE" w:rsidRDefault="009528CE">
            <w:pPr>
              <w:pStyle w:val="Tabletext"/>
            </w:pPr>
          </w:p>
        </w:tc>
      </w:tr>
    </w:tbl>
    <w:p w14:paraId="2C7FA6E9" w14:textId="77777777" w:rsidR="009528CE" w:rsidRDefault="009528CE"/>
    <w:p w14:paraId="3832F809" w14:textId="77777777"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14:paraId="16623E60" w14:textId="615993AA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A86AF1">
        <w:rPr>
          <w:noProof/>
        </w:rPr>
        <w:t>4</w:t>
      </w:r>
    </w:p>
    <w:p w14:paraId="51FF98D4" w14:textId="6956AD8F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A86AF1">
        <w:rPr>
          <w:noProof/>
        </w:rPr>
        <w:t>4</w:t>
      </w:r>
    </w:p>
    <w:p w14:paraId="5596E072" w14:textId="54E3E08D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A86AF1">
        <w:rPr>
          <w:noProof/>
        </w:rPr>
        <w:t>4</w:t>
      </w:r>
    </w:p>
    <w:p w14:paraId="182D50AE" w14:textId="06A932D5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A86AF1">
        <w:rPr>
          <w:noProof/>
        </w:rPr>
        <w:t>4</w:t>
      </w:r>
    </w:p>
    <w:p w14:paraId="1D7CDFD5" w14:textId="0AA521BD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A86AF1">
        <w:rPr>
          <w:noProof/>
        </w:rPr>
        <w:t>4</w:t>
      </w:r>
    </w:p>
    <w:p w14:paraId="5AA39FD5" w14:textId="7209BC98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A86AF1">
        <w:rPr>
          <w:noProof/>
        </w:rPr>
        <w:t>4</w:t>
      </w:r>
    </w:p>
    <w:p w14:paraId="523783B9" w14:textId="41D801D9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A86AF1">
        <w:rPr>
          <w:noProof/>
        </w:rPr>
        <w:t>4</w:t>
      </w:r>
    </w:p>
    <w:p w14:paraId="36C525C7" w14:textId="1EF19DEB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A86AF1">
        <w:rPr>
          <w:noProof/>
        </w:rPr>
        <w:t>4</w:t>
      </w:r>
    </w:p>
    <w:p w14:paraId="44470767" w14:textId="6D132245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A86AF1">
        <w:rPr>
          <w:noProof/>
        </w:rPr>
        <w:t>4</w:t>
      </w:r>
    </w:p>
    <w:p w14:paraId="73F3D886" w14:textId="50909A36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A86AF1">
        <w:rPr>
          <w:noProof/>
        </w:rPr>
        <w:t>4</w:t>
      </w:r>
    </w:p>
    <w:p w14:paraId="6CC69246" w14:textId="00BF3F63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A86AF1">
        <w:rPr>
          <w:noProof/>
        </w:rPr>
        <w:t>4</w:t>
      </w:r>
    </w:p>
    <w:p w14:paraId="18E6828A" w14:textId="4AE2C718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A86AF1">
        <w:rPr>
          <w:noProof/>
        </w:rPr>
        <w:t>4</w:t>
      </w:r>
    </w:p>
    <w:p w14:paraId="5E2AAC64" w14:textId="0BB2EC0C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A86AF1">
        <w:rPr>
          <w:noProof/>
        </w:rPr>
        <w:t>4</w:t>
      </w:r>
    </w:p>
    <w:p w14:paraId="26246460" w14:textId="5440BA42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A86AF1">
        <w:rPr>
          <w:noProof/>
        </w:rPr>
        <w:t>4</w:t>
      </w:r>
    </w:p>
    <w:p w14:paraId="5D2B8DDE" w14:textId="6D020275" w:rsidR="009528CE" w:rsidRDefault="00AE19B8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A86AF1">
        <w:rPr>
          <w:noProof/>
        </w:rPr>
        <w:t>4</w:t>
      </w:r>
    </w:p>
    <w:p w14:paraId="1849C4D4" w14:textId="77777777" w:rsidR="00A86AF1" w:rsidRDefault="00A86AF1" w:rsidP="00A86AF1"/>
    <w:p w14:paraId="75B7F592" w14:textId="2257AB0D" w:rsidR="00A86AF1" w:rsidRDefault="00A86AF1" w:rsidP="00A86AF1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14:paraId="2D54DFB2" w14:textId="77777777" w:rsidR="00A86AF1" w:rsidRDefault="00A86AF1" w:rsidP="00A86AF1"/>
    <w:p w14:paraId="2C167AAB" w14:textId="77777777" w:rsidR="00A86AF1" w:rsidRDefault="00A86AF1" w:rsidP="00A86AF1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14:paraId="756CC524" w14:textId="77777777" w:rsidR="00A86AF1" w:rsidRDefault="00A86AF1" w:rsidP="00A86AF1"/>
    <w:p w14:paraId="68D3D9CE" w14:textId="279AE259" w:rsidR="00A86AF1" w:rsidRDefault="00A86AF1" w:rsidP="00A86AF1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14:paraId="7BEA3796" w14:textId="121CF280" w:rsidR="00C57CE5" w:rsidRDefault="00C57CE5" w:rsidP="00A86AF1"/>
    <w:p w14:paraId="7B8FCD3F" w14:textId="0FD4A0CA" w:rsidR="00C57CE5" w:rsidRDefault="00C57CE5" w:rsidP="00A86AF1">
      <w:r>
        <w:t>10.    P</w:t>
      </w:r>
      <w:r w:rsidR="00B32715">
        <w:t>rototype</w:t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</w:r>
      <w:r w:rsidR="00B32715">
        <w:tab/>
        <w:t xml:space="preserve">            8</w:t>
      </w:r>
    </w:p>
    <w:p w14:paraId="1262695E" w14:textId="70C54AF7" w:rsidR="00B32715" w:rsidRDefault="00B32715" w:rsidP="00B32715">
      <w:r>
        <w:t xml:space="preserve">       10.1     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  <w:t xml:space="preserve">            8</w:t>
      </w:r>
    </w:p>
    <w:p w14:paraId="6470FBF6" w14:textId="5F0DBAF8" w:rsidR="00B32715" w:rsidRDefault="00B32715" w:rsidP="00B32715">
      <w:r>
        <w:t xml:space="preserve">       10.2      Actual Prototype                                                                                                                                         8</w:t>
      </w:r>
    </w:p>
    <w:p w14:paraId="37F56E36" w14:textId="77777777" w:rsidR="00B32715" w:rsidRDefault="00B32715" w:rsidP="00A86AF1"/>
    <w:p w14:paraId="012541D0" w14:textId="77777777" w:rsidR="00A86AF1" w:rsidRPr="00A86AF1" w:rsidRDefault="00A86AF1" w:rsidP="00A86AF1"/>
    <w:p w14:paraId="6AEE5310" w14:textId="41DFC857" w:rsidR="009528CE" w:rsidRPr="001E7474" w:rsidRDefault="00AE19B8">
      <w:pPr>
        <w:pStyle w:val="Title"/>
        <w:rPr>
          <w:rFonts w:cs="Arial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F3631" w:rsidRPr="001E7474">
        <w:rPr>
          <w:rFonts w:cs="Arial"/>
        </w:rPr>
        <w:lastRenderedPageBreak/>
        <w:fldChar w:fldCharType="begin"/>
      </w:r>
      <w:r w:rsidR="00DF3631" w:rsidRPr="001E7474">
        <w:rPr>
          <w:rFonts w:cs="Arial"/>
        </w:rPr>
        <w:instrText xml:space="preserve">title  \* Mergeformat </w:instrText>
      </w:r>
      <w:r w:rsidR="00DF3631" w:rsidRPr="001E7474">
        <w:rPr>
          <w:rFonts w:cs="Arial"/>
        </w:rPr>
        <w:fldChar w:fldCharType="separate"/>
      </w:r>
      <w:r w:rsidR="00CA0558" w:rsidRPr="001E7474">
        <w:rPr>
          <w:rFonts w:cs="Arial"/>
        </w:rPr>
        <w:t xml:space="preserve">Use Case Specification: </w:t>
      </w:r>
      <w:r w:rsidR="00C439F2">
        <w:rPr>
          <w:rFonts w:cs="Arial"/>
        </w:rPr>
        <w:t>Setup a</w:t>
      </w:r>
      <w:r w:rsidR="003D6CA2">
        <w:rPr>
          <w:rFonts w:cs="Arial"/>
        </w:rPr>
        <w:t xml:space="preserve">n Alert System for </w:t>
      </w:r>
      <w:r w:rsidR="00F51CC4">
        <w:rPr>
          <w:rFonts w:cs="Arial"/>
        </w:rPr>
        <w:t>Donor</w:t>
      </w:r>
      <w:r w:rsidR="003D6CA2">
        <w:rPr>
          <w:rFonts w:cs="Arial"/>
        </w:rPr>
        <w:t xml:space="preserve"> Database</w:t>
      </w:r>
      <w:r w:rsidR="00713032">
        <w:rPr>
          <w:rFonts w:cs="Arial"/>
        </w:rPr>
        <w:t xml:space="preserve"> </w:t>
      </w:r>
      <w:r w:rsidR="00DF3631" w:rsidRPr="001E7474">
        <w:rPr>
          <w:rFonts w:cs="Arial"/>
        </w:rPr>
        <w:fldChar w:fldCharType="end"/>
      </w:r>
      <w:bookmarkStart w:id="0" w:name="_Toc423410237"/>
      <w:bookmarkStart w:id="1" w:name="_Toc425054503"/>
      <w:r w:rsidRPr="001E7474">
        <w:rPr>
          <w:rFonts w:cs="Arial"/>
        </w:rPr>
        <w:t xml:space="preserve"> </w:t>
      </w:r>
      <w:bookmarkEnd w:id="0"/>
      <w:bookmarkEnd w:id="1"/>
    </w:p>
    <w:p w14:paraId="53F58FB6" w14:textId="77777777" w:rsidR="009528CE" w:rsidRPr="001E7474" w:rsidRDefault="009528CE">
      <w:pPr>
        <w:pStyle w:val="InfoBlue"/>
        <w:rPr>
          <w:rFonts w:ascii="Arial" w:hAnsi="Arial" w:cs="Arial"/>
        </w:rPr>
      </w:pPr>
    </w:p>
    <w:p w14:paraId="0E971F8C" w14:textId="2033D8A6" w:rsidR="009528CE" w:rsidRPr="001E7474" w:rsidRDefault="00E43576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Setup an Alert System</w:t>
      </w:r>
    </w:p>
    <w:p w14:paraId="1F71CDDF" w14:textId="14A16B31" w:rsidR="009B60CC" w:rsidRPr="00024258" w:rsidRDefault="00AE19B8" w:rsidP="0002425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14:paraId="6BF3A473" w14:textId="14D64D14" w:rsidR="009B60CC" w:rsidRPr="00AC5E2E" w:rsidRDefault="009B60CC" w:rsidP="00AC5E2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C5E2E">
        <w:rPr>
          <w:rFonts w:ascii="Arial" w:hAnsi="Arial" w:cs="Arial"/>
        </w:rPr>
        <w:t xml:space="preserve">The purpose of this use case is to </w:t>
      </w:r>
      <w:r w:rsidR="00C439F2" w:rsidRPr="00AC5E2E">
        <w:rPr>
          <w:rFonts w:ascii="Arial" w:hAnsi="Arial" w:cs="Arial"/>
        </w:rPr>
        <w:t>setup a</w:t>
      </w:r>
      <w:r w:rsidR="003D6CA2" w:rsidRPr="00AC5E2E">
        <w:rPr>
          <w:rFonts w:ascii="Arial" w:hAnsi="Arial" w:cs="Arial"/>
        </w:rPr>
        <w:t xml:space="preserve">n alert system for </w:t>
      </w:r>
      <w:r w:rsidR="00872954" w:rsidRPr="00AC5E2E">
        <w:rPr>
          <w:rFonts w:ascii="Arial" w:hAnsi="Arial" w:cs="Arial"/>
        </w:rPr>
        <w:t>donor</w:t>
      </w:r>
      <w:r w:rsidR="003D6CA2" w:rsidRPr="00AC5E2E">
        <w:rPr>
          <w:rFonts w:ascii="Arial" w:hAnsi="Arial" w:cs="Arial"/>
        </w:rPr>
        <w:t xml:space="preserve"> database</w:t>
      </w:r>
      <w:r w:rsidR="001C2B7E" w:rsidRPr="00AC5E2E">
        <w:rPr>
          <w:rFonts w:ascii="Arial" w:hAnsi="Arial" w:cs="Arial"/>
        </w:rPr>
        <w:t>.</w:t>
      </w:r>
      <w:r w:rsidR="00BF5174" w:rsidRPr="00AC5E2E">
        <w:rPr>
          <w:rFonts w:ascii="Arial" w:hAnsi="Arial" w:cs="Arial"/>
        </w:rPr>
        <w:t xml:space="preserve"> This is necessity to </w:t>
      </w:r>
      <w:r w:rsidR="00CA2422" w:rsidRPr="00AC5E2E">
        <w:rPr>
          <w:rFonts w:ascii="Arial" w:hAnsi="Arial" w:cs="Arial"/>
        </w:rPr>
        <w:t xml:space="preserve">know when the clinic receives a </w:t>
      </w:r>
      <w:r w:rsidR="00F51CC4" w:rsidRPr="00AC5E2E">
        <w:rPr>
          <w:rFonts w:ascii="Arial" w:hAnsi="Arial" w:cs="Arial"/>
        </w:rPr>
        <w:t>donor</w:t>
      </w:r>
      <w:r w:rsidR="00C439F2" w:rsidRPr="00AC5E2E">
        <w:rPr>
          <w:rFonts w:ascii="Arial" w:hAnsi="Arial" w:cs="Arial"/>
        </w:rPr>
        <w:t xml:space="preserve">. The </w:t>
      </w:r>
      <w:r w:rsidR="00CA2422" w:rsidRPr="00AC5E2E">
        <w:rPr>
          <w:rFonts w:ascii="Arial" w:hAnsi="Arial" w:cs="Arial"/>
        </w:rPr>
        <w:t>alert system</w:t>
      </w:r>
      <w:r w:rsidR="00C439F2" w:rsidRPr="00AC5E2E">
        <w:rPr>
          <w:rFonts w:ascii="Arial" w:hAnsi="Arial" w:cs="Arial"/>
        </w:rPr>
        <w:t xml:space="preserve"> would allow</w:t>
      </w:r>
      <w:r w:rsidR="00386753" w:rsidRPr="00AC5E2E">
        <w:rPr>
          <w:rFonts w:ascii="Arial" w:hAnsi="Arial" w:cs="Arial"/>
        </w:rPr>
        <w:t xml:space="preserve"> Surgery on Sunday to see that a new </w:t>
      </w:r>
      <w:r w:rsidR="00F51CC4" w:rsidRPr="00AC5E2E">
        <w:rPr>
          <w:rFonts w:ascii="Arial" w:hAnsi="Arial" w:cs="Arial"/>
        </w:rPr>
        <w:t xml:space="preserve">donor </w:t>
      </w:r>
      <w:r w:rsidR="00932107" w:rsidRPr="00AC5E2E">
        <w:rPr>
          <w:rFonts w:ascii="Arial" w:hAnsi="Arial" w:cs="Arial"/>
        </w:rPr>
        <w:t>has entered their database</w:t>
      </w:r>
      <w:r w:rsidR="00C439F2" w:rsidRPr="00AC5E2E">
        <w:rPr>
          <w:rFonts w:ascii="Arial" w:hAnsi="Arial" w:cs="Arial"/>
        </w:rPr>
        <w:t xml:space="preserve">. </w:t>
      </w:r>
    </w:p>
    <w:p w14:paraId="7CF8B1B5" w14:textId="2D51289C" w:rsidR="009528CE" w:rsidRPr="001E7474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1E7474">
        <w:rPr>
          <w:rFonts w:cs="Arial"/>
        </w:rPr>
        <w:t>Flow of Events</w:t>
      </w:r>
      <w:bookmarkEnd w:id="5"/>
      <w:bookmarkEnd w:id="6"/>
      <w:bookmarkEnd w:id="7"/>
    </w:p>
    <w:p w14:paraId="6BC6562D" w14:textId="77777777" w:rsidR="009153D7" w:rsidRPr="001E7474" w:rsidRDefault="00AE19B8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bookmarkStart w:id="11" w:name="_Hlk497930111"/>
      <w:r w:rsidRPr="001E7474">
        <w:rPr>
          <w:rFonts w:cs="Arial"/>
        </w:rPr>
        <w:t>Basic Flow</w:t>
      </w:r>
      <w:bookmarkEnd w:id="8"/>
      <w:bookmarkEnd w:id="9"/>
      <w:bookmarkEnd w:id="10"/>
    </w:p>
    <w:p w14:paraId="68276651" w14:textId="39075E1A" w:rsidR="00932107" w:rsidRPr="00126FE3" w:rsidRDefault="00932107" w:rsidP="00126FE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 w:rsidRPr="00126FE3">
        <w:rPr>
          <w:rFonts w:ascii="Arial" w:hAnsi="Arial" w:cs="Arial"/>
          <w:sz w:val="22"/>
          <w:szCs w:val="24"/>
        </w:rPr>
        <w:t xml:space="preserve">IT Coordinator </w:t>
      </w:r>
      <w:r w:rsidR="00126FE3" w:rsidRPr="00126FE3">
        <w:rPr>
          <w:rFonts w:ascii="Arial" w:hAnsi="Arial" w:cs="Arial"/>
          <w:sz w:val="22"/>
          <w:szCs w:val="24"/>
        </w:rPr>
        <w:t xml:space="preserve">creates </w:t>
      </w:r>
      <w:r w:rsidR="00063927" w:rsidRPr="00126FE3">
        <w:rPr>
          <w:rFonts w:ascii="Arial" w:hAnsi="Arial" w:cs="Arial"/>
          <w:sz w:val="22"/>
          <w:szCs w:val="24"/>
        </w:rPr>
        <w:t>alert settings</w:t>
      </w:r>
      <w:r w:rsidR="004B6B11">
        <w:rPr>
          <w:rFonts w:ascii="Arial" w:hAnsi="Arial" w:cs="Arial"/>
          <w:sz w:val="22"/>
          <w:szCs w:val="24"/>
        </w:rPr>
        <w:t xml:space="preserve"> on</w:t>
      </w:r>
      <w:r w:rsidR="00126FE3" w:rsidRPr="00126FE3">
        <w:rPr>
          <w:rFonts w:ascii="Arial" w:hAnsi="Arial" w:cs="Arial"/>
          <w:sz w:val="22"/>
          <w:szCs w:val="24"/>
        </w:rPr>
        <w:t xml:space="preserve"> </w:t>
      </w:r>
      <w:r w:rsidR="00F51CC4">
        <w:rPr>
          <w:rFonts w:ascii="Arial" w:hAnsi="Arial" w:cs="Arial"/>
          <w:sz w:val="22"/>
          <w:szCs w:val="24"/>
        </w:rPr>
        <w:t>Donor</w:t>
      </w:r>
      <w:r w:rsidR="00126FE3" w:rsidRPr="00126FE3">
        <w:rPr>
          <w:rFonts w:ascii="Arial" w:hAnsi="Arial" w:cs="Arial"/>
          <w:sz w:val="22"/>
          <w:szCs w:val="24"/>
        </w:rPr>
        <w:t xml:space="preserve"> Database</w:t>
      </w:r>
    </w:p>
    <w:p w14:paraId="6063C280" w14:textId="77777777"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14:paraId="6E298ABA" w14:textId="77777777" w:rsidR="009528CE" w:rsidRPr="001E7474" w:rsidRDefault="009B60CC">
      <w:pPr>
        <w:pStyle w:val="Heading3"/>
        <w:widowControl/>
        <w:rPr>
          <w:rFonts w:cs="Arial"/>
        </w:rPr>
      </w:pPr>
      <w:r w:rsidRPr="001E7474">
        <w:rPr>
          <w:rFonts w:cs="Arial"/>
          <w:i w:val="0"/>
        </w:rPr>
        <w:t>There are no alternative flows for this use case.</w:t>
      </w:r>
    </w:p>
    <w:p w14:paraId="4ABC06CB" w14:textId="77777777"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bookmarkEnd w:id="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14:paraId="5DEE95C0" w14:textId="43CB4A8E" w:rsidR="009528CE" w:rsidRPr="001E7474" w:rsidRDefault="004B6B11" w:rsidP="00063927">
      <w:pPr>
        <w:pStyle w:val="Heading2"/>
        <w:widowControl/>
        <w:rPr>
          <w:rFonts w:cs="Arial"/>
        </w:rPr>
      </w:pPr>
      <w:r>
        <w:rPr>
          <w:rFonts w:cs="Arial"/>
          <w:b w:val="0"/>
        </w:rPr>
        <w:t xml:space="preserve">The alert system must be able to alert any device that has access to the system. This will improve the knowledge of new volunteers that come into the </w:t>
      </w:r>
      <w:r w:rsidR="00F51CC4">
        <w:rPr>
          <w:rFonts w:cs="Arial"/>
          <w:b w:val="0"/>
        </w:rPr>
        <w:t>Donor</w:t>
      </w:r>
      <w:r>
        <w:rPr>
          <w:rFonts w:cs="Arial"/>
          <w:b w:val="0"/>
        </w:rPr>
        <w:t xml:space="preserve"> database to help with future events. This will improve </w:t>
      </w:r>
      <w:r w:rsidR="00063927">
        <w:rPr>
          <w:rFonts w:cs="Arial"/>
          <w:b w:val="0"/>
        </w:rPr>
        <w:t>performance and knowledge of the employees creating events.</w:t>
      </w:r>
    </w:p>
    <w:p w14:paraId="36F9697A" w14:textId="5E1EE404" w:rsidR="009153D7" w:rsidRPr="00C439F2" w:rsidRDefault="00AE19B8" w:rsidP="00C439F2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494515313"/>
      <w:r w:rsidRPr="001E7474">
        <w:rPr>
          <w:rFonts w:cs="Arial"/>
        </w:rPr>
        <w:t>Pre-conditions</w:t>
      </w:r>
      <w:bookmarkEnd w:id="18"/>
      <w:bookmarkEnd w:id="19"/>
      <w:bookmarkEnd w:id="20"/>
    </w:p>
    <w:p w14:paraId="69919D96" w14:textId="6439F5FE" w:rsidR="00AC5E2E" w:rsidRDefault="001E7474" w:rsidP="00AC5E2E">
      <w:pPr>
        <w:pStyle w:val="Heading2"/>
        <w:widowControl/>
        <w:rPr>
          <w:rFonts w:cs="Arial"/>
          <w:b w:val="0"/>
        </w:rPr>
      </w:pPr>
      <w:r w:rsidRPr="001E7474">
        <w:rPr>
          <w:rFonts w:cs="Arial"/>
          <w:b w:val="0"/>
        </w:rPr>
        <w:t xml:space="preserve">The </w:t>
      </w:r>
      <w:r w:rsidR="00063927">
        <w:rPr>
          <w:rFonts w:cs="Arial"/>
          <w:b w:val="0"/>
        </w:rPr>
        <w:t>IT Coordinator</w:t>
      </w:r>
      <w:r w:rsidRPr="001E7474">
        <w:rPr>
          <w:rFonts w:cs="Arial"/>
          <w:b w:val="0"/>
        </w:rPr>
        <w:t xml:space="preserve"> must have access to the organization</w:t>
      </w:r>
      <w:r w:rsidR="009153D7" w:rsidRPr="001E7474">
        <w:rPr>
          <w:rFonts w:cs="Arial"/>
          <w:b w:val="0"/>
        </w:rPr>
        <w:t xml:space="preserve">’s system </w:t>
      </w:r>
      <w:r w:rsidR="00944DFD" w:rsidRPr="001E7474">
        <w:rPr>
          <w:rFonts w:cs="Arial"/>
          <w:b w:val="0"/>
        </w:rPr>
        <w:t>to</w:t>
      </w:r>
      <w:r w:rsidR="009153D7" w:rsidRPr="001E7474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>set up the alert systems</w:t>
      </w:r>
      <w:r w:rsidR="00C439F2">
        <w:rPr>
          <w:rFonts w:cs="Arial"/>
          <w:b w:val="0"/>
        </w:rPr>
        <w:t>.</w:t>
      </w:r>
    </w:p>
    <w:p w14:paraId="1E9EFFB8" w14:textId="13613FCB" w:rsidR="00AC5E2E" w:rsidRPr="00AC5E2E" w:rsidRDefault="00AC5E2E" w:rsidP="00AC5E2E">
      <w:pPr>
        <w:pStyle w:val="Heading2"/>
        <w:rPr>
          <w:b w:val="0"/>
        </w:rPr>
      </w:pPr>
      <w:r w:rsidRPr="00C131F1">
        <w:rPr>
          <w:b w:val="0"/>
        </w:rPr>
        <w:t>IT Coordinator logs on the system</w:t>
      </w:r>
    </w:p>
    <w:p w14:paraId="34B8E4BE" w14:textId="77777777" w:rsidR="009528CE" w:rsidRPr="00B66319" w:rsidRDefault="00AE19B8" w:rsidP="00B66319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494515315"/>
      <w:r w:rsidRPr="001E7474">
        <w:rPr>
          <w:rFonts w:cs="Arial"/>
        </w:rPr>
        <w:t>Post-conditions</w:t>
      </w:r>
      <w:bookmarkEnd w:id="21"/>
      <w:bookmarkEnd w:id="22"/>
      <w:bookmarkEnd w:id="23"/>
    </w:p>
    <w:p w14:paraId="79128248" w14:textId="21C4D4BA" w:rsidR="00C131F1" w:rsidRPr="00C131F1" w:rsidRDefault="00C131F1" w:rsidP="00C131F1">
      <w:pPr>
        <w:pStyle w:val="Heading2"/>
        <w:rPr>
          <w:b w:val="0"/>
        </w:rPr>
      </w:pPr>
      <w:r w:rsidRPr="00C131F1">
        <w:rPr>
          <w:b w:val="0"/>
          <w:szCs w:val="24"/>
        </w:rPr>
        <w:t>IT Coordinator</w:t>
      </w:r>
      <w:r w:rsidRPr="00C131F1">
        <w:rPr>
          <w:b w:val="0"/>
          <w:sz w:val="18"/>
        </w:rPr>
        <w:t xml:space="preserve"> </w:t>
      </w:r>
      <w:r w:rsidRPr="00C131F1">
        <w:rPr>
          <w:b w:val="0"/>
        </w:rPr>
        <w:t>logs off the system</w:t>
      </w:r>
    </w:p>
    <w:p w14:paraId="342C2ECE" w14:textId="46B717A2" w:rsidR="009528CE" w:rsidRDefault="00B66319">
      <w:pPr>
        <w:pStyle w:val="Heading2"/>
        <w:widowControl/>
        <w:rPr>
          <w:rFonts w:cs="Arial"/>
          <w:b w:val="0"/>
        </w:rPr>
      </w:pPr>
      <w:r>
        <w:rPr>
          <w:rFonts w:cs="Arial"/>
          <w:b w:val="0"/>
        </w:rPr>
        <w:t>The</w:t>
      </w:r>
      <w:r w:rsidR="00713032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 xml:space="preserve">alert system for </w:t>
      </w:r>
      <w:r w:rsidR="00F51CC4">
        <w:rPr>
          <w:rFonts w:cs="Arial"/>
          <w:b w:val="0"/>
        </w:rPr>
        <w:t>Donors</w:t>
      </w:r>
      <w:r w:rsidR="001C2B7E">
        <w:rPr>
          <w:rFonts w:cs="Arial"/>
          <w:b w:val="0"/>
        </w:rPr>
        <w:t xml:space="preserve"> will be created</w:t>
      </w:r>
      <w:r w:rsidR="00307225">
        <w:rPr>
          <w:rFonts w:cs="Arial"/>
          <w:b w:val="0"/>
        </w:rPr>
        <w:t xml:space="preserve"> on </w:t>
      </w:r>
      <w:r w:rsidR="00F51CC4">
        <w:rPr>
          <w:rFonts w:cs="Arial"/>
          <w:b w:val="0"/>
        </w:rPr>
        <w:t>Donors</w:t>
      </w:r>
      <w:r w:rsidR="00307225">
        <w:rPr>
          <w:rFonts w:cs="Arial"/>
          <w:b w:val="0"/>
        </w:rPr>
        <w:t xml:space="preserve"> Database</w:t>
      </w:r>
      <w:r w:rsidR="001C2B7E">
        <w:rPr>
          <w:rFonts w:cs="Arial"/>
          <w:b w:val="0"/>
        </w:rPr>
        <w:t xml:space="preserve">. </w:t>
      </w:r>
    </w:p>
    <w:p w14:paraId="5E3B11CD" w14:textId="77777777" w:rsidR="009528CE" w:rsidRPr="001E7474" w:rsidRDefault="00AE19B8" w:rsidP="009153D7">
      <w:pPr>
        <w:pStyle w:val="Heading1"/>
        <w:rPr>
          <w:rFonts w:cs="Arial"/>
        </w:rPr>
      </w:pPr>
      <w:bookmarkStart w:id="24" w:name="_Toc494515317"/>
      <w:r w:rsidRPr="001E7474">
        <w:rPr>
          <w:rFonts w:cs="Arial"/>
        </w:rPr>
        <w:t>Extension Points</w:t>
      </w:r>
      <w:bookmarkEnd w:id="24"/>
    </w:p>
    <w:p w14:paraId="1B26DB6A" w14:textId="77777777" w:rsidR="009153D7" w:rsidRPr="001E7474" w:rsidRDefault="009153D7" w:rsidP="009153D7">
      <w:pPr>
        <w:pStyle w:val="Heading2"/>
        <w:rPr>
          <w:rFonts w:cs="Arial"/>
          <w:b w:val="0"/>
        </w:rPr>
      </w:pPr>
      <w:r w:rsidRPr="001E7474">
        <w:rPr>
          <w:rFonts w:cs="Arial"/>
          <w:b w:val="0"/>
        </w:rPr>
        <w:t>There are no extension points for this use case.</w:t>
      </w:r>
    </w:p>
    <w:p w14:paraId="53AC298F" w14:textId="4A63BC8A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6F44D099" w14:textId="3E036EF3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24C43360" w14:textId="15F3AE36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406F1A45" w14:textId="014F9BF1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661E1BFA" w14:textId="2C244533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067F92BE" w14:textId="672D3500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4C5720C2" w14:textId="45909190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562D080B" w14:textId="189A79D2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273DA385" w14:textId="14D91422" w:rsidR="00A86AF1" w:rsidRDefault="00A86AF1" w:rsidP="00A86AF1">
      <w:pPr>
        <w:pStyle w:val="BodyText"/>
        <w:ind w:left="0"/>
        <w:rPr>
          <w:rFonts w:ascii="Arial" w:hAnsi="Arial" w:cs="Arial"/>
          <w:i/>
          <w:color w:val="0000FF"/>
        </w:rPr>
      </w:pPr>
    </w:p>
    <w:p w14:paraId="76C7E9D5" w14:textId="77777777" w:rsidR="00AC5E2E" w:rsidRDefault="00AC5E2E" w:rsidP="00AC5E2E">
      <w:pPr>
        <w:pStyle w:val="Heading1"/>
      </w:pPr>
      <w:bookmarkStart w:id="25" w:name="_Hlk497054515"/>
      <w:r>
        <w:lastRenderedPageBreak/>
        <w:t>Class Diagram</w:t>
      </w:r>
    </w:p>
    <w:p w14:paraId="78240F4E" w14:textId="3860DB40" w:rsidR="00AC5E2E" w:rsidRDefault="00AC5E2E" w:rsidP="00AC5E2E">
      <w:pPr>
        <w:pStyle w:val="Heading1"/>
        <w:numPr>
          <w:ilvl w:val="0"/>
          <w:numId w:val="0"/>
        </w:numPr>
      </w:pPr>
      <w:r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B40C" wp14:editId="3F0BE196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9470" cy="30924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309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22415" w14:textId="1799616E" w:rsidR="00AC5E2E" w:rsidRPr="002778BB" w:rsidRDefault="006A2647" w:rsidP="00AC5E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IT 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B4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9pt;margin-top:20.45pt;width:466.1pt;height:2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riJAIAAEY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">
                <v:textbox>
                  <w:txbxContent>
                    <w:p w14:paraId="14122415" w14:textId="1799616E" w:rsidR="00AC5E2E" w:rsidRPr="002778BB" w:rsidRDefault="006A2647" w:rsidP="00AC5E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IT Coordinator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6C1441" w14:textId="77777777" w:rsidR="00AC5E2E" w:rsidRDefault="00AC5E2E" w:rsidP="00AC5E2E">
      <w:pPr>
        <w:pStyle w:val="Heading1"/>
        <w:numPr>
          <w:ilvl w:val="0"/>
          <w:numId w:val="0"/>
        </w:numPr>
      </w:pPr>
      <w:r w:rsidRPr="00A521B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DA1E4B" wp14:editId="5BC9052D">
                <wp:simplePos x="0" y="0"/>
                <wp:positionH relativeFrom="margin">
                  <wp:posOffset>-9525</wp:posOffset>
                </wp:positionH>
                <wp:positionV relativeFrom="paragraph">
                  <wp:posOffset>680085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C50A9" w14:textId="77777777" w:rsidR="00AC5E2E" w:rsidRDefault="00AC5E2E" w:rsidP="00AC5E2E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14:paraId="698F4327" w14:textId="513C916A" w:rsidR="00AC5E2E" w:rsidRPr="006A2647" w:rsidRDefault="006A2647" w:rsidP="006A264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 w:rsidRPr="006A2647">
                              <w:rPr>
                                <w:sz w:val="24"/>
                              </w:rPr>
                              <w:t>Alert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1E4B" id="_x0000_s1027" type="#_x0000_t202" style="position:absolute;margin-left:-.75pt;margin-top:53.55pt;width:466.85pt;height:109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">
                <v:textbox>
                  <w:txbxContent>
                    <w:p w14:paraId="4D5C50A9" w14:textId="77777777" w:rsidR="00AC5E2E" w:rsidRDefault="00AC5E2E" w:rsidP="00AC5E2E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14:paraId="698F4327" w14:textId="513C916A" w:rsidR="00AC5E2E" w:rsidRPr="006A2647" w:rsidRDefault="006A2647" w:rsidP="006A264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center"/>
                        <w:rPr>
                          <w:sz w:val="24"/>
                        </w:rPr>
                      </w:pPr>
                      <w:r w:rsidRPr="006A2647">
                        <w:rPr>
                          <w:sz w:val="24"/>
                        </w:rPr>
                        <w:t>Alert 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51D143" w14:textId="77777777" w:rsidR="00AC5E2E" w:rsidRDefault="00AC5E2E" w:rsidP="00AC5E2E"/>
    <w:p w14:paraId="40D5D467" w14:textId="77777777" w:rsidR="00AC5E2E" w:rsidRDefault="00AC5E2E" w:rsidP="00AC5E2E"/>
    <w:p w14:paraId="66423DD2" w14:textId="77777777" w:rsidR="00AC5E2E" w:rsidRDefault="00AC5E2E" w:rsidP="00AC5E2E"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D878B2" wp14:editId="109B2D58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F9A58" w14:textId="77777777" w:rsidR="00AC5E2E" w:rsidRPr="00AE3975" w:rsidRDefault="00AC5E2E" w:rsidP="00AC5E2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14:paraId="1AD10DCB" w14:textId="77777777" w:rsidR="00AC5E2E" w:rsidRDefault="00AC5E2E" w:rsidP="00AC5E2E"/>
                          <w:p w14:paraId="610AE6D5" w14:textId="07D7AEF2" w:rsidR="00AC5E2E" w:rsidRPr="00860705" w:rsidRDefault="006A2647" w:rsidP="00AC5E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+ </w:t>
                            </w:r>
                            <w:r w:rsidR="00AC5E2E" w:rsidRPr="00860705">
                              <w:rPr>
                                <w:b/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()</w:t>
                            </w:r>
                            <w:bookmarkStart w:id="26" w:name="_GoBack"/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78B2" id="_x0000_s1028" type="#_x0000_t202" style="position:absolute;margin-left:414.55pt;margin-top:25.3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">
                <v:textbox>
                  <w:txbxContent>
                    <w:p w14:paraId="5AFF9A58" w14:textId="77777777" w:rsidR="00AC5E2E" w:rsidRPr="00AE3975" w:rsidRDefault="00AC5E2E" w:rsidP="00AC5E2E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14:paraId="1AD10DCB" w14:textId="77777777" w:rsidR="00AC5E2E" w:rsidRDefault="00AC5E2E" w:rsidP="00AC5E2E"/>
                    <w:p w14:paraId="610AE6D5" w14:textId="07D7AEF2" w:rsidR="00AC5E2E" w:rsidRPr="00860705" w:rsidRDefault="006A2647" w:rsidP="00AC5E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+ </w:t>
                      </w:r>
                      <w:r w:rsidR="00AC5E2E" w:rsidRPr="00860705">
                        <w:rPr>
                          <w:b/>
                          <w:sz w:val="24"/>
                        </w:rPr>
                        <w:t>Create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()</w:t>
                      </w:r>
                      <w:bookmarkStart w:id="27" w:name="_GoBack"/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A894B" w14:textId="77777777" w:rsidR="00AC5E2E" w:rsidRDefault="00AC5E2E" w:rsidP="00AC5E2E"/>
    <w:p w14:paraId="4481BA38" w14:textId="77777777" w:rsidR="00AC5E2E" w:rsidRDefault="00AC5E2E" w:rsidP="00AC5E2E"/>
    <w:p w14:paraId="3FD1C41F" w14:textId="77777777" w:rsidR="00AC5E2E" w:rsidRDefault="00AC5E2E" w:rsidP="00AC5E2E"/>
    <w:p w14:paraId="6D5DA191" w14:textId="77777777" w:rsidR="00AC5E2E" w:rsidRDefault="00AC5E2E" w:rsidP="00AC5E2E"/>
    <w:p w14:paraId="3C0C1C61" w14:textId="77777777" w:rsidR="00AC5E2E" w:rsidRDefault="00AC5E2E" w:rsidP="00AC5E2E"/>
    <w:bookmarkEnd w:id="25"/>
    <w:p w14:paraId="37A993E0" w14:textId="77777777" w:rsidR="00AC5E2E" w:rsidRDefault="00AC5E2E" w:rsidP="00AC5E2E"/>
    <w:p w14:paraId="7F9ABBA8" w14:textId="77777777" w:rsidR="00AC5E2E" w:rsidRDefault="00AC5E2E" w:rsidP="00AC5E2E"/>
    <w:p w14:paraId="6E1E2094" w14:textId="77777777" w:rsidR="00AC5E2E" w:rsidRDefault="00AC5E2E" w:rsidP="00AC5E2E"/>
    <w:p w14:paraId="6468E5F0" w14:textId="75A99FB0" w:rsidR="00A86AF1" w:rsidRDefault="00A86AF1" w:rsidP="00A86AF1"/>
    <w:p w14:paraId="07601129" w14:textId="0B7F0CDE" w:rsidR="00D67FCF" w:rsidRDefault="00D67FCF" w:rsidP="00A86AF1"/>
    <w:p w14:paraId="241D5241" w14:textId="13E94488" w:rsidR="00D67FCF" w:rsidRDefault="00D67FCF" w:rsidP="00A86AF1"/>
    <w:p w14:paraId="76F6E2BB" w14:textId="78650B27" w:rsidR="00D67FCF" w:rsidRDefault="00D67FCF" w:rsidP="00A86AF1"/>
    <w:p w14:paraId="5769D4AC" w14:textId="1210ADEB" w:rsidR="00D67FCF" w:rsidRDefault="00D67FCF" w:rsidP="00A86AF1"/>
    <w:p w14:paraId="24ECC546" w14:textId="2A58CB0C" w:rsidR="00D67FCF" w:rsidRDefault="00D67FCF" w:rsidP="00A86AF1"/>
    <w:p w14:paraId="2B72632D" w14:textId="5E538AB1" w:rsidR="00D67FCF" w:rsidRDefault="00D67FCF" w:rsidP="00A86AF1"/>
    <w:p w14:paraId="18872D10" w14:textId="17D6A3FE" w:rsidR="00D67FCF" w:rsidRDefault="00D67FCF" w:rsidP="00A86AF1"/>
    <w:p w14:paraId="205E18DF" w14:textId="5A9B44A0" w:rsidR="00D67FCF" w:rsidRDefault="004F64EA" w:rsidP="00D67FCF">
      <w:pPr>
        <w:pStyle w:val="Heading1"/>
      </w:pPr>
      <w:bookmarkStart w:id="28" w:name="_Hlk497930017"/>
      <w:r>
        <w:lastRenderedPageBreak/>
        <w:t>Sequence D</w:t>
      </w:r>
      <w:r w:rsidR="00D67FCF">
        <w:t>iagram</w:t>
      </w:r>
    </w:p>
    <w:p w14:paraId="2663C68D" w14:textId="6974E36C" w:rsidR="004F64EA" w:rsidRDefault="00F26873" w:rsidP="004F64EA">
      <w:r w:rsidRPr="00F26873">
        <w:rPr>
          <w:noProof/>
        </w:rPr>
        <w:drawing>
          <wp:anchor distT="0" distB="0" distL="114300" distR="114300" simplePos="0" relativeHeight="251679744" behindDoc="0" locked="0" layoutInCell="1" allowOverlap="1" wp14:anchorId="08B25395" wp14:editId="60F6ECCB">
            <wp:simplePos x="0" y="0"/>
            <wp:positionH relativeFrom="column">
              <wp:posOffset>314325</wp:posOffset>
            </wp:positionH>
            <wp:positionV relativeFrom="paragraph">
              <wp:posOffset>111443</wp:posOffset>
            </wp:positionV>
            <wp:extent cx="474087" cy="790575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4C698" w14:textId="4017BB2F" w:rsidR="004F64EA" w:rsidRDefault="004F64EA" w:rsidP="004F6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406CC" wp14:editId="22D58BCA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67D3" w14:textId="77777777" w:rsidR="004F64EA" w:rsidRPr="00901DA5" w:rsidRDefault="004F64EA" w:rsidP="004F64E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14:paraId="122BF614" w14:textId="7E15E7CE" w:rsidR="004F64EA" w:rsidRDefault="004F64EA" w:rsidP="004F64EA">
                            <w:r>
                              <w:t>Clinical Donor Database</w:t>
                            </w:r>
                          </w:p>
                          <w:p w14:paraId="3B8C0A73" w14:textId="77777777" w:rsidR="004F64EA" w:rsidRDefault="004F64EA" w:rsidP="004F6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06CC" id="_x0000_s1029" type="#_x0000_t202" style="position:absolute;margin-left:389.25pt;margin-top:.3pt;width:110.5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14:paraId="6CD067D3" w14:textId="77777777" w:rsidR="004F64EA" w:rsidRPr="00901DA5" w:rsidRDefault="004F64EA" w:rsidP="004F64EA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14:paraId="122BF614" w14:textId="7E15E7CE" w:rsidR="004F64EA" w:rsidRDefault="004F64EA" w:rsidP="004F64EA">
                      <w:r>
                        <w:t>Clinical Donor Database</w:t>
                      </w:r>
                    </w:p>
                    <w:p w14:paraId="3B8C0A73" w14:textId="77777777" w:rsidR="004F64EA" w:rsidRDefault="004F64EA" w:rsidP="004F64E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90DF06" wp14:editId="0DB0677E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08C3" w14:textId="77777777" w:rsidR="004F64EA" w:rsidRPr="00901DA5" w:rsidRDefault="004F64EA" w:rsidP="004F64E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14:paraId="0201FDD4" w14:textId="71E6FF93" w:rsidR="004F64EA" w:rsidRDefault="00F26873" w:rsidP="004F64EA">
                            <w:r>
                              <w:t>Alert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DF0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80.75pt;margin-top:.65pt;width:109.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14:paraId="37E908C3" w14:textId="77777777" w:rsidR="004F64EA" w:rsidRPr="00901DA5" w:rsidRDefault="004F64EA" w:rsidP="004F64EA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14:paraId="0201FDD4" w14:textId="71E6FF93" w:rsidR="004F64EA" w:rsidRDefault="00F26873" w:rsidP="004F64EA">
                      <w:r>
                        <w:t>Alert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0397FA" w14:textId="77777777" w:rsidR="004F64EA" w:rsidRDefault="004F64EA" w:rsidP="004F64EA"/>
    <w:p w14:paraId="5AAF78E1" w14:textId="1216C325" w:rsidR="00F26873" w:rsidRDefault="00F26873" w:rsidP="004F64EA">
      <w:r>
        <w:t xml:space="preserve">IT </w:t>
      </w:r>
    </w:p>
    <w:p w14:paraId="0E492A14" w14:textId="4969F5D1" w:rsidR="00F26873" w:rsidRDefault="00F26873" w:rsidP="004F64EA">
      <w:r>
        <w:t>Cord.</w:t>
      </w:r>
    </w:p>
    <w:p w14:paraId="672A2BA3" w14:textId="77777777" w:rsidR="004F64EA" w:rsidRDefault="004F64EA" w:rsidP="004F64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489A7" wp14:editId="60B1A3C8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11E3C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520E0" wp14:editId="062AF676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A5209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DD27A" wp14:editId="13C06259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D3B19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" strokecolor="black [3213]" strokeweight="3pt"/>
            </w:pict>
          </mc:Fallback>
        </mc:AlternateContent>
      </w:r>
    </w:p>
    <w:p w14:paraId="57D90705" w14:textId="77777777" w:rsidR="004F64EA" w:rsidRDefault="004F64EA" w:rsidP="004F64EA"/>
    <w:p w14:paraId="3BEF3FDB" w14:textId="77777777" w:rsidR="004F64EA" w:rsidRDefault="004F64EA" w:rsidP="004F64EA"/>
    <w:p w14:paraId="647183C2" w14:textId="77777777" w:rsidR="004F64EA" w:rsidRDefault="004F64EA" w:rsidP="004F6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89A382" wp14:editId="79528E63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34E6" w14:textId="77777777" w:rsidR="004F64EA" w:rsidRDefault="004F64EA" w:rsidP="004F64EA">
                            <w:r>
                              <w:t>Creates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9A382" id="_x0000_s1032" type="#_x0000_t202" style="position:absolute;margin-left:53.65pt;margin-top:.65pt;width:63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14:paraId="64D434E6" w14:textId="77777777" w:rsidR="004F64EA" w:rsidRDefault="004F64EA" w:rsidP="004F64EA">
                      <w: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D88317" w14:textId="77777777" w:rsidR="004F64EA" w:rsidRDefault="004F64EA" w:rsidP="004F64EA"/>
    <w:p w14:paraId="1A29EC7D" w14:textId="77777777" w:rsidR="004F64EA" w:rsidRDefault="004F64EA" w:rsidP="004F64E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D55D6" wp14:editId="3942E5E8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F3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" strokecolor="black [3213]" strokeweight="3pt">
                <v:stroke endarrow="block"/>
              </v:shape>
            </w:pict>
          </mc:Fallback>
        </mc:AlternateContent>
      </w:r>
    </w:p>
    <w:p w14:paraId="556236E0" w14:textId="77777777" w:rsidR="004F64EA" w:rsidRDefault="004F64EA" w:rsidP="004F64EA"/>
    <w:p w14:paraId="33E00372" w14:textId="77777777" w:rsidR="004F64EA" w:rsidRDefault="004F64EA" w:rsidP="004F64EA"/>
    <w:p w14:paraId="33F0FE9D" w14:textId="77777777" w:rsidR="004F64EA" w:rsidRDefault="004F64EA" w:rsidP="004F64EA"/>
    <w:p w14:paraId="3F648A7A" w14:textId="77777777" w:rsidR="004F64EA" w:rsidRDefault="004F64EA" w:rsidP="004F64EA"/>
    <w:p w14:paraId="0F214211" w14:textId="77777777" w:rsidR="004F64EA" w:rsidRDefault="004F64EA" w:rsidP="004F64EA"/>
    <w:p w14:paraId="09F02E31" w14:textId="77777777" w:rsidR="004F64EA" w:rsidRDefault="004F64EA" w:rsidP="004F64EA"/>
    <w:p w14:paraId="5E28C120" w14:textId="77777777" w:rsidR="004F64EA" w:rsidRDefault="004F64EA" w:rsidP="004F64EA"/>
    <w:p w14:paraId="5C85D2B9" w14:textId="77777777" w:rsidR="004F64EA" w:rsidRDefault="004F64EA" w:rsidP="004F64EA"/>
    <w:p w14:paraId="14F1E4D7" w14:textId="77777777" w:rsidR="004F64EA" w:rsidRDefault="004F64EA" w:rsidP="004F64EA"/>
    <w:p w14:paraId="1EE4D995" w14:textId="77777777" w:rsidR="004F64EA" w:rsidRDefault="004F64EA" w:rsidP="004F64EA"/>
    <w:p w14:paraId="4C7BFBED" w14:textId="77777777" w:rsidR="004F64EA" w:rsidRDefault="004F64EA" w:rsidP="004F64EA"/>
    <w:p w14:paraId="4B7C81EC" w14:textId="77777777" w:rsidR="004F64EA" w:rsidRDefault="004F64EA" w:rsidP="004F64EA"/>
    <w:p w14:paraId="029117E0" w14:textId="77777777" w:rsidR="004F64EA" w:rsidRDefault="004F64EA" w:rsidP="004F64EA"/>
    <w:p w14:paraId="134D9763" w14:textId="77777777" w:rsidR="004F64EA" w:rsidRDefault="004F64EA" w:rsidP="004F64EA"/>
    <w:p w14:paraId="22B56E7C" w14:textId="77777777" w:rsidR="004F64EA" w:rsidRDefault="004F64EA" w:rsidP="004F64EA"/>
    <w:p w14:paraId="255C5A66" w14:textId="77777777" w:rsidR="004F64EA" w:rsidRDefault="004F64EA" w:rsidP="004F64EA"/>
    <w:p w14:paraId="6304BC3E" w14:textId="77777777" w:rsidR="004F64EA" w:rsidRDefault="004F64EA" w:rsidP="004F64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AD62A" wp14:editId="4176DDC7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1C47" id="Multiplication Sign 11" o:spid="_x0000_s1026" style="position:absolute;margin-left:214.5pt;margin-top:.65pt;width:30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" path="m54621,177245r78346,-47943l195263,231101,257558,129302r78346,47943l249105,319088r86799,141842l257558,508873,195263,407074,132967,508873,54621,460930,141420,319088,54621,177245xe" fillcolor="black [3213]" strokecolor="black [3213]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6F0F1" wp14:editId="58F5F244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B42F1" id="Multiplication Sign 10" o:spid="_x0000_s1026" style="position:absolute;margin-left:29.6pt;margin-top:.65pt;width:29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" path="m53407,161589r73912,-48658l188119,205285r60800,-92354l322831,161589,241092,285750r81739,124161l248919,458569,188119,366215r-60800,92354l53407,409911,135146,285750,53407,161589xe" fillcolor="black [3213]" strokecolor="black [3213]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14:paraId="47B67169" w14:textId="77777777" w:rsidR="004F64EA" w:rsidRDefault="004F64EA" w:rsidP="004F64EA">
      <w:r>
        <w:rPr>
          <w:noProof/>
        </w:rPr>
        <w:drawing>
          <wp:anchor distT="0" distB="0" distL="114300" distR="114300" simplePos="0" relativeHeight="251671552" behindDoc="0" locked="0" layoutInCell="1" allowOverlap="1" wp14:anchorId="6E5BF4B1" wp14:editId="58C709E8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9AFA6" w14:textId="77777777" w:rsidR="004F64EA" w:rsidRDefault="004F64EA" w:rsidP="004F64EA"/>
    <w:bookmarkEnd w:id="28"/>
    <w:p w14:paraId="0344395E" w14:textId="77777777" w:rsidR="004F64EA" w:rsidRDefault="004F64EA" w:rsidP="004F64EA"/>
    <w:p w14:paraId="6B597841" w14:textId="77777777" w:rsidR="004F64EA" w:rsidRDefault="004F64EA" w:rsidP="004F64EA"/>
    <w:p w14:paraId="62673CCA" w14:textId="77777777" w:rsidR="004F64EA" w:rsidRDefault="004F64EA" w:rsidP="004F64EA"/>
    <w:p w14:paraId="11A48379" w14:textId="296ABF2D" w:rsidR="004F64EA" w:rsidRDefault="004F64EA" w:rsidP="004F64EA"/>
    <w:p w14:paraId="7F34E634" w14:textId="2B705652" w:rsidR="004F64EA" w:rsidRDefault="004F64EA" w:rsidP="004F64EA"/>
    <w:p w14:paraId="0FAC6454" w14:textId="6391AA81" w:rsidR="004F64EA" w:rsidRDefault="004F64EA" w:rsidP="004F64EA"/>
    <w:p w14:paraId="6646F559" w14:textId="4B3F330B" w:rsidR="004F64EA" w:rsidRDefault="004F64EA" w:rsidP="004F64EA"/>
    <w:p w14:paraId="5296136C" w14:textId="6273FBAF" w:rsidR="004F64EA" w:rsidRDefault="004F64EA" w:rsidP="004F64EA"/>
    <w:p w14:paraId="168B6688" w14:textId="7CE92FD7" w:rsidR="004F64EA" w:rsidRDefault="004F64EA" w:rsidP="004F64EA"/>
    <w:p w14:paraId="18DD5367" w14:textId="7DD5597A" w:rsidR="004F64EA" w:rsidRDefault="004F64EA" w:rsidP="004F64EA"/>
    <w:p w14:paraId="7CD68CF6" w14:textId="4DEAAC15" w:rsidR="004F64EA" w:rsidRDefault="004F64EA" w:rsidP="004F64EA"/>
    <w:p w14:paraId="3ED87F11" w14:textId="128F7610" w:rsidR="004F64EA" w:rsidRDefault="004F64EA" w:rsidP="004F64EA"/>
    <w:p w14:paraId="24B0F0D9" w14:textId="33146EAE" w:rsidR="004F64EA" w:rsidRDefault="004F64EA" w:rsidP="004F64EA"/>
    <w:p w14:paraId="31E6C561" w14:textId="7D2EEE9B" w:rsidR="004F64EA" w:rsidRDefault="004F64EA" w:rsidP="004F64EA"/>
    <w:p w14:paraId="0C849E62" w14:textId="56BCC2A2" w:rsidR="004F64EA" w:rsidRDefault="004F64EA" w:rsidP="004F64EA"/>
    <w:p w14:paraId="2283A110" w14:textId="2EC69EFB" w:rsidR="004F64EA" w:rsidRDefault="004F64EA" w:rsidP="004F64EA"/>
    <w:p w14:paraId="14CDD78E" w14:textId="37D32A4B" w:rsidR="004F64EA" w:rsidRDefault="004F64EA" w:rsidP="004F64EA"/>
    <w:p w14:paraId="3B0A5291" w14:textId="160E5DEB" w:rsidR="004F64EA" w:rsidRDefault="004F64EA" w:rsidP="004F64EA"/>
    <w:p w14:paraId="4035C0A9" w14:textId="692CE763" w:rsidR="004F64EA" w:rsidRDefault="004F64EA" w:rsidP="004F64EA"/>
    <w:p w14:paraId="7AB5B28E" w14:textId="278FD983" w:rsidR="004F64EA" w:rsidRDefault="004F64EA" w:rsidP="004F64EA"/>
    <w:p w14:paraId="54984E08" w14:textId="71F661C5" w:rsidR="004F64EA" w:rsidRDefault="004F64EA" w:rsidP="004F64EA"/>
    <w:p w14:paraId="5092120D" w14:textId="2351121F" w:rsidR="00C57CE5" w:rsidRDefault="004F64EA" w:rsidP="00C57CE5">
      <w:pPr>
        <w:pStyle w:val="Heading1"/>
      </w:pPr>
      <w:r>
        <w:t xml:space="preserve">Use </w:t>
      </w:r>
      <w:r w:rsidR="00EF4070">
        <w:t>Case Diagram</w:t>
      </w:r>
    </w:p>
    <w:p w14:paraId="4A016022" w14:textId="6F8F96AC" w:rsidR="00C57CE5" w:rsidRDefault="00C57CE5" w:rsidP="00170F8F">
      <w:pPr>
        <w:pStyle w:val="Heading2"/>
        <w:numPr>
          <w:ilvl w:val="0"/>
          <w:numId w:val="0"/>
        </w:numPr>
      </w:pPr>
    </w:p>
    <w:p w14:paraId="40C88D49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68E0FEF0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16E0E" wp14:editId="2727E39B">
                <wp:simplePos x="0" y="0"/>
                <wp:positionH relativeFrom="column">
                  <wp:posOffset>882650</wp:posOffset>
                </wp:positionH>
                <wp:positionV relativeFrom="paragraph">
                  <wp:posOffset>241300</wp:posOffset>
                </wp:positionV>
                <wp:extent cx="4046855" cy="3640455"/>
                <wp:effectExtent l="0" t="0" r="10795" b="17145"/>
                <wp:wrapNone/>
                <wp:docPr id="894" name="Rectangle: Rounded Corners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3640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88FB8" id="Rectangle: Rounded Corners 894" o:spid="_x0000_s1026" style="position:absolute;margin-left:69.5pt;margin-top:19pt;width:318.65pt;height:28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" fillcolor="window" strokecolor="windowText" strokeweight="1pt">
                <v:stroke joinstyle="miter"/>
              </v:roundrect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405386F4" wp14:editId="5F6D09B8">
            <wp:simplePos x="0" y="0"/>
            <wp:positionH relativeFrom="margin">
              <wp:posOffset>5148580</wp:posOffset>
            </wp:positionH>
            <wp:positionV relativeFrom="paragraph">
              <wp:posOffset>142544</wp:posOffset>
            </wp:positionV>
            <wp:extent cx="795020" cy="795020"/>
            <wp:effectExtent l="0" t="0" r="0" b="5080"/>
            <wp:wrapSquare wrapText="bothSides"/>
            <wp:docPr id="924" name="Graphic 92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119BA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1AB1D4" wp14:editId="1C2517FD">
                <wp:simplePos x="0" y="0"/>
                <wp:positionH relativeFrom="column">
                  <wp:posOffset>1157605</wp:posOffset>
                </wp:positionH>
                <wp:positionV relativeFrom="paragraph">
                  <wp:posOffset>191770</wp:posOffset>
                </wp:positionV>
                <wp:extent cx="3522345" cy="357505"/>
                <wp:effectExtent l="0" t="0" r="20955" b="2349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B735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14:paraId="0B984A71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B1D4" id="_x0000_s1032" type="#_x0000_t202" style="position:absolute;margin-left:91.15pt;margin-top:15.1pt;width:277.35pt;height:28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">
                <v:textbox>
                  <w:txbxContent>
                    <w:p w14:paraId="4A03B735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p w14:paraId="0B984A71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6160E" wp14:editId="28590C6D">
                <wp:simplePos x="0" y="0"/>
                <wp:positionH relativeFrom="column">
                  <wp:posOffset>4587903</wp:posOffset>
                </wp:positionH>
                <wp:positionV relativeFrom="paragraph">
                  <wp:posOffset>144118</wp:posOffset>
                </wp:positionV>
                <wp:extent cx="953494" cy="667330"/>
                <wp:effectExtent l="38100" t="0" r="18415" b="5715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494" cy="6673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A4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7" o:spid="_x0000_s1026" type="#_x0000_t32" style="position:absolute;margin-left:361.25pt;margin-top:11.35pt;width:75.1pt;height:52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</w:p>
    <w:p w14:paraId="3164B48F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E764E" wp14:editId="264D7DD5">
                <wp:simplePos x="0" y="0"/>
                <wp:positionH relativeFrom="column">
                  <wp:posOffset>270344</wp:posOffset>
                </wp:positionH>
                <wp:positionV relativeFrom="paragraph">
                  <wp:posOffset>49834</wp:posOffset>
                </wp:positionV>
                <wp:extent cx="969563" cy="500932"/>
                <wp:effectExtent l="0" t="38100" r="59690" b="3302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563" cy="50093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6D4E" id="Straight Arrow Connector 899" o:spid="_x0000_s1026" type="#_x0000_t32" style="position:absolute;margin-left:21.3pt;margin-top:3.9pt;width:76.35pt;height:39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05E112A6" wp14:editId="26951B9C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925" name="Graphic 92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06E" w14:textId="77777777" w:rsidR="00DE73C6" w:rsidRPr="00DE73C6" w:rsidRDefault="00DE73C6" w:rsidP="00DE73C6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50F714" wp14:editId="5A239813">
                <wp:simplePos x="0" y="0"/>
                <wp:positionH relativeFrom="column">
                  <wp:posOffset>254442</wp:posOffset>
                </wp:positionH>
                <wp:positionV relativeFrom="paragraph">
                  <wp:posOffset>264464</wp:posOffset>
                </wp:positionV>
                <wp:extent cx="953411" cy="1916347"/>
                <wp:effectExtent l="0" t="0" r="56515" b="65405"/>
                <wp:wrapNone/>
                <wp:docPr id="1174" name="Straight Arrow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11" cy="19163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04CD" id="Straight Arrow Connector 1174" o:spid="_x0000_s1026" type="#_x0000_t32" style="position:absolute;margin-left:20.05pt;margin-top:20.8pt;width:75.05pt;height:15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8DFAA1" wp14:editId="3BD4B147">
                <wp:simplePos x="0" y="0"/>
                <wp:positionH relativeFrom="column">
                  <wp:posOffset>262393</wp:posOffset>
                </wp:positionH>
                <wp:positionV relativeFrom="paragraph">
                  <wp:posOffset>296821</wp:posOffset>
                </wp:positionV>
                <wp:extent cx="969562" cy="1319530"/>
                <wp:effectExtent l="0" t="0" r="59690" b="52070"/>
                <wp:wrapNone/>
                <wp:docPr id="902" name="Straight Arrow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62" cy="13195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6C95" id="Straight Arrow Connector 902" o:spid="_x0000_s1026" type="#_x0000_t32" style="position:absolute;margin-left:20.65pt;margin-top:23.35pt;width:76.35pt;height:10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1D2DF" wp14:editId="0023AC4D">
                <wp:simplePos x="0" y="0"/>
                <wp:positionH relativeFrom="column">
                  <wp:posOffset>294198</wp:posOffset>
                </wp:positionH>
                <wp:positionV relativeFrom="paragraph">
                  <wp:posOffset>312724</wp:posOffset>
                </wp:positionV>
                <wp:extent cx="937757" cy="842313"/>
                <wp:effectExtent l="0" t="0" r="72390" b="53340"/>
                <wp:wrapNone/>
                <wp:docPr id="901" name="Straight Arrow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57" cy="8423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4D7F" id="Straight Arrow Connector 901" o:spid="_x0000_s1026" type="#_x0000_t32" style="position:absolute;margin-left:23.15pt;margin-top:24.6pt;width:73.85pt;height:6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5C00A" wp14:editId="52F53712">
                <wp:simplePos x="0" y="0"/>
                <wp:positionH relativeFrom="column">
                  <wp:posOffset>294198</wp:posOffset>
                </wp:positionH>
                <wp:positionV relativeFrom="paragraph">
                  <wp:posOffset>296435</wp:posOffset>
                </wp:positionV>
                <wp:extent cx="961556" cy="413136"/>
                <wp:effectExtent l="0" t="0" r="67310" b="63500"/>
                <wp:wrapNone/>
                <wp:docPr id="900" name="Straight Arrow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556" cy="41313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BDBC" id="Straight Arrow Connector 900" o:spid="_x0000_s1026" type="#_x0000_t32" style="position:absolute;margin-left:23.15pt;margin-top:23.35pt;width:75.7pt;height:3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4E83EF" wp14:editId="73282BDB">
                <wp:simplePos x="0" y="0"/>
                <wp:positionH relativeFrom="column">
                  <wp:posOffset>1141730</wp:posOffset>
                </wp:positionH>
                <wp:positionV relativeFrom="paragraph">
                  <wp:posOffset>1474470</wp:posOffset>
                </wp:positionV>
                <wp:extent cx="3522345" cy="357505"/>
                <wp:effectExtent l="0" t="0" r="20955" b="23495"/>
                <wp:wrapSquare wrapText="bothSides"/>
                <wp:docPr id="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90E3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049: Delete Donor from Donor Database</w:t>
                            </w:r>
                          </w:p>
                          <w:p w14:paraId="1BFF4B61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83EF" id="_x0000_s1033" type="#_x0000_t202" style="position:absolute;left:0;text-align:left;margin-left:89.9pt;margin-top:116.1pt;width:277.35pt;height:28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">
                <v:textbox>
                  <w:txbxContent>
                    <w:p w14:paraId="6C6C90E3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bookmarkStart w:id="28" w:name="_GoBack"/>
                      <w:r>
                        <w:rPr>
                          <w:b/>
                          <w:sz w:val="24"/>
                          <w:szCs w:val="24"/>
                        </w:rPr>
                        <w:t>UCID 049: Delete Donor from Donor Database</w:t>
                      </w:r>
                    </w:p>
                    <w:bookmarkEnd w:id="28"/>
                    <w:p w14:paraId="1BFF4B61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276E10" wp14:editId="6EB63F3D">
                <wp:simplePos x="0" y="0"/>
                <wp:positionH relativeFrom="column">
                  <wp:posOffset>1149985</wp:posOffset>
                </wp:positionH>
                <wp:positionV relativeFrom="paragraph">
                  <wp:posOffset>66675</wp:posOffset>
                </wp:positionV>
                <wp:extent cx="3522345" cy="357505"/>
                <wp:effectExtent l="0" t="0" r="20955" b="23495"/>
                <wp:wrapSquare wrapText="bothSides"/>
                <wp:docPr id="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CDB90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043: Create Donor account</w:t>
                            </w:r>
                          </w:p>
                          <w:p w14:paraId="7E900BAF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6E10" id="_x0000_s1034" type="#_x0000_t202" style="position:absolute;left:0;text-align:left;margin-left:90.55pt;margin-top:5.25pt;width:277.35pt;height:2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">
                <v:textbox>
                  <w:txbxContent>
                    <w:p w14:paraId="6B4CDB90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043: Create Donor account</w:t>
                      </w:r>
                    </w:p>
                    <w:p w14:paraId="7E900BAF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0A508C9" wp14:editId="364EEA27">
                <wp:simplePos x="0" y="0"/>
                <wp:positionH relativeFrom="column">
                  <wp:posOffset>1134110</wp:posOffset>
                </wp:positionH>
                <wp:positionV relativeFrom="paragraph">
                  <wp:posOffset>1935480</wp:posOffset>
                </wp:positionV>
                <wp:extent cx="3522345" cy="357505"/>
                <wp:effectExtent l="0" t="0" r="20955" b="23495"/>
                <wp:wrapSquare wrapText="bothSides"/>
                <wp:docPr id="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03A3B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050: Alert for Donor Database</w:t>
                            </w:r>
                          </w:p>
                          <w:p w14:paraId="3606B689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08C9" id="_x0000_s1035" type="#_x0000_t202" style="position:absolute;left:0;text-align:left;margin-left:89.3pt;margin-top:152.4pt;width:277.35pt;height: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">
                <v:textbox>
                  <w:txbxContent>
                    <w:p w14:paraId="37403A3B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050: Alert for Donor Database</w:t>
                      </w:r>
                    </w:p>
                    <w:p w14:paraId="3606B689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799990" wp14:editId="3004D00D">
                <wp:simplePos x="0" y="0"/>
                <wp:positionH relativeFrom="column">
                  <wp:posOffset>1149985</wp:posOffset>
                </wp:positionH>
                <wp:positionV relativeFrom="paragraph">
                  <wp:posOffset>528320</wp:posOffset>
                </wp:positionV>
                <wp:extent cx="3522345" cy="357505"/>
                <wp:effectExtent l="0" t="0" r="20955" b="23495"/>
                <wp:wrapSquare wrapText="bothSides"/>
                <wp:docPr id="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63B6D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047: Add Donor to Donor Database</w:t>
                            </w:r>
                          </w:p>
                          <w:p w14:paraId="36E2797F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9990" id="_x0000_s1036" type="#_x0000_t202" style="position:absolute;left:0;text-align:left;margin-left:90.55pt;margin-top:41.6pt;width:277.35pt;height:28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">
                <v:textbox>
                  <w:txbxContent>
                    <w:p w14:paraId="13C63B6D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047: Add Donor to Donor Database</w:t>
                      </w:r>
                    </w:p>
                    <w:p w14:paraId="36E2797F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AE590A" wp14:editId="129AB811">
                <wp:simplePos x="0" y="0"/>
                <wp:positionH relativeFrom="column">
                  <wp:posOffset>1149985</wp:posOffset>
                </wp:positionH>
                <wp:positionV relativeFrom="paragraph">
                  <wp:posOffset>989330</wp:posOffset>
                </wp:positionV>
                <wp:extent cx="3522345" cy="357505"/>
                <wp:effectExtent l="0" t="0" r="20955" b="23495"/>
                <wp:wrapSquare wrapText="bothSides"/>
                <wp:docPr id="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B6B7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048: Edit Donor in Donor Database</w:t>
                            </w:r>
                          </w:p>
                          <w:p w14:paraId="70BB5FD2" w14:textId="77777777" w:rsidR="00DE73C6" w:rsidRPr="002D3002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590A" id="_x0000_s1037" type="#_x0000_t202" style="position:absolute;left:0;text-align:left;margin-left:90.55pt;margin-top:77.9pt;width:277.35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">
                <v:textbox>
                  <w:txbxContent>
                    <w:p w14:paraId="44B1B6B7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048: Edit Donor in Donor Database</w:t>
                      </w:r>
                    </w:p>
                    <w:p w14:paraId="70BB5FD2" w14:textId="77777777" w:rsidR="00DE73C6" w:rsidRPr="002D3002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73C6">
        <w:rPr>
          <w:rFonts w:ascii="Calibri" w:eastAsia="Calibri" w:hAnsi="Calibri"/>
          <w:noProof/>
          <w:sz w:val="22"/>
          <w:szCs w:val="22"/>
        </w:rPr>
        <w:t xml:space="preserve">        </w:t>
      </w:r>
      <w:r w:rsidRPr="00DE73C6">
        <w:rPr>
          <w:rFonts w:ascii="Calibri" w:eastAsia="Calibri" w:hAnsi="Calibri"/>
          <w:noProof/>
          <w:sz w:val="22"/>
          <w:szCs w:val="22"/>
        </w:rPr>
        <w:tab/>
        <w:t xml:space="preserve">       Volunteer</w:t>
      </w:r>
    </w:p>
    <w:p w14:paraId="7AD06E08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sz w:val="22"/>
          <w:szCs w:val="22"/>
        </w:rPr>
        <w:t xml:space="preserve">        </w:t>
      </w:r>
    </w:p>
    <w:p w14:paraId="291A35B3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54941913" wp14:editId="5092D0E2">
            <wp:simplePos x="0" y="0"/>
            <wp:positionH relativeFrom="margin">
              <wp:align>right</wp:align>
            </wp:positionH>
            <wp:positionV relativeFrom="paragraph">
              <wp:posOffset>98260</wp:posOffset>
            </wp:positionV>
            <wp:extent cx="795020" cy="795020"/>
            <wp:effectExtent l="0" t="0" r="0" b="5080"/>
            <wp:wrapSquare wrapText="bothSides"/>
            <wp:docPr id="926" name="Graphic 92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AD330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6445EB" wp14:editId="40DB1DB7">
                <wp:simplePos x="0" y="0"/>
                <wp:positionH relativeFrom="column">
                  <wp:posOffset>4611757</wp:posOffset>
                </wp:positionH>
                <wp:positionV relativeFrom="paragraph">
                  <wp:posOffset>90308</wp:posOffset>
                </wp:positionV>
                <wp:extent cx="929860" cy="1391478"/>
                <wp:effectExtent l="38100" t="0" r="22860" b="56515"/>
                <wp:wrapNone/>
                <wp:docPr id="908" name="Straight Arrow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860" cy="13914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94A2" id="Straight Arrow Connector 908" o:spid="_x0000_s1026" type="#_x0000_t32" style="position:absolute;margin-left:363.15pt;margin-top:7.1pt;width:73.2pt;height:109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DE73C6">
        <w:rPr>
          <w:rFonts w:ascii="Calibri" w:eastAsia="Calibri" w:hAnsi="Calibri"/>
          <w:sz w:val="22"/>
          <w:szCs w:val="22"/>
        </w:rPr>
        <w:t xml:space="preserve">     Admin</w:t>
      </w:r>
      <w:r w:rsidRPr="00DE73C6">
        <w:rPr>
          <w:rFonts w:ascii="Calibri" w:eastAsia="Calibri" w:hAnsi="Calibri"/>
          <w:sz w:val="22"/>
          <w:szCs w:val="22"/>
        </w:rPr>
        <w:tab/>
        <w:t xml:space="preserve">   </w:t>
      </w:r>
      <w:r w:rsidRPr="00DE73C6">
        <w:rPr>
          <w:rFonts w:ascii="Calibri" w:eastAsia="Calibri" w:hAnsi="Calibri"/>
          <w:sz w:val="22"/>
          <w:szCs w:val="22"/>
        </w:rPr>
        <w:tab/>
        <w:t xml:space="preserve">       </w:t>
      </w:r>
    </w:p>
    <w:p w14:paraId="01D4DD5D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sz w:val="22"/>
          <w:szCs w:val="22"/>
        </w:rPr>
        <w:tab/>
      </w:r>
      <w:r w:rsidRPr="00DE73C6">
        <w:rPr>
          <w:rFonts w:ascii="Calibri" w:eastAsia="Calibri" w:hAnsi="Calibri"/>
          <w:sz w:val="22"/>
          <w:szCs w:val="22"/>
        </w:rPr>
        <w:tab/>
      </w:r>
      <w:r w:rsidRPr="00DE73C6">
        <w:rPr>
          <w:rFonts w:ascii="Calibri" w:eastAsia="Calibri" w:hAnsi="Calibri"/>
          <w:sz w:val="22"/>
          <w:szCs w:val="22"/>
        </w:rPr>
        <w:tab/>
      </w:r>
      <w:r w:rsidRPr="00DE73C6">
        <w:rPr>
          <w:rFonts w:ascii="Calibri" w:eastAsia="Calibri" w:hAnsi="Calibri"/>
          <w:sz w:val="22"/>
          <w:szCs w:val="22"/>
        </w:rPr>
        <w:tab/>
      </w:r>
      <w:r w:rsidRPr="00DE73C6">
        <w:rPr>
          <w:rFonts w:ascii="Calibri" w:eastAsia="Calibri" w:hAnsi="Calibri"/>
          <w:sz w:val="22"/>
          <w:szCs w:val="22"/>
        </w:rPr>
        <w:tab/>
      </w:r>
      <w:r w:rsidRPr="00DE73C6">
        <w:rPr>
          <w:rFonts w:ascii="Calibri" w:eastAsia="Calibri" w:hAnsi="Calibri"/>
          <w:sz w:val="22"/>
          <w:szCs w:val="22"/>
        </w:rPr>
        <w:tab/>
        <w:t xml:space="preserve"> SOSL Employee</w:t>
      </w:r>
      <w:r w:rsidRPr="00DE73C6">
        <w:rPr>
          <w:rFonts w:ascii="Calibri" w:eastAsia="Calibri" w:hAnsi="Calibri"/>
          <w:sz w:val="22"/>
          <w:szCs w:val="22"/>
        </w:rPr>
        <w:softHyphen/>
      </w:r>
      <w:r w:rsidRPr="00DE73C6">
        <w:rPr>
          <w:rFonts w:ascii="Calibri" w:eastAsia="Calibri" w:hAnsi="Calibri"/>
          <w:sz w:val="22"/>
          <w:szCs w:val="22"/>
        </w:rPr>
        <w:softHyphen/>
      </w:r>
      <w:r w:rsidRPr="00DE73C6">
        <w:rPr>
          <w:rFonts w:ascii="Calibri" w:eastAsia="Calibri" w:hAnsi="Calibri"/>
          <w:sz w:val="22"/>
          <w:szCs w:val="22"/>
        </w:rPr>
        <w:softHyphen/>
      </w:r>
      <w:r w:rsidRPr="00DE73C6">
        <w:rPr>
          <w:rFonts w:ascii="Calibri" w:eastAsia="Calibri" w:hAnsi="Calibri"/>
          <w:sz w:val="22"/>
          <w:szCs w:val="22"/>
        </w:rPr>
        <w:softHyphen/>
      </w:r>
    </w:p>
    <w:p w14:paraId="5E3CF540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6399887E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DE73C6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10FCB0D" wp14:editId="45ED75D5">
                <wp:simplePos x="0" y="0"/>
                <wp:positionH relativeFrom="column">
                  <wp:posOffset>1141095</wp:posOffset>
                </wp:positionH>
                <wp:positionV relativeFrom="paragraph">
                  <wp:posOffset>102566</wp:posOffset>
                </wp:positionV>
                <wp:extent cx="3522345" cy="357505"/>
                <wp:effectExtent l="0" t="0" r="20955" b="23495"/>
                <wp:wrapSquare wrapText="bothSides"/>
                <wp:docPr id="1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409F7" w14:textId="77777777" w:rsidR="00DE73C6" w:rsidRPr="00485260" w:rsidRDefault="00DE73C6" w:rsidP="00DE73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042: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CB0D" id="_x0000_s1038" type="#_x0000_t202" style="position:absolute;margin-left:89.85pt;margin-top:8.1pt;width:277.35pt;height:28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">
                <v:textbox>
                  <w:txbxContent>
                    <w:p w14:paraId="4CB409F7" w14:textId="77777777" w:rsidR="00DE73C6" w:rsidRPr="00485260" w:rsidRDefault="00DE73C6" w:rsidP="00DE73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042: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163E5D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3463418A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ED6171C" w14:textId="77777777" w:rsidR="00DE73C6" w:rsidRPr="00DE73C6" w:rsidRDefault="00DE73C6" w:rsidP="00DE73C6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26EAFAFA" w14:textId="0778EF3C" w:rsidR="00170F8F" w:rsidRDefault="00170F8F" w:rsidP="00170F8F"/>
    <w:p w14:paraId="4550C773" w14:textId="3F2058F4" w:rsidR="00170F8F" w:rsidRDefault="00170F8F" w:rsidP="00170F8F"/>
    <w:p w14:paraId="799C2A46" w14:textId="27A45226" w:rsidR="00170F8F" w:rsidRDefault="00170F8F" w:rsidP="00170F8F"/>
    <w:p w14:paraId="2D2D25C1" w14:textId="3C84CF4F" w:rsidR="00170F8F" w:rsidRDefault="00170F8F" w:rsidP="00170F8F"/>
    <w:p w14:paraId="4E11EE54" w14:textId="7D1DA342" w:rsidR="00170F8F" w:rsidRDefault="00170F8F" w:rsidP="00170F8F"/>
    <w:p w14:paraId="750D05D2" w14:textId="61E5D96F" w:rsidR="00170F8F" w:rsidRDefault="00170F8F" w:rsidP="00170F8F"/>
    <w:p w14:paraId="49D35848" w14:textId="53F8E870" w:rsidR="00170F8F" w:rsidRDefault="00170F8F" w:rsidP="00170F8F"/>
    <w:p w14:paraId="67433308" w14:textId="48B3F5DC" w:rsidR="00170F8F" w:rsidRDefault="00170F8F" w:rsidP="00170F8F"/>
    <w:p w14:paraId="3AEBC2BA" w14:textId="62D7A87C" w:rsidR="00170F8F" w:rsidRDefault="00170F8F" w:rsidP="00170F8F"/>
    <w:p w14:paraId="06679430" w14:textId="77777777" w:rsidR="00170F8F" w:rsidRPr="00170F8F" w:rsidRDefault="00170F8F" w:rsidP="00170F8F"/>
    <w:p w14:paraId="2F24CD77" w14:textId="6D72A9A8" w:rsidR="00170F8F" w:rsidRDefault="00170F8F" w:rsidP="00170F8F"/>
    <w:p w14:paraId="62E37635" w14:textId="62DE1A4B" w:rsidR="00B32715" w:rsidRDefault="00B32715" w:rsidP="00170F8F"/>
    <w:p w14:paraId="7DA39658" w14:textId="207F5D97" w:rsidR="00B32715" w:rsidRDefault="00B32715" w:rsidP="00170F8F"/>
    <w:p w14:paraId="51362233" w14:textId="3600F542" w:rsidR="00B32715" w:rsidRDefault="00B32715" w:rsidP="00170F8F"/>
    <w:p w14:paraId="5DCDC362" w14:textId="1268BA41" w:rsidR="00B32715" w:rsidRDefault="00B32715" w:rsidP="00170F8F"/>
    <w:p w14:paraId="56BE0DF4" w14:textId="729C5241" w:rsidR="00B32715" w:rsidRDefault="00B32715" w:rsidP="00170F8F"/>
    <w:p w14:paraId="720C884D" w14:textId="7C43AA59" w:rsidR="00B32715" w:rsidRDefault="00B32715" w:rsidP="00170F8F"/>
    <w:p w14:paraId="0E99CA30" w14:textId="0A0326ED" w:rsidR="00170F8F" w:rsidRPr="00170F8F" w:rsidRDefault="00170F8F" w:rsidP="00170F8F"/>
    <w:p w14:paraId="0724B4A0" w14:textId="73F75F72" w:rsidR="00C57CE5" w:rsidRDefault="00C57CE5" w:rsidP="00C57C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06147" wp14:editId="6E35C193">
                <wp:simplePos x="0" y="0"/>
                <wp:positionH relativeFrom="column">
                  <wp:posOffset>4939030</wp:posOffset>
                </wp:positionH>
                <wp:positionV relativeFrom="paragraph">
                  <wp:posOffset>3775075</wp:posOffset>
                </wp:positionV>
                <wp:extent cx="1276350" cy="876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B510A" w14:textId="77777777" w:rsidR="00C57CE5" w:rsidRDefault="00C57CE5" w:rsidP="00C57CE5">
                            <w:r>
                              <w:t>Select Start &amp; This will walk-through alert settings on this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6147" id="Text Box 16" o:spid="_x0000_s1039" type="#_x0000_t202" style="position:absolute;left:0;text-align:left;margin-left:388.9pt;margin-top:297.25pt;width:100.5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" fillcolor="white [3201]" strokeweight=".5pt">
                <v:textbox>
                  <w:txbxContent>
                    <w:p w14:paraId="797B510A" w14:textId="77777777" w:rsidR="00C57CE5" w:rsidRDefault="00C57CE5" w:rsidP="00C57CE5">
                      <w:r>
                        <w:t>Select Start &amp; This will walk-through alert settings on this database</w:t>
                      </w:r>
                    </w:p>
                  </w:txbxContent>
                </v:textbox>
              </v:shape>
            </w:pict>
          </mc:Fallback>
        </mc:AlternateContent>
      </w:r>
      <w:r>
        <w:t>Prototype:</w:t>
      </w:r>
    </w:p>
    <w:p w14:paraId="5BF7E745" w14:textId="65255AE2" w:rsidR="00B32715" w:rsidRDefault="00B32715" w:rsidP="00B32715">
      <w:pPr>
        <w:pStyle w:val="Heading2"/>
      </w:pPr>
      <w:r>
        <w:t>Prototype Description:</w:t>
      </w:r>
      <w:r w:rsidRPr="00B32715">
        <w:t xml:space="preserve"> </w:t>
      </w:r>
      <w:bookmarkStart w:id="29" w:name="_Hlk497930578"/>
      <w:r w:rsidRPr="00B32715">
        <w:t xml:space="preserve">This Prototype will be used to set up Alert System for </w:t>
      </w:r>
      <w:r>
        <w:t>Donor</w:t>
      </w:r>
      <w:r w:rsidRPr="00B32715">
        <w:t xml:space="preserve"> Database. This will alert system will help notify SOSL of a</w:t>
      </w:r>
      <w:r>
        <w:t xml:space="preserve"> new</w:t>
      </w:r>
      <w:r w:rsidRPr="00B32715">
        <w:t xml:space="preserve"> </w:t>
      </w:r>
      <w:r>
        <w:t>Donor</w:t>
      </w:r>
      <w:r w:rsidRPr="00B32715">
        <w:t>.</w:t>
      </w:r>
    </w:p>
    <w:bookmarkEnd w:id="29"/>
    <w:p w14:paraId="6F300851" w14:textId="1BCA8286" w:rsidR="00B32715" w:rsidRDefault="00B32715" w:rsidP="00B32715">
      <w:pPr>
        <w:pStyle w:val="Heading2"/>
      </w:pPr>
      <w:r>
        <w:t>Actual Prototype:</w:t>
      </w:r>
    </w:p>
    <w:p w14:paraId="49D65283" w14:textId="74157C97" w:rsidR="00B32715" w:rsidRPr="00B32715" w:rsidRDefault="00DE73C6" w:rsidP="00B3271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0CD10" wp14:editId="6829ADB4">
                <wp:simplePos x="0" y="0"/>
                <wp:positionH relativeFrom="column">
                  <wp:posOffset>3998277</wp:posOffset>
                </wp:positionH>
                <wp:positionV relativeFrom="paragraph">
                  <wp:posOffset>2006283</wp:posOffset>
                </wp:positionV>
                <wp:extent cx="1104900" cy="1099820"/>
                <wp:effectExtent l="40640" t="35560" r="4064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04900" cy="10998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B253" id="Straight Arrow Connector 15" o:spid="_x0000_s1026" type="#_x0000_t32" style="position:absolute;margin-left:314.8pt;margin-top:158pt;width:87pt;height:86.6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" strokecolor="black [3213]" strokeweight="4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987CAC9" wp14:editId="1C0CD03C">
            <wp:simplePos x="0" y="0"/>
            <wp:positionH relativeFrom="column">
              <wp:posOffset>424180</wp:posOffset>
            </wp:positionH>
            <wp:positionV relativeFrom="paragraph">
              <wp:posOffset>146368</wp:posOffset>
            </wp:positionV>
            <wp:extent cx="4010025" cy="4419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2715" w:rsidRPr="00B32715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A8547" w14:textId="77777777" w:rsidR="000E35DB" w:rsidRDefault="000E35DB">
      <w:pPr>
        <w:spacing w:line="240" w:lineRule="auto"/>
      </w:pPr>
      <w:r>
        <w:separator/>
      </w:r>
    </w:p>
  </w:endnote>
  <w:endnote w:type="continuationSeparator" w:id="0">
    <w:p w14:paraId="0A883607" w14:textId="77777777" w:rsidR="000E35DB" w:rsidRDefault="000E3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3927" w14:paraId="70D417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6784D7" w14:textId="77777777" w:rsidR="00063927" w:rsidRDefault="0006392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601561" w14:textId="7D7D37DD" w:rsidR="00063927" w:rsidRDefault="0006392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Red Factor Consulting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264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10BF2" w14:textId="1A3D0BE0" w:rsidR="00063927" w:rsidRDefault="0006392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2647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1390F31A" w14:textId="77777777" w:rsidR="00063927" w:rsidRDefault="00063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198F7" w14:textId="77777777" w:rsidR="000E35DB" w:rsidRDefault="000E35DB">
      <w:pPr>
        <w:spacing w:line="240" w:lineRule="auto"/>
      </w:pPr>
      <w:r>
        <w:separator/>
      </w:r>
    </w:p>
  </w:footnote>
  <w:footnote w:type="continuationSeparator" w:id="0">
    <w:p w14:paraId="2A2FF67C" w14:textId="77777777" w:rsidR="000E35DB" w:rsidRDefault="000E3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7A9" w14:textId="77777777" w:rsidR="00063927" w:rsidRDefault="00063927">
    <w:pPr>
      <w:rPr>
        <w:sz w:val="24"/>
      </w:rPr>
    </w:pPr>
  </w:p>
  <w:p w14:paraId="77B0D726" w14:textId="77777777" w:rsidR="00063927" w:rsidRDefault="00063927">
    <w:pPr>
      <w:pBdr>
        <w:top w:val="single" w:sz="6" w:space="1" w:color="auto"/>
      </w:pBdr>
      <w:rPr>
        <w:sz w:val="24"/>
      </w:rPr>
    </w:pPr>
  </w:p>
  <w:p w14:paraId="563AC075" w14:textId="77777777" w:rsidR="00063927" w:rsidRDefault="000E35D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63927">
      <w:rPr>
        <w:rFonts w:ascii="Arial" w:hAnsi="Arial"/>
        <w:b/>
        <w:sz w:val="36"/>
      </w:rPr>
      <w:t>Red Factor Consulting</w:t>
    </w:r>
    <w:r>
      <w:rPr>
        <w:rFonts w:ascii="Arial" w:hAnsi="Arial"/>
        <w:b/>
        <w:sz w:val="36"/>
      </w:rPr>
      <w:fldChar w:fldCharType="end"/>
    </w:r>
  </w:p>
  <w:p w14:paraId="26F61D1A" w14:textId="77777777" w:rsidR="00063927" w:rsidRDefault="00063927">
    <w:pPr>
      <w:pBdr>
        <w:bottom w:val="single" w:sz="6" w:space="1" w:color="auto"/>
      </w:pBdr>
      <w:jc w:val="right"/>
      <w:rPr>
        <w:sz w:val="24"/>
      </w:rPr>
    </w:pPr>
  </w:p>
  <w:p w14:paraId="4AC724B1" w14:textId="77777777" w:rsidR="00063927" w:rsidRDefault="0006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3927" w14:paraId="144C151A" w14:textId="77777777" w:rsidTr="005B558B">
      <w:trPr>
        <w:trHeight w:val="363"/>
      </w:trPr>
      <w:tc>
        <w:tcPr>
          <w:tcW w:w="6379" w:type="dxa"/>
        </w:tcPr>
        <w:p w14:paraId="6B7AB91F" w14:textId="77777777" w:rsidR="00063927" w:rsidRDefault="00063927">
          <w:r>
            <w:t>Surgery on Sunday Louisville Consulting</w:t>
          </w:r>
        </w:p>
      </w:tc>
      <w:tc>
        <w:tcPr>
          <w:tcW w:w="3179" w:type="dxa"/>
        </w:tcPr>
        <w:p w14:paraId="5E1CDCB6" w14:textId="1B5E80D3" w:rsidR="00063927" w:rsidRDefault="000639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A2647">
            <w:t>3</w:t>
          </w:r>
          <w:r>
            <w:t>.0</w:t>
          </w:r>
        </w:p>
      </w:tc>
    </w:tr>
    <w:tr w:rsidR="00063927" w14:paraId="0E4E1820" w14:textId="77777777" w:rsidTr="00C439F2">
      <w:trPr>
        <w:trHeight w:val="363"/>
      </w:trPr>
      <w:tc>
        <w:tcPr>
          <w:tcW w:w="6379" w:type="dxa"/>
        </w:tcPr>
        <w:p w14:paraId="45D237E6" w14:textId="6D2C8EFF" w:rsidR="00063927" w:rsidRDefault="000E35DB" w:rsidP="00C439F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63927">
            <w:t xml:space="preserve">Use Case Specification: Setup an Alert System for </w:t>
          </w:r>
          <w:r w:rsidR="00E81FCA">
            <w:t>Donor</w:t>
          </w:r>
          <w:r w:rsidR="00063927">
            <w:t xml:space="preserve"> Database</w:t>
          </w:r>
          <w:r>
            <w:fldChar w:fldCharType="end"/>
          </w:r>
        </w:p>
      </w:tc>
      <w:tc>
        <w:tcPr>
          <w:tcW w:w="3179" w:type="dxa"/>
        </w:tcPr>
        <w:p w14:paraId="2CB747E6" w14:textId="429E221A" w:rsidR="00063927" w:rsidRDefault="00063927">
          <w:r>
            <w:t xml:space="preserve">  Date:  </w:t>
          </w:r>
          <w:r w:rsidR="006A2647">
            <w:t>7</w:t>
          </w:r>
          <w:r>
            <w:t>/</w:t>
          </w:r>
          <w:r w:rsidR="006A2647">
            <w:t>Dec</w:t>
          </w:r>
          <w:r>
            <w:t>/17</w:t>
          </w:r>
        </w:p>
      </w:tc>
    </w:tr>
    <w:tr w:rsidR="00063927" w14:paraId="56CCD568" w14:textId="77777777" w:rsidTr="001C2B7E">
      <w:trPr>
        <w:trHeight w:val="201"/>
      </w:trPr>
      <w:tc>
        <w:tcPr>
          <w:tcW w:w="9558" w:type="dxa"/>
          <w:gridSpan w:val="2"/>
        </w:tcPr>
        <w:p w14:paraId="650047BC" w14:textId="167F4B4C" w:rsidR="00063927" w:rsidRDefault="00140EE8">
          <w:r>
            <w:t>UCID 050</w:t>
          </w:r>
        </w:p>
      </w:tc>
    </w:tr>
  </w:tbl>
  <w:p w14:paraId="0B23D605" w14:textId="77777777" w:rsidR="00063927" w:rsidRDefault="00063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4B659E"/>
    <w:multiLevelType w:val="hybridMultilevel"/>
    <w:tmpl w:val="62AA9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804295"/>
    <w:multiLevelType w:val="hybridMultilevel"/>
    <w:tmpl w:val="2C2C0B98"/>
    <w:lvl w:ilvl="0" w:tplc="553E95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1628B1"/>
    <w:multiLevelType w:val="hybridMultilevel"/>
    <w:tmpl w:val="A7563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5"/>
  </w:num>
  <w:num w:numId="18">
    <w:abstractNumId w:val="5"/>
  </w:num>
  <w:num w:numId="19">
    <w:abstractNumId w:val="12"/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0"/>
  </w:num>
  <w:num w:numId="25">
    <w:abstractNumId w:val="13"/>
  </w:num>
  <w:num w:numId="26">
    <w:abstractNumId w:val="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02E9E"/>
    <w:rsid w:val="00024258"/>
    <w:rsid w:val="00041D32"/>
    <w:rsid w:val="000623BB"/>
    <w:rsid w:val="00063927"/>
    <w:rsid w:val="0008098B"/>
    <w:rsid w:val="000E35DB"/>
    <w:rsid w:val="0011388B"/>
    <w:rsid w:val="00126FE3"/>
    <w:rsid w:val="00140EE8"/>
    <w:rsid w:val="00170F8F"/>
    <w:rsid w:val="001C2B7E"/>
    <w:rsid w:val="001E7474"/>
    <w:rsid w:val="00203E1A"/>
    <w:rsid w:val="002171B4"/>
    <w:rsid w:val="002235AA"/>
    <w:rsid w:val="002805CE"/>
    <w:rsid w:val="002B0C77"/>
    <w:rsid w:val="002C5F4E"/>
    <w:rsid w:val="00307225"/>
    <w:rsid w:val="00325336"/>
    <w:rsid w:val="0035688E"/>
    <w:rsid w:val="00386753"/>
    <w:rsid w:val="003D6CA2"/>
    <w:rsid w:val="003E01AD"/>
    <w:rsid w:val="00432265"/>
    <w:rsid w:val="004B6B11"/>
    <w:rsid w:val="004F64EA"/>
    <w:rsid w:val="00500F2A"/>
    <w:rsid w:val="005171A6"/>
    <w:rsid w:val="00540C3E"/>
    <w:rsid w:val="005B558B"/>
    <w:rsid w:val="005D6E92"/>
    <w:rsid w:val="00646297"/>
    <w:rsid w:val="006812AC"/>
    <w:rsid w:val="00682E1D"/>
    <w:rsid w:val="006A2647"/>
    <w:rsid w:val="00713032"/>
    <w:rsid w:val="007459BB"/>
    <w:rsid w:val="007D6F0E"/>
    <w:rsid w:val="00872954"/>
    <w:rsid w:val="008D2310"/>
    <w:rsid w:val="008D51D2"/>
    <w:rsid w:val="009153D7"/>
    <w:rsid w:val="00932107"/>
    <w:rsid w:val="00944DFD"/>
    <w:rsid w:val="009528CE"/>
    <w:rsid w:val="009B60CC"/>
    <w:rsid w:val="009E6C28"/>
    <w:rsid w:val="00A03E9C"/>
    <w:rsid w:val="00A83F1A"/>
    <w:rsid w:val="00A86AF1"/>
    <w:rsid w:val="00AC5E2E"/>
    <w:rsid w:val="00AD0B61"/>
    <w:rsid w:val="00AE19B8"/>
    <w:rsid w:val="00B32715"/>
    <w:rsid w:val="00B66319"/>
    <w:rsid w:val="00B80AAA"/>
    <w:rsid w:val="00BF5174"/>
    <w:rsid w:val="00BF5D87"/>
    <w:rsid w:val="00C06215"/>
    <w:rsid w:val="00C131F1"/>
    <w:rsid w:val="00C439F2"/>
    <w:rsid w:val="00C57CE5"/>
    <w:rsid w:val="00CA0558"/>
    <w:rsid w:val="00CA2422"/>
    <w:rsid w:val="00CC201F"/>
    <w:rsid w:val="00CE5620"/>
    <w:rsid w:val="00CE5811"/>
    <w:rsid w:val="00D67FCF"/>
    <w:rsid w:val="00DE73C6"/>
    <w:rsid w:val="00DF3631"/>
    <w:rsid w:val="00E0506A"/>
    <w:rsid w:val="00E345D8"/>
    <w:rsid w:val="00E43576"/>
    <w:rsid w:val="00E55354"/>
    <w:rsid w:val="00E81FCA"/>
    <w:rsid w:val="00EA2618"/>
    <w:rsid w:val="00ED5195"/>
    <w:rsid w:val="00EF4070"/>
    <w:rsid w:val="00F04DA6"/>
    <w:rsid w:val="00F26873"/>
    <w:rsid w:val="00F51CC4"/>
    <w:rsid w:val="00F6159A"/>
    <w:rsid w:val="00F73D0B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C1ED2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F3D54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32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57CE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46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14</cp:revision>
  <cp:lastPrinted>1900-01-01T06:00:00Z</cp:lastPrinted>
  <dcterms:created xsi:type="dcterms:W3CDTF">2017-10-26T00:47:00Z</dcterms:created>
  <dcterms:modified xsi:type="dcterms:W3CDTF">2017-12-08T00:13:00Z</dcterms:modified>
</cp:coreProperties>
</file>