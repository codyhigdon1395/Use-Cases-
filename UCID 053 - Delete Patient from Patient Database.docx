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CE" w:rsidRDefault="008F3352">
      <w:pPr>
        <w:pStyle w:val="Title"/>
        <w:jc w:val="right"/>
      </w:pPr>
      <w:r>
        <w:t>Surgery on Sunday Louisville</w:t>
      </w:r>
    </w:p>
    <w:p w:rsidR="009528CE" w:rsidRPr="008F3352" w:rsidRDefault="00DF3631">
      <w:pPr>
        <w:pStyle w:val="Title"/>
        <w:jc w:val="right"/>
        <w:rPr>
          <w:sz w:val="28"/>
          <w:szCs w:val="28"/>
        </w:rPr>
      </w:pPr>
      <w:r w:rsidRPr="008F3352">
        <w:rPr>
          <w:sz w:val="28"/>
          <w:szCs w:val="28"/>
        </w:rPr>
        <w:fldChar w:fldCharType="begin"/>
      </w:r>
      <w:r w:rsidRPr="008F3352">
        <w:rPr>
          <w:sz w:val="28"/>
          <w:szCs w:val="28"/>
        </w:rPr>
        <w:instrText xml:space="preserve">title  \* Mergeformat </w:instrText>
      </w:r>
      <w:r w:rsidRPr="008F3352">
        <w:rPr>
          <w:sz w:val="28"/>
          <w:szCs w:val="28"/>
        </w:rPr>
        <w:fldChar w:fldCharType="separate"/>
      </w:r>
      <w:r w:rsidR="00CA0558" w:rsidRPr="008F3352">
        <w:rPr>
          <w:sz w:val="28"/>
          <w:szCs w:val="28"/>
        </w:rPr>
        <w:t xml:space="preserve">Use Case Specification: </w:t>
      </w:r>
      <w:r w:rsidRPr="008F3352">
        <w:rPr>
          <w:sz w:val="28"/>
          <w:szCs w:val="28"/>
        </w:rPr>
        <w:fldChar w:fldCharType="end"/>
      </w:r>
      <w:r w:rsidR="00A531C6" w:rsidRPr="00A531C6">
        <w:rPr>
          <w:sz w:val="28"/>
          <w:szCs w:val="28"/>
        </w:rPr>
        <w:t xml:space="preserve">Delete </w:t>
      </w:r>
      <w:r w:rsidR="00E94738">
        <w:rPr>
          <w:sz w:val="28"/>
          <w:szCs w:val="28"/>
        </w:rPr>
        <w:t>Patient</w:t>
      </w:r>
      <w:r w:rsidR="007A0721">
        <w:rPr>
          <w:sz w:val="28"/>
          <w:szCs w:val="28"/>
        </w:rPr>
        <w:t xml:space="preserve"> </w:t>
      </w:r>
      <w:r w:rsidR="00A531C6" w:rsidRPr="00A531C6">
        <w:rPr>
          <w:sz w:val="28"/>
          <w:szCs w:val="28"/>
        </w:rPr>
        <w:t>from</w:t>
      </w:r>
      <w:r w:rsidR="00A14876">
        <w:rPr>
          <w:sz w:val="28"/>
          <w:szCs w:val="28"/>
        </w:rPr>
        <w:t xml:space="preserve"> </w:t>
      </w:r>
      <w:r w:rsidR="00437AA2">
        <w:rPr>
          <w:sz w:val="28"/>
          <w:szCs w:val="28"/>
        </w:rPr>
        <w:t>Patient</w:t>
      </w:r>
      <w:r w:rsidR="009B60CC" w:rsidRPr="00A531C6">
        <w:rPr>
          <w:sz w:val="28"/>
          <w:szCs w:val="28"/>
        </w:rPr>
        <w:t xml:space="preserve"> Database</w:t>
      </w:r>
    </w:p>
    <w:p w:rsidR="009528CE" w:rsidRDefault="009B60C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502417">
        <w:rPr>
          <w:sz w:val="28"/>
        </w:rPr>
        <w:t>3</w:t>
      </w:r>
      <w:r>
        <w:rPr>
          <w:sz w:val="28"/>
        </w:rPr>
        <w:t>.0</w:t>
      </w:r>
    </w:p>
    <w:p w:rsidR="009528CE" w:rsidRDefault="009528CE" w:rsidP="008D2310">
      <w:pPr>
        <w:pStyle w:val="InfoBlue"/>
        <w:ind w:left="0"/>
      </w:pPr>
    </w:p>
    <w:p w:rsidR="009528CE" w:rsidRDefault="009528CE"/>
    <w:p w:rsidR="009528CE" w:rsidRDefault="009528CE">
      <w:pPr>
        <w:pStyle w:val="BodyText"/>
      </w:pPr>
    </w:p>
    <w:p w:rsidR="009528CE" w:rsidRDefault="009528CE">
      <w:pPr>
        <w:pStyle w:val="BodyText"/>
      </w:pPr>
    </w:p>
    <w:p w:rsidR="009528CE" w:rsidRDefault="009528CE">
      <w:pPr>
        <w:sectPr w:rsidR="009528C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528CE" w:rsidRDefault="00AE19B8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170"/>
        <w:gridCol w:w="4058"/>
        <w:gridCol w:w="2304"/>
      </w:tblGrid>
      <w:tr w:rsidR="009528CE" w:rsidTr="00A531C6">
        <w:tc>
          <w:tcPr>
            <w:tcW w:w="1972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70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58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8CE" w:rsidTr="00A531C6">
        <w:tc>
          <w:tcPr>
            <w:tcW w:w="1972" w:type="dxa"/>
          </w:tcPr>
          <w:p w:rsidR="008F3352" w:rsidRDefault="007A0721">
            <w:pPr>
              <w:pStyle w:val="Tabletext"/>
            </w:pPr>
            <w:r>
              <w:t>10/21</w:t>
            </w:r>
            <w:r w:rsidR="008F3352">
              <w:t>/17</w:t>
            </w:r>
          </w:p>
        </w:tc>
        <w:tc>
          <w:tcPr>
            <w:tcW w:w="1170" w:type="dxa"/>
          </w:tcPr>
          <w:p w:rsidR="009528CE" w:rsidRDefault="009B60CC">
            <w:pPr>
              <w:pStyle w:val="Tabletext"/>
            </w:pPr>
            <w:r>
              <w:t>1.0</w:t>
            </w:r>
          </w:p>
        </w:tc>
        <w:tc>
          <w:tcPr>
            <w:tcW w:w="4058" w:type="dxa"/>
          </w:tcPr>
          <w:p w:rsidR="009528CE" w:rsidRDefault="00F151AF" w:rsidP="00A531C6">
            <w:pPr>
              <w:pStyle w:val="Tabletext"/>
            </w:pPr>
            <w:r w:rsidRPr="00F151AF">
              <w:t xml:space="preserve">Delete </w:t>
            </w:r>
            <w:r w:rsidR="00437AA2">
              <w:t>Patient</w:t>
            </w:r>
            <w:r w:rsidRPr="00F151AF">
              <w:t xml:space="preserve"> from</w:t>
            </w:r>
            <w:r w:rsidR="00650AF0">
              <w:t xml:space="preserve"> </w:t>
            </w:r>
            <w:r w:rsidR="00437AA2">
              <w:t>Patient</w:t>
            </w:r>
            <w:r w:rsidRPr="00F151AF">
              <w:t xml:space="preserve"> Database</w:t>
            </w:r>
          </w:p>
        </w:tc>
        <w:tc>
          <w:tcPr>
            <w:tcW w:w="2304" w:type="dxa"/>
          </w:tcPr>
          <w:p w:rsidR="008F3352" w:rsidRDefault="007A0721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250471">
            <w:pPr>
              <w:pStyle w:val="Tabletext"/>
            </w:pPr>
            <w:r>
              <w:t>11/6/17</w:t>
            </w:r>
          </w:p>
        </w:tc>
        <w:tc>
          <w:tcPr>
            <w:tcW w:w="1170" w:type="dxa"/>
          </w:tcPr>
          <w:p w:rsidR="009528CE" w:rsidRDefault="00250471">
            <w:pPr>
              <w:pStyle w:val="Tabletext"/>
            </w:pPr>
            <w:r>
              <w:t>2.0</w:t>
            </w:r>
          </w:p>
        </w:tc>
        <w:tc>
          <w:tcPr>
            <w:tcW w:w="4058" w:type="dxa"/>
          </w:tcPr>
          <w:p w:rsidR="009528CE" w:rsidRDefault="00250471">
            <w:pPr>
              <w:pStyle w:val="Tabletext"/>
            </w:pPr>
            <w:r w:rsidRPr="00250471">
              <w:t>Delete Patient from Patient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250471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502417">
            <w:pPr>
              <w:pStyle w:val="Tabletext"/>
            </w:pPr>
            <w:r>
              <w:t>12/7/17</w:t>
            </w:r>
          </w:p>
        </w:tc>
        <w:tc>
          <w:tcPr>
            <w:tcW w:w="1170" w:type="dxa"/>
          </w:tcPr>
          <w:p w:rsidR="009528CE" w:rsidRDefault="00502417">
            <w:pPr>
              <w:pStyle w:val="Tabletext"/>
            </w:pPr>
            <w:r>
              <w:t>3.0</w:t>
            </w:r>
          </w:p>
        </w:tc>
        <w:tc>
          <w:tcPr>
            <w:tcW w:w="4058" w:type="dxa"/>
          </w:tcPr>
          <w:p w:rsidR="009528CE" w:rsidRDefault="00502417">
            <w:pPr>
              <w:pStyle w:val="Tabletext"/>
            </w:pPr>
            <w:r w:rsidRPr="00250471">
              <w:t>Delete Patient from Patient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502417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9528CE">
            <w:pPr>
              <w:pStyle w:val="Tabletext"/>
            </w:pPr>
          </w:p>
        </w:tc>
        <w:tc>
          <w:tcPr>
            <w:tcW w:w="1170" w:type="dxa"/>
          </w:tcPr>
          <w:p w:rsidR="009528CE" w:rsidRDefault="009528CE">
            <w:pPr>
              <w:pStyle w:val="Tabletext"/>
            </w:pPr>
          </w:p>
        </w:tc>
        <w:tc>
          <w:tcPr>
            <w:tcW w:w="4058" w:type="dxa"/>
          </w:tcPr>
          <w:p w:rsidR="009528CE" w:rsidRDefault="009528CE">
            <w:pPr>
              <w:pStyle w:val="Tabletext"/>
            </w:pPr>
          </w:p>
        </w:tc>
        <w:tc>
          <w:tcPr>
            <w:tcW w:w="2304" w:type="dxa"/>
          </w:tcPr>
          <w:p w:rsidR="009528CE" w:rsidRDefault="009528CE">
            <w:pPr>
              <w:pStyle w:val="Tabletext"/>
            </w:pPr>
          </w:p>
        </w:tc>
      </w:tr>
    </w:tbl>
    <w:p w:rsidR="009528CE" w:rsidRDefault="009528CE"/>
    <w:p w:rsidR="009528CE" w:rsidRDefault="00AE19B8">
      <w:pPr>
        <w:pStyle w:val="Title"/>
      </w:pPr>
      <w:r>
        <w:br w:type="page"/>
      </w:r>
      <w:r>
        <w:lastRenderedPageBreak/>
        <w:t>Table of Contents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First Special Requirement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Pre-condition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Post-condition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Name of Extension Point</w:t>
      </w:r>
      <w:r>
        <w:rPr>
          <w:noProof/>
        </w:rPr>
        <w:tab/>
        <w:t>4</w:t>
      </w:r>
    </w:p>
    <w:p w:rsidR="004E5896" w:rsidRDefault="00F151AF" w:rsidP="004E5896">
      <w:r>
        <w:fldChar w:fldCharType="end"/>
      </w:r>
    </w:p>
    <w:p w:rsidR="004E5896" w:rsidRDefault="004E5896" w:rsidP="004E5896">
      <w:r>
        <w:t>7.     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:rsidR="004E5896" w:rsidRDefault="004E5896" w:rsidP="004E5896"/>
    <w:p w:rsidR="004E5896" w:rsidRDefault="004E5896" w:rsidP="004E5896">
      <w:r>
        <w:t>8.     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:rsidR="004E5896" w:rsidRDefault="004E5896" w:rsidP="004E5896"/>
    <w:p w:rsidR="004E5896" w:rsidRDefault="004E5896" w:rsidP="004E5896">
      <w:r>
        <w:t>9.      Use Case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</w:p>
    <w:p w:rsidR="00F151AF" w:rsidRDefault="00F151AF" w:rsidP="004E5896">
      <w:pPr>
        <w:pStyle w:val="Title"/>
        <w:jc w:val="left"/>
        <w:rPr>
          <w:rFonts w:ascii="Times New Roman" w:hAnsi="Times New Roman"/>
          <w:sz w:val="20"/>
        </w:rPr>
      </w:pPr>
    </w:p>
    <w:p w:rsidR="00F151AF" w:rsidRDefault="00F60546" w:rsidP="00F60546">
      <w:pPr>
        <w:pStyle w:val="Title"/>
        <w:jc w:val="left"/>
        <w:rPr>
          <w:rFonts w:ascii="Times New Roman" w:hAnsi="Times New Roman"/>
          <w:b w:val="0"/>
          <w:sz w:val="20"/>
        </w:rPr>
      </w:pPr>
      <w:r w:rsidRPr="00F60546">
        <w:rPr>
          <w:rFonts w:ascii="Times New Roman" w:hAnsi="Times New Roman"/>
          <w:b w:val="0"/>
          <w:sz w:val="20"/>
        </w:rPr>
        <w:t>10.   Prototype</w:t>
      </w:r>
      <w:r w:rsidRPr="00F60546">
        <w:rPr>
          <w:rFonts w:ascii="Times New Roman" w:hAnsi="Times New Roman"/>
          <w:b w:val="0"/>
          <w:sz w:val="20"/>
        </w:rPr>
        <w:tab/>
      </w:r>
      <w:r w:rsidRPr="00F60546">
        <w:rPr>
          <w:rFonts w:ascii="Times New Roman" w:hAnsi="Times New Roman"/>
          <w:b w:val="0"/>
          <w:sz w:val="20"/>
        </w:rPr>
        <w:tab/>
      </w:r>
      <w:r w:rsidRPr="00F60546">
        <w:rPr>
          <w:rFonts w:ascii="Times New Roman" w:hAnsi="Times New Roman"/>
          <w:b w:val="0"/>
          <w:sz w:val="20"/>
        </w:rPr>
        <w:tab/>
      </w:r>
      <w:r w:rsidRPr="00F60546">
        <w:rPr>
          <w:rFonts w:ascii="Times New Roman" w:hAnsi="Times New Roman"/>
          <w:b w:val="0"/>
          <w:sz w:val="20"/>
        </w:rPr>
        <w:tab/>
      </w:r>
      <w:r w:rsidRPr="00F60546">
        <w:rPr>
          <w:rFonts w:ascii="Times New Roman" w:hAnsi="Times New Roman"/>
          <w:b w:val="0"/>
          <w:sz w:val="20"/>
        </w:rPr>
        <w:tab/>
      </w:r>
      <w:r w:rsidRPr="00F60546">
        <w:rPr>
          <w:rFonts w:ascii="Times New Roman" w:hAnsi="Times New Roman"/>
          <w:b w:val="0"/>
          <w:sz w:val="20"/>
        </w:rPr>
        <w:tab/>
      </w:r>
      <w:r w:rsidRPr="00F60546">
        <w:rPr>
          <w:rFonts w:ascii="Times New Roman" w:hAnsi="Times New Roman"/>
          <w:b w:val="0"/>
          <w:sz w:val="20"/>
        </w:rPr>
        <w:tab/>
      </w:r>
      <w:r w:rsidRPr="00F60546">
        <w:rPr>
          <w:rFonts w:ascii="Times New Roman" w:hAnsi="Times New Roman"/>
          <w:b w:val="0"/>
          <w:sz w:val="20"/>
        </w:rPr>
        <w:tab/>
      </w:r>
      <w:r w:rsidRPr="00F60546">
        <w:rPr>
          <w:rFonts w:ascii="Times New Roman" w:hAnsi="Times New Roman"/>
          <w:b w:val="0"/>
          <w:sz w:val="20"/>
        </w:rPr>
        <w:tab/>
      </w:r>
      <w:r w:rsidRPr="00F60546">
        <w:rPr>
          <w:rFonts w:ascii="Times New Roman" w:hAnsi="Times New Roman"/>
          <w:b w:val="0"/>
          <w:sz w:val="20"/>
        </w:rPr>
        <w:tab/>
      </w:r>
      <w:r w:rsidRPr="00F60546">
        <w:rPr>
          <w:rFonts w:ascii="Times New Roman" w:hAnsi="Times New Roman"/>
          <w:b w:val="0"/>
          <w:sz w:val="20"/>
        </w:rPr>
        <w:tab/>
        <w:t xml:space="preserve">            8</w:t>
      </w:r>
    </w:p>
    <w:p w:rsidR="0080578D" w:rsidRDefault="0080578D" w:rsidP="0080578D">
      <w:r>
        <w:t xml:space="preserve">        10.1 Prototype 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:rsidR="0080578D" w:rsidRPr="0080578D" w:rsidRDefault="0080578D" w:rsidP="0080578D">
      <w:r>
        <w:t xml:space="preserve">        10.2 Actual Prototype                                                                                                                                             8</w:t>
      </w: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6D067E">
      <w:pPr>
        <w:pStyle w:val="Title"/>
        <w:jc w:val="left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9528CE" w:rsidRPr="008F3352" w:rsidRDefault="00DF3631" w:rsidP="00F151AF">
      <w:pPr>
        <w:pStyle w:val="Title"/>
        <w:rPr>
          <w:rFonts w:cs="Arial"/>
          <w:sz w:val="28"/>
          <w:szCs w:val="28"/>
        </w:rPr>
      </w:pPr>
      <w:r w:rsidRPr="008F3352">
        <w:rPr>
          <w:rFonts w:cs="Arial"/>
          <w:sz w:val="28"/>
          <w:szCs w:val="28"/>
        </w:rPr>
        <w:fldChar w:fldCharType="begin"/>
      </w:r>
      <w:r w:rsidRPr="008F3352">
        <w:rPr>
          <w:rFonts w:cs="Arial"/>
          <w:sz w:val="28"/>
          <w:szCs w:val="28"/>
        </w:rPr>
        <w:instrText xml:space="preserve">title  \* Mergeformat </w:instrText>
      </w:r>
      <w:r w:rsidRPr="008F3352">
        <w:rPr>
          <w:rFonts w:cs="Arial"/>
          <w:sz w:val="28"/>
          <w:szCs w:val="28"/>
        </w:rPr>
        <w:fldChar w:fldCharType="separate"/>
      </w:r>
      <w:r w:rsidR="00CA0558" w:rsidRPr="008F3352">
        <w:rPr>
          <w:rFonts w:cs="Arial"/>
          <w:sz w:val="28"/>
          <w:szCs w:val="28"/>
        </w:rPr>
        <w:t>Use Case Specification:</w:t>
      </w:r>
      <w:r w:rsidR="00CA0558" w:rsidRPr="00A531C6">
        <w:rPr>
          <w:rFonts w:cs="Arial"/>
          <w:sz w:val="28"/>
          <w:szCs w:val="28"/>
        </w:rPr>
        <w:t xml:space="preserve"> </w:t>
      </w:r>
      <w:r w:rsidR="00F151AF" w:rsidRPr="00F151AF">
        <w:rPr>
          <w:rFonts w:cs="Arial"/>
          <w:sz w:val="28"/>
          <w:szCs w:val="28"/>
        </w:rPr>
        <w:t xml:space="preserve">Delete </w:t>
      </w:r>
      <w:r w:rsidR="00437AA2">
        <w:rPr>
          <w:rFonts w:cs="Arial"/>
          <w:sz w:val="28"/>
          <w:szCs w:val="28"/>
        </w:rPr>
        <w:t>Patient</w:t>
      </w:r>
      <w:r w:rsidR="00F151AF" w:rsidRPr="00F151AF">
        <w:rPr>
          <w:rFonts w:cs="Arial"/>
          <w:sz w:val="28"/>
          <w:szCs w:val="28"/>
        </w:rPr>
        <w:t xml:space="preserve"> from Database </w:t>
      </w:r>
      <w:r w:rsidRPr="008F3352">
        <w:rPr>
          <w:rFonts w:cs="Arial"/>
          <w:sz w:val="28"/>
          <w:szCs w:val="28"/>
        </w:rPr>
        <w:fldChar w:fldCharType="end"/>
      </w:r>
      <w:bookmarkStart w:id="0" w:name="_Toc423410237"/>
      <w:bookmarkStart w:id="1" w:name="_Toc425054503"/>
      <w:r w:rsidR="00AE19B8" w:rsidRPr="008F3352">
        <w:rPr>
          <w:rFonts w:cs="Arial"/>
          <w:sz w:val="28"/>
          <w:szCs w:val="28"/>
        </w:rPr>
        <w:t xml:space="preserve"> </w:t>
      </w:r>
      <w:bookmarkEnd w:id="0"/>
      <w:bookmarkEnd w:id="1"/>
    </w:p>
    <w:p w:rsidR="009528CE" w:rsidRPr="001E7474" w:rsidRDefault="009528CE">
      <w:pPr>
        <w:pStyle w:val="InfoBlue"/>
        <w:rPr>
          <w:rFonts w:ascii="Arial" w:hAnsi="Arial" w:cs="Arial"/>
        </w:rPr>
      </w:pPr>
    </w:p>
    <w:p w:rsidR="009528CE" w:rsidRPr="001E7474" w:rsidRDefault="000A6E94">
      <w:pPr>
        <w:pStyle w:val="Heading1"/>
        <w:rPr>
          <w:rFonts w:cs="Arial"/>
        </w:rPr>
      </w:pPr>
      <w:bookmarkStart w:id="2" w:name="_Toc423410238"/>
      <w:bookmarkStart w:id="3" w:name="_Toc425054504"/>
      <w:r>
        <w:rPr>
          <w:rFonts w:cs="Arial"/>
        </w:rPr>
        <w:t>Delete</w:t>
      </w:r>
      <w:r w:rsidR="001E7474">
        <w:rPr>
          <w:rFonts w:cs="Arial"/>
        </w:rPr>
        <w:t xml:space="preserve"> </w:t>
      </w:r>
      <w:r w:rsidR="00437AA2">
        <w:rPr>
          <w:rFonts w:cs="Arial"/>
        </w:rPr>
        <w:t>Patient</w:t>
      </w:r>
      <w:r w:rsidR="001E7474">
        <w:rPr>
          <w:rFonts w:cs="Arial"/>
        </w:rPr>
        <w:t xml:space="preserve"> </w:t>
      </w:r>
      <w:r>
        <w:rPr>
          <w:rFonts w:cs="Arial"/>
        </w:rPr>
        <w:t>from</w:t>
      </w:r>
      <w:r w:rsidR="001E7474">
        <w:rPr>
          <w:rFonts w:cs="Arial"/>
        </w:rPr>
        <w:t xml:space="preserve"> Database</w:t>
      </w:r>
    </w:p>
    <w:p w:rsidR="009528CE" w:rsidRPr="001E7474" w:rsidRDefault="00AE19B8">
      <w:pPr>
        <w:pStyle w:val="Heading2"/>
        <w:rPr>
          <w:rFonts w:cs="Arial"/>
        </w:rPr>
      </w:pPr>
      <w:bookmarkStart w:id="4" w:name="_Toc494515305"/>
      <w:r w:rsidRPr="001E7474">
        <w:rPr>
          <w:rFonts w:cs="Arial"/>
        </w:rPr>
        <w:t>Brief Description</w:t>
      </w:r>
      <w:bookmarkEnd w:id="2"/>
      <w:bookmarkEnd w:id="3"/>
      <w:bookmarkEnd w:id="4"/>
    </w:p>
    <w:p w:rsidR="00046E68" w:rsidRPr="00BF114E" w:rsidRDefault="009B60CC" w:rsidP="00BF114E">
      <w:pPr>
        <w:ind w:firstLine="720"/>
        <w:rPr>
          <w:rFonts w:ascii="Arial" w:hAnsi="Arial" w:cs="Arial"/>
        </w:rPr>
      </w:pPr>
      <w:r w:rsidRPr="00BF114E">
        <w:rPr>
          <w:rFonts w:ascii="Arial" w:hAnsi="Arial" w:cs="Arial"/>
        </w:rPr>
        <w:t>The purpose of this use case</w:t>
      </w:r>
      <w:r w:rsidR="00046E68" w:rsidRPr="00BF114E">
        <w:rPr>
          <w:rFonts w:ascii="Arial" w:hAnsi="Arial" w:cs="Arial"/>
        </w:rPr>
        <w:t xml:space="preserve"> is to describe how a </w:t>
      </w:r>
      <w:r w:rsidR="00437AA2">
        <w:rPr>
          <w:rFonts w:ascii="Arial" w:hAnsi="Arial" w:cs="Arial"/>
        </w:rPr>
        <w:t>patient</w:t>
      </w:r>
      <w:r w:rsidR="00BF114E" w:rsidRPr="00BF114E">
        <w:rPr>
          <w:rFonts w:ascii="Arial" w:hAnsi="Arial" w:cs="Arial"/>
        </w:rPr>
        <w:t xml:space="preserve"> would be removed from the </w:t>
      </w:r>
      <w:r w:rsidR="00437AA2">
        <w:rPr>
          <w:rFonts w:ascii="Arial" w:hAnsi="Arial" w:cs="Arial"/>
        </w:rPr>
        <w:t>patient</w:t>
      </w:r>
      <w:r w:rsidR="00046E68" w:rsidRPr="00BF114E">
        <w:rPr>
          <w:rFonts w:ascii="Arial" w:hAnsi="Arial" w:cs="Arial"/>
        </w:rPr>
        <w:t xml:space="preserve"> database. This is necessary </w:t>
      </w:r>
      <w:r w:rsidR="007A0721" w:rsidRPr="00BF114E">
        <w:rPr>
          <w:rFonts w:ascii="Arial" w:hAnsi="Arial" w:cs="Arial"/>
        </w:rPr>
        <w:t>if</w:t>
      </w:r>
      <w:r w:rsidR="00046E68" w:rsidRPr="00BF114E">
        <w:rPr>
          <w:rFonts w:ascii="Arial" w:hAnsi="Arial" w:cs="Arial"/>
        </w:rPr>
        <w:t xml:space="preserve"> a </w:t>
      </w:r>
      <w:r w:rsidR="00437AA2">
        <w:rPr>
          <w:rFonts w:ascii="Arial" w:hAnsi="Arial" w:cs="Arial"/>
        </w:rPr>
        <w:t>patient</w:t>
      </w:r>
      <w:r w:rsidR="00046E68" w:rsidRPr="00BF114E">
        <w:rPr>
          <w:rFonts w:ascii="Arial" w:hAnsi="Arial" w:cs="Arial"/>
        </w:rPr>
        <w:t xml:space="preserve"> is not </w:t>
      </w:r>
      <w:r w:rsidR="001652E6">
        <w:rPr>
          <w:rFonts w:ascii="Arial" w:hAnsi="Arial" w:cs="Arial"/>
        </w:rPr>
        <w:t>able</w:t>
      </w:r>
      <w:r w:rsidR="00437AA2">
        <w:rPr>
          <w:rFonts w:ascii="Arial" w:hAnsi="Arial" w:cs="Arial"/>
        </w:rPr>
        <w:t xml:space="preserve"> to receive treatment</w:t>
      </w:r>
      <w:r w:rsidR="00046E68" w:rsidRPr="00BF114E">
        <w:rPr>
          <w:rFonts w:ascii="Arial" w:hAnsi="Arial" w:cs="Arial"/>
        </w:rPr>
        <w:t xml:space="preserve"> in the future. </w:t>
      </w:r>
      <w:r w:rsidR="00BF114E" w:rsidRPr="00BF114E">
        <w:rPr>
          <w:rFonts w:ascii="Arial" w:hAnsi="Arial" w:cs="Arial"/>
        </w:rPr>
        <w:t xml:space="preserve">This could be </w:t>
      </w:r>
      <w:r w:rsidR="00DE6CDD" w:rsidRPr="00BF114E">
        <w:rPr>
          <w:rFonts w:ascii="Arial" w:hAnsi="Arial" w:cs="Arial"/>
        </w:rPr>
        <w:t>a result of the person</w:t>
      </w:r>
      <w:r w:rsidR="00BF114E" w:rsidRPr="00BF114E">
        <w:rPr>
          <w:rFonts w:ascii="Arial" w:hAnsi="Arial" w:cs="Arial"/>
        </w:rPr>
        <w:t xml:space="preserve"> no longer </w:t>
      </w:r>
      <w:r w:rsidR="00DE6CDD">
        <w:rPr>
          <w:rFonts w:ascii="Arial" w:hAnsi="Arial" w:cs="Arial"/>
        </w:rPr>
        <w:t xml:space="preserve">having </w:t>
      </w:r>
      <w:r w:rsidR="00437AA2">
        <w:rPr>
          <w:rFonts w:ascii="Arial" w:hAnsi="Arial" w:cs="Arial"/>
        </w:rPr>
        <w:t>injuries</w:t>
      </w:r>
      <w:r w:rsidR="00BF114E" w:rsidRPr="00BF114E">
        <w:rPr>
          <w:rFonts w:ascii="Arial" w:hAnsi="Arial" w:cs="Arial"/>
        </w:rPr>
        <w:t>. B</w:t>
      </w:r>
      <w:r w:rsidR="00046E68" w:rsidRPr="00BF114E">
        <w:rPr>
          <w:rFonts w:ascii="Arial" w:hAnsi="Arial" w:cs="Arial"/>
        </w:rPr>
        <w:t>eing able to remove them from the database allows for better data management and keep</w:t>
      </w:r>
      <w:r w:rsidR="00BF114E" w:rsidRPr="00BF114E">
        <w:rPr>
          <w:rFonts w:ascii="Arial" w:hAnsi="Arial" w:cs="Arial"/>
        </w:rPr>
        <w:t xml:space="preserve">s SOSL from viewing them as a </w:t>
      </w:r>
      <w:r w:rsidR="00437AA2">
        <w:rPr>
          <w:rFonts w:ascii="Arial" w:hAnsi="Arial" w:cs="Arial"/>
        </w:rPr>
        <w:t>patient</w:t>
      </w:r>
      <w:r w:rsidR="00BF114E" w:rsidRPr="00BF114E">
        <w:rPr>
          <w:rFonts w:ascii="Arial" w:hAnsi="Arial" w:cs="Arial"/>
        </w:rPr>
        <w:t xml:space="preserve"> in the future.</w:t>
      </w:r>
    </w:p>
    <w:p w:rsidR="00046E68" w:rsidRDefault="00046E68" w:rsidP="004A134C">
      <w:pPr>
        <w:ind w:firstLine="720"/>
        <w:rPr>
          <w:rFonts w:ascii="Arial" w:hAnsi="Arial" w:cs="Arial"/>
          <w:highlight w:val="yellow"/>
        </w:rPr>
      </w:pPr>
    </w:p>
    <w:p w:rsidR="009528CE" w:rsidRPr="001E7474" w:rsidRDefault="00AE19B8">
      <w:pPr>
        <w:pStyle w:val="Heading1"/>
        <w:widowControl/>
        <w:rPr>
          <w:rFonts w:cs="Arial"/>
        </w:rPr>
      </w:pPr>
      <w:bookmarkStart w:id="5" w:name="_Toc423410239"/>
      <w:bookmarkStart w:id="6" w:name="_Toc425054505"/>
      <w:bookmarkStart w:id="7" w:name="_Toc494515306"/>
      <w:r w:rsidRPr="001E7474">
        <w:rPr>
          <w:rFonts w:cs="Arial"/>
        </w:rPr>
        <w:t>Flow of Events</w:t>
      </w:r>
      <w:bookmarkEnd w:id="5"/>
      <w:bookmarkEnd w:id="6"/>
      <w:bookmarkEnd w:id="7"/>
    </w:p>
    <w:p w:rsidR="001E7474" w:rsidRPr="00BD37E2" w:rsidRDefault="00AE19B8" w:rsidP="00BD37E2">
      <w:pPr>
        <w:pStyle w:val="Heading2"/>
        <w:widowControl/>
        <w:rPr>
          <w:rFonts w:cs="Arial"/>
        </w:rPr>
      </w:pPr>
      <w:bookmarkStart w:id="8" w:name="_Toc423410240"/>
      <w:bookmarkStart w:id="9" w:name="_Toc425054506"/>
      <w:bookmarkStart w:id="10" w:name="_Toc494515307"/>
      <w:bookmarkStart w:id="11" w:name="_Hlk497932325"/>
      <w:r w:rsidRPr="001E7474">
        <w:rPr>
          <w:rFonts w:cs="Arial"/>
        </w:rPr>
        <w:t>Basic Flow</w:t>
      </w:r>
      <w:bookmarkEnd w:id="8"/>
      <w:bookmarkEnd w:id="9"/>
      <w:bookmarkEnd w:id="10"/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l</w:t>
      </w:r>
      <w:r w:rsidR="00CE5620" w:rsidRPr="00E35C74">
        <w:rPr>
          <w:rFonts w:cs="Arial"/>
          <w:b w:val="0"/>
        </w:rPr>
        <w:t>ocate</w:t>
      </w:r>
      <w:r w:rsidRPr="00E35C74">
        <w:rPr>
          <w:rFonts w:cs="Arial"/>
          <w:b w:val="0"/>
        </w:rPr>
        <w:t>s</w:t>
      </w:r>
      <w:r w:rsidR="00CE5620" w:rsidRPr="00E35C74">
        <w:rPr>
          <w:rFonts w:cs="Arial"/>
          <w:b w:val="0"/>
        </w:rPr>
        <w:t xml:space="preserve"> the reco</w:t>
      </w:r>
      <w:r w:rsidR="00034E6A" w:rsidRPr="00E35C74">
        <w:rPr>
          <w:rFonts w:cs="Arial"/>
          <w:b w:val="0"/>
        </w:rPr>
        <w:t xml:space="preserve">rd </w:t>
      </w:r>
      <w:r w:rsidR="00CE5620" w:rsidRPr="00E35C74">
        <w:rPr>
          <w:rFonts w:cs="Arial"/>
          <w:b w:val="0"/>
        </w:rPr>
        <w:t xml:space="preserve">to be </w:t>
      </w:r>
      <w:r w:rsidR="00034E6A" w:rsidRPr="00E35C74">
        <w:rPr>
          <w:rFonts w:cs="Arial"/>
          <w:b w:val="0"/>
        </w:rPr>
        <w:t>deleted</w:t>
      </w:r>
      <w:r w:rsidR="00EF0034">
        <w:rPr>
          <w:rFonts w:cs="Arial"/>
          <w:b w:val="0"/>
        </w:rPr>
        <w:t xml:space="preserve"> based off the patient ID</w:t>
      </w:r>
      <w:r w:rsidRPr="00E35C74">
        <w:rPr>
          <w:rFonts w:cs="Arial"/>
          <w:b w:val="0"/>
        </w:rPr>
        <w:t>.</w:t>
      </w:r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 xml:space="preserve">Database administrator </w:t>
      </w:r>
      <w:r w:rsidR="00034E6A" w:rsidRPr="00E35C74">
        <w:rPr>
          <w:rFonts w:cs="Arial"/>
          <w:b w:val="0"/>
        </w:rPr>
        <w:t xml:space="preserve">deletes the record from the </w:t>
      </w:r>
      <w:r w:rsidR="00012B7F">
        <w:rPr>
          <w:rFonts w:cs="Arial"/>
          <w:b w:val="0"/>
        </w:rPr>
        <w:t>patient</w:t>
      </w:r>
      <w:r w:rsidR="00E35C74" w:rsidRPr="00E35C74">
        <w:rPr>
          <w:rFonts w:cs="Arial"/>
          <w:b w:val="0"/>
        </w:rPr>
        <w:t xml:space="preserve"> </w:t>
      </w:r>
      <w:r w:rsidR="00034E6A" w:rsidRPr="00E35C74">
        <w:rPr>
          <w:rFonts w:cs="Arial"/>
          <w:b w:val="0"/>
        </w:rPr>
        <w:t>database</w:t>
      </w:r>
      <w:r w:rsidRPr="00E35C74">
        <w:rPr>
          <w:rFonts w:cs="Arial"/>
          <w:b w:val="0"/>
        </w:rPr>
        <w:t>.</w:t>
      </w:r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s</w:t>
      </w:r>
      <w:r w:rsidR="00CE5620" w:rsidRPr="00E35C74">
        <w:rPr>
          <w:rFonts w:cs="Arial"/>
          <w:b w:val="0"/>
        </w:rPr>
        <w:t>ave</w:t>
      </w:r>
      <w:r w:rsidRPr="00E35C74">
        <w:rPr>
          <w:rFonts w:cs="Arial"/>
          <w:b w:val="0"/>
        </w:rPr>
        <w:t>s</w:t>
      </w:r>
      <w:r w:rsidR="00CE5620" w:rsidRPr="00E35C74">
        <w:rPr>
          <w:rFonts w:cs="Arial"/>
          <w:b w:val="0"/>
        </w:rPr>
        <w:t xml:space="preserve"> </w:t>
      </w:r>
      <w:r w:rsidR="00502417">
        <w:rPr>
          <w:rFonts w:cs="Arial"/>
          <w:b w:val="0"/>
        </w:rPr>
        <w:t>database</w:t>
      </w:r>
      <w:r w:rsidRPr="00E35C74">
        <w:rPr>
          <w:rFonts w:cs="Arial"/>
          <w:b w:val="0"/>
        </w:rPr>
        <w:t>.</w:t>
      </w:r>
    </w:p>
    <w:p w:rsidR="009528CE" w:rsidRPr="00E35C74" w:rsidRDefault="009528CE" w:rsidP="00BD37E2">
      <w:pPr>
        <w:pStyle w:val="Heading2"/>
        <w:widowControl/>
        <w:numPr>
          <w:ilvl w:val="0"/>
          <w:numId w:val="0"/>
        </w:numPr>
        <w:spacing w:before="0"/>
        <w:rPr>
          <w:rFonts w:cs="Arial"/>
          <w:b w:val="0"/>
        </w:rPr>
      </w:pPr>
    </w:p>
    <w:p w:rsidR="009528CE" w:rsidRPr="001E7474" w:rsidRDefault="00AE19B8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494515308"/>
      <w:r w:rsidRPr="001E7474">
        <w:rPr>
          <w:rFonts w:cs="Arial"/>
        </w:rPr>
        <w:t>Alternative Flows</w:t>
      </w:r>
      <w:bookmarkEnd w:id="12"/>
      <w:bookmarkEnd w:id="13"/>
      <w:bookmarkEnd w:id="14"/>
    </w:p>
    <w:p w:rsidR="009528CE" w:rsidRPr="00E35C74" w:rsidRDefault="009B60CC" w:rsidP="004A134C">
      <w:pPr>
        <w:pStyle w:val="Heading3"/>
        <w:widowControl/>
        <w:numPr>
          <w:ilvl w:val="0"/>
          <w:numId w:val="0"/>
        </w:numPr>
        <w:ind w:left="720"/>
        <w:rPr>
          <w:rFonts w:cs="Arial"/>
        </w:rPr>
      </w:pPr>
      <w:r w:rsidRPr="00E35C74">
        <w:rPr>
          <w:rFonts w:cs="Arial"/>
          <w:i w:val="0"/>
        </w:rPr>
        <w:t>There are no alternative flows for this use case.</w:t>
      </w:r>
    </w:p>
    <w:p w:rsidR="009528CE" w:rsidRPr="00B66319" w:rsidRDefault="00AE19B8" w:rsidP="00B66319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494515311"/>
      <w:bookmarkEnd w:id="11"/>
      <w:r w:rsidRPr="001E7474">
        <w:rPr>
          <w:rFonts w:cs="Arial"/>
        </w:rPr>
        <w:t>Special Requirements</w:t>
      </w:r>
      <w:bookmarkEnd w:id="15"/>
      <w:bookmarkEnd w:id="16"/>
      <w:bookmarkEnd w:id="17"/>
    </w:p>
    <w:p w:rsidR="00D91969" w:rsidRPr="00EF0034" w:rsidRDefault="00EF0034" w:rsidP="00EF0034">
      <w:pPr>
        <w:pStyle w:val="Heading2"/>
        <w:widowControl/>
        <w:numPr>
          <w:ilvl w:val="0"/>
          <w:numId w:val="26"/>
        </w:numPr>
        <w:rPr>
          <w:rFonts w:cs="Arial"/>
          <w:b w:val="0"/>
        </w:rPr>
      </w:pPr>
      <w:bookmarkStart w:id="18" w:name="_Toc423410253"/>
      <w:bookmarkStart w:id="19" w:name="_Toc425054512"/>
      <w:bookmarkStart w:id="20" w:name="_Toc494515313"/>
      <w:r w:rsidRPr="00E35C74">
        <w:rPr>
          <w:rFonts w:cs="Arial"/>
          <w:b w:val="0"/>
        </w:rPr>
        <w:t xml:space="preserve">A </w:t>
      </w:r>
      <w:r>
        <w:rPr>
          <w:rFonts w:cs="Arial"/>
          <w:b w:val="0"/>
        </w:rPr>
        <w:t>Patient</w:t>
      </w:r>
      <w:r w:rsidRPr="00E35C74">
        <w:rPr>
          <w:rFonts w:cs="Arial"/>
          <w:b w:val="0"/>
        </w:rPr>
        <w:t xml:space="preserve"> is deem</w:t>
      </w:r>
      <w:r w:rsidR="00696A1E">
        <w:rPr>
          <w:rFonts w:cs="Arial"/>
          <w:b w:val="0"/>
        </w:rPr>
        <w:t>ed</w:t>
      </w:r>
      <w:r w:rsidRPr="00E35C74">
        <w:rPr>
          <w:rFonts w:cs="Arial"/>
          <w:b w:val="0"/>
        </w:rPr>
        <w:t xml:space="preserve"> to no longer be a </w:t>
      </w:r>
      <w:r>
        <w:rPr>
          <w:rFonts w:cs="Arial"/>
          <w:b w:val="0"/>
        </w:rPr>
        <w:t>qualified or willing to give</w:t>
      </w:r>
      <w:r>
        <w:rPr>
          <w:rFonts w:cs="Arial"/>
        </w:rPr>
        <w:t xml:space="preserve">. </w:t>
      </w:r>
      <w:r w:rsidR="00012B7F">
        <w:rPr>
          <w:rFonts w:cs="Arial"/>
          <w:b w:val="0"/>
        </w:rPr>
        <w:t>Patient</w:t>
      </w:r>
      <w:r>
        <w:rPr>
          <w:rFonts w:cs="Arial"/>
          <w:b w:val="0"/>
        </w:rPr>
        <w:t xml:space="preserve"> being deleted must alr</w:t>
      </w:r>
      <w:r w:rsidR="00D91969">
        <w:rPr>
          <w:rFonts w:cs="Arial"/>
          <w:b w:val="0"/>
        </w:rPr>
        <w:t xml:space="preserve">eady be registered as a </w:t>
      </w:r>
      <w:r w:rsidR="00012B7F">
        <w:rPr>
          <w:rFonts w:cs="Arial"/>
          <w:b w:val="0"/>
        </w:rPr>
        <w:t>patient</w:t>
      </w:r>
      <w:r w:rsidR="00D91969">
        <w:rPr>
          <w:rFonts w:cs="Arial"/>
          <w:b w:val="0"/>
        </w:rPr>
        <w:t xml:space="preserve"> and in the database.</w:t>
      </w:r>
      <w:r w:rsidRPr="00EF0034">
        <w:rPr>
          <w:rFonts w:cs="Arial"/>
          <w:b w:val="0"/>
        </w:rPr>
        <w:t xml:space="preserve"> </w:t>
      </w:r>
      <w:r w:rsidRPr="009A541B">
        <w:rPr>
          <w:rFonts w:cs="Arial"/>
          <w:b w:val="0"/>
        </w:rPr>
        <w:t xml:space="preserve">The database administrator must have access to the organization’s system </w:t>
      </w:r>
      <w:r w:rsidR="00696A1E" w:rsidRPr="009A541B">
        <w:rPr>
          <w:rFonts w:cs="Arial"/>
          <w:b w:val="0"/>
        </w:rPr>
        <w:t>to</w:t>
      </w:r>
      <w:r w:rsidRPr="009A541B">
        <w:rPr>
          <w:rFonts w:cs="Arial"/>
          <w:b w:val="0"/>
        </w:rPr>
        <w:t xml:space="preserve"> delete anything within the </w:t>
      </w:r>
      <w:r>
        <w:rPr>
          <w:rFonts w:cs="Arial"/>
          <w:b w:val="0"/>
        </w:rPr>
        <w:t>patient</w:t>
      </w:r>
      <w:r w:rsidRPr="009A541B">
        <w:rPr>
          <w:rFonts w:cs="Arial"/>
          <w:b w:val="0"/>
        </w:rPr>
        <w:t xml:space="preserve"> database.</w:t>
      </w:r>
    </w:p>
    <w:p w:rsidR="009528CE" w:rsidRPr="001E7474" w:rsidRDefault="00AE19B8">
      <w:pPr>
        <w:pStyle w:val="Heading1"/>
        <w:widowControl/>
        <w:rPr>
          <w:rFonts w:cs="Arial"/>
        </w:rPr>
      </w:pPr>
      <w:r w:rsidRPr="001E7474">
        <w:rPr>
          <w:rFonts w:cs="Arial"/>
        </w:rPr>
        <w:t>Pre-conditions</w:t>
      </w:r>
      <w:bookmarkEnd w:id="18"/>
      <w:bookmarkEnd w:id="19"/>
      <w:bookmarkEnd w:id="20"/>
    </w:p>
    <w:p w:rsidR="00BD37E2" w:rsidRDefault="00BD37E2" w:rsidP="00BD37E2">
      <w:pPr>
        <w:pStyle w:val="Heading2"/>
        <w:widowControl/>
        <w:numPr>
          <w:ilvl w:val="0"/>
          <w:numId w:val="26"/>
        </w:numPr>
        <w:rPr>
          <w:rFonts w:cs="Arial"/>
          <w:b w:val="0"/>
        </w:rPr>
      </w:pPr>
      <w:r w:rsidRPr="00E35C74">
        <w:rPr>
          <w:rFonts w:cs="Arial"/>
          <w:b w:val="0"/>
        </w:rPr>
        <w:t>Database administrator logs into the system</w:t>
      </w:r>
    </w:p>
    <w:p w:rsidR="009B3280" w:rsidRPr="009B3280" w:rsidRDefault="009B3280" w:rsidP="009B3280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accesses</w:t>
      </w:r>
      <w:r>
        <w:rPr>
          <w:rFonts w:cs="Arial"/>
          <w:b w:val="0"/>
        </w:rPr>
        <w:t xml:space="preserve"> the</w:t>
      </w:r>
      <w:r w:rsidRPr="00E35C74">
        <w:rPr>
          <w:rFonts w:cs="Arial"/>
          <w:b w:val="0"/>
        </w:rPr>
        <w:t xml:space="preserve"> </w:t>
      </w:r>
      <w:r>
        <w:rPr>
          <w:rFonts w:cs="Arial"/>
          <w:b w:val="0"/>
        </w:rPr>
        <w:t>patient</w:t>
      </w:r>
      <w:r w:rsidRPr="00E35C74">
        <w:rPr>
          <w:rFonts w:cs="Arial"/>
          <w:b w:val="0"/>
        </w:rPr>
        <w:t xml:space="preserve"> database.</w:t>
      </w:r>
    </w:p>
    <w:p w:rsidR="009528CE" w:rsidRPr="00B66319" w:rsidRDefault="00AE19B8" w:rsidP="00B66319">
      <w:pPr>
        <w:pStyle w:val="Heading1"/>
        <w:widowControl/>
        <w:rPr>
          <w:rFonts w:cs="Arial"/>
        </w:rPr>
      </w:pPr>
      <w:bookmarkStart w:id="21" w:name="_Toc423410255"/>
      <w:bookmarkStart w:id="22" w:name="_Toc425054514"/>
      <w:bookmarkStart w:id="23" w:name="_Toc494515315"/>
      <w:r w:rsidRPr="001E7474">
        <w:rPr>
          <w:rFonts w:cs="Arial"/>
        </w:rPr>
        <w:t>Post-conditions</w:t>
      </w:r>
      <w:bookmarkEnd w:id="21"/>
      <w:bookmarkEnd w:id="22"/>
      <w:bookmarkEnd w:id="23"/>
    </w:p>
    <w:p w:rsidR="00BD37E2" w:rsidRDefault="00BD37E2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bookmarkStart w:id="24" w:name="_Toc494515317"/>
      <w:r w:rsidRPr="00E35C74">
        <w:rPr>
          <w:rFonts w:cs="Arial"/>
          <w:b w:val="0"/>
        </w:rPr>
        <w:t>Database administrator logs off from the system.</w:t>
      </w:r>
    </w:p>
    <w:p w:rsidR="00094E9B" w:rsidRPr="002030B5" w:rsidRDefault="00BD37E2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r>
        <w:rPr>
          <w:rFonts w:cs="Arial"/>
          <w:b w:val="0"/>
        </w:rPr>
        <w:t>T</w:t>
      </w:r>
      <w:r w:rsidR="00094E9B" w:rsidRPr="002030B5">
        <w:rPr>
          <w:rFonts w:cs="Arial"/>
          <w:b w:val="0"/>
        </w:rPr>
        <w:t xml:space="preserve">he </w:t>
      </w:r>
      <w:r w:rsidR="00BF30CD">
        <w:rPr>
          <w:rFonts w:cs="Arial"/>
          <w:b w:val="0"/>
        </w:rPr>
        <w:t>patient</w:t>
      </w:r>
      <w:r w:rsidR="00165D43">
        <w:rPr>
          <w:rFonts w:cs="Arial"/>
          <w:b w:val="0"/>
        </w:rPr>
        <w:t xml:space="preserve"> </w:t>
      </w:r>
      <w:r w:rsidR="00094E9B" w:rsidRPr="002030B5">
        <w:rPr>
          <w:rFonts w:cs="Arial"/>
          <w:b w:val="0"/>
        </w:rPr>
        <w:t>will no longer appear in the database.</w:t>
      </w:r>
    </w:p>
    <w:p w:rsidR="00094E9B" w:rsidRPr="002030B5" w:rsidRDefault="00094E9B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r w:rsidRPr="002030B5">
        <w:rPr>
          <w:rFonts w:cs="Arial"/>
          <w:b w:val="0"/>
        </w:rPr>
        <w:t xml:space="preserve">The </w:t>
      </w:r>
      <w:r w:rsidR="00ED263D">
        <w:rPr>
          <w:rFonts w:cs="Arial"/>
          <w:b w:val="0"/>
        </w:rPr>
        <w:t>patient</w:t>
      </w:r>
      <w:r>
        <w:rPr>
          <w:rFonts w:cs="Arial"/>
          <w:b w:val="0"/>
        </w:rPr>
        <w:t xml:space="preserve"> </w:t>
      </w:r>
      <w:r w:rsidRPr="002030B5">
        <w:rPr>
          <w:rFonts w:cs="Arial"/>
          <w:b w:val="0"/>
        </w:rPr>
        <w:t>database will be accurate and up-to-date.</w:t>
      </w:r>
    </w:p>
    <w:p w:rsidR="009528CE" w:rsidRPr="001E7474" w:rsidRDefault="00AE19B8" w:rsidP="009153D7">
      <w:pPr>
        <w:pStyle w:val="Heading1"/>
        <w:rPr>
          <w:rFonts w:cs="Arial"/>
        </w:rPr>
      </w:pPr>
      <w:r w:rsidRPr="001E7474">
        <w:rPr>
          <w:rFonts w:cs="Arial"/>
        </w:rPr>
        <w:t>Extension Points</w:t>
      </w:r>
      <w:bookmarkEnd w:id="24"/>
    </w:p>
    <w:p w:rsidR="004A134C" w:rsidRDefault="009153D7" w:rsidP="00034E6A">
      <w:pPr>
        <w:pStyle w:val="Heading2"/>
        <w:numPr>
          <w:ilvl w:val="0"/>
          <w:numId w:val="0"/>
        </w:numPr>
        <w:ind w:left="720"/>
        <w:rPr>
          <w:rFonts w:cs="Arial"/>
          <w:b w:val="0"/>
        </w:rPr>
      </w:pPr>
      <w:r w:rsidRPr="00094E9B">
        <w:rPr>
          <w:rFonts w:cs="Arial"/>
          <w:b w:val="0"/>
        </w:rPr>
        <w:t>There are no extension points for this use case.</w:t>
      </w:r>
    </w:p>
    <w:p w:rsidR="004E5896" w:rsidRDefault="004E5896" w:rsidP="004E5896"/>
    <w:p w:rsidR="004E5896" w:rsidRDefault="004E5896" w:rsidP="004E5896"/>
    <w:p w:rsidR="00BD521A" w:rsidRPr="00015277" w:rsidRDefault="004E5896" w:rsidP="00BD521A">
      <w:pPr>
        <w:pStyle w:val="Heading1"/>
      </w:pPr>
      <w:bookmarkStart w:id="25" w:name="_Hlk497932042"/>
      <w:r>
        <w:lastRenderedPageBreak/>
        <w:t>Class Diagram</w:t>
      </w:r>
      <w:r w:rsidR="00BD521A" w:rsidRPr="000E41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694827" wp14:editId="5701F92D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915025" cy="4616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61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21A" w:rsidRPr="00283956" w:rsidRDefault="00502417" w:rsidP="00BD521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Database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948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55pt;margin-top:24.6pt;width:465.75pt;height:36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">
                <v:textbox>
                  <w:txbxContent>
                    <w:p w:rsidR="00BD521A" w:rsidRPr="00283956" w:rsidRDefault="00502417" w:rsidP="00BD521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Database Administrator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521A" w:rsidRDefault="00BD521A" w:rsidP="00BD521A">
      <w:pPr>
        <w:tabs>
          <w:tab w:val="left" w:pos="5618"/>
        </w:tabs>
        <w:rPr>
          <w:b/>
          <w:sz w:val="24"/>
        </w:rPr>
      </w:pPr>
      <w:r w:rsidRPr="00AE397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C11AAE" wp14:editId="682924D4">
                <wp:simplePos x="0" y="0"/>
                <wp:positionH relativeFrom="margin">
                  <wp:align>right</wp:align>
                </wp:positionH>
                <wp:positionV relativeFrom="paragraph">
                  <wp:posOffset>2393950</wp:posOffset>
                </wp:positionV>
                <wp:extent cx="5915025" cy="2157095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21A" w:rsidRPr="00AE3975" w:rsidRDefault="00BD521A" w:rsidP="00BD521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Methods:</w:t>
                            </w:r>
                          </w:p>
                          <w:p w:rsidR="00BD521A" w:rsidRDefault="00BD521A" w:rsidP="00BD521A"/>
                          <w:p w:rsidR="00BD521A" w:rsidRDefault="00502417" w:rsidP="00BD521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 Locate ()</w:t>
                            </w:r>
                          </w:p>
                          <w:p w:rsidR="00502417" w:rsidRDefault="00502417" w:rsidP="00BD521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 Delete ()</w:t>
                            </w:r>
                          </w:p>
                          <w:p w:rsidR="00502417" w:rsidRDefault="00502417" w:rsidP="00BD521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Save </w:t>
                            </w:r>
                            <w:r>
                              <w:rPr>
                                <w:sz w:val="24"/>
                              </w:rPr>
                              <w:t>()</w:t>
                            </w:r>
                            <w:bookmarkStart w:id="26" w:name="_GoBack"/>
                            <w:bookmarkEnd w:id="26"/>
                          </w:p>
                          <w:p w:rsidR="00BD521A" w:rsidRPr="00E95DD4" w:rsidRDefault="00BD521A" w:rsidP="00BD521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1AAE" id="_x0000_s1027" type="#_x0000_t202" style="position:absolute;margin-left:414.55pt;margin-top:188.5pt;width:465.75pt;height:169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">
                <v:textbox>
                  <w:txbxContent>
                    <w:p w:rsidR="00BD521A" w:rsidRPr="00AE3975" w:rsidRDefault="00BD521A" w:rsidP="00BD521A">
                      <w:pPr>
                        <w:rPr>
                          <w:b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Methods:</w:t>
                      </w:r>
                    </w:p>
                    <w:p w:rsidR="00BD521A" w:rsidRDefault="00BD521A" w:rsidP="00BD521A"/>
                    <w:p w:rsidR="00BD521A" w:rsidRDefault="00502417" w:rsidP="00BD521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 Locate ()</w:t>
                      </w:r>
                    </w:p>
                    <w:p w:rsidR="00502417" w:rsidRDefault="00502417" w:rsidP="00BD521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 Delete ()</w:t>
                      </w:r>
                    </w:p>
                    <w:p w:rsidR="00502417" w:rsidRDefault="00502417" w:rsidP="00BD521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Save </w:t>
                      </w:r>
                      <w:r>
                        <w:rPr>
                          <w:sz w:val="24"/>
                        </w:rPr>
                        <w:t>()</w:t>
                      </w:r>
                      <w:bookmarkStart w:id="27" w:name="_GoBack"/>
                      <w:bookmarkEnd w:id="27"/>
                    </w:p>
                    <w:p w:rsidR="00BD521A" w:rsidRPr="00E95DD4" w:rsidRDefault="00BD521A" w:rsidP="00BD521A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21B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76CBE3" wp14:editId="2178790A">
                <wp:simplePos x="0" y="0"/>
                <wp:positionH relativeFrom="margin">
                  <wp:align>right</wp:align>
                </wp:positionH>
                <wp:positionV relativeFrom="paragraph">
                  <wp:posOffset>741680</wp:posOffset>
                </wp:positionV>
                <wp:extent cx="5928995" cy="1395095"/>
                <wp:effectExtent l="0" t="0" r="1460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395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21A" w:rsidRDefault="00BD521A" w:rsidP="00BD521A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Attributes:</w:t>
                            </w:r>
                          </w:p>
                          <w:p w:rsidR="00BD521A" w:rsidRDefault="00502417" w:rsidP="00BD521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-Volunteer ID</w:t>
                            </w:r>
                          </w:p>
                          <w:p w:rsidR="00502417" w:rsidRDefault="00502417" w:rsidP="00BD521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 Record</w:t>
                            </w:r>
                          </w:p>
                          <w:p w:rsidR="00502417" w:rsidRPr="00E95DD4" w:rsidRDefault="00502417" w:rsidP="00BD521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CBE3" id="_x0000_s1028" type="#_x0000_t202" style="position:absolute;margin-left:415.65pt;margin-top:58.4pt;width:466.85pt;height:109.8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">
                <v:textbox>
                  <w:txbxContent>
                    <w:p w:rsidR="00BD521A" w:rsidRDefault="00BD521A" w:rsidP="00BD521A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Attributes:</w:t>
                      </w:r>
                    </w:p>
                    <w:p w:rsidR="00BD521A" w:rsidRDefault="00502417" w:rsidP="00BD521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-Volunteer ID</w:t>
                      </w:r>
                    </w:p>
                    <w:p w:rsidR="00502417" w:rsidRDefault="00502417" w:rsidP="00BD521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 Record</w:t>
                      </w:r>
                    </w:p>
                    <w:p w:rsidR="00502417" w:rsidRPr="00E95DD4" w:rsidRDefault="00502417" w:rsidP="00BD521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25"/>
    <w:p w:rsidR="00BD521A" w:rsidRDefault="00BD521A" w:rsidP="00BD521A">
      <w:pPr>
        <w:tabs>
          <w:tab w:val="left" w:pos="5618"/>
        </w:tabs>
        <w:rPr>
          <w:b/>
          <w:sz w:val="24"/>
        </w:rPr>
      </w:pPr>
    </w:p>
    <w:p w:rsidR="00BD521A" w:rsidRDefault="00BD521A" w:rsidP="00BD521A">
      <w:pPr>
        <w:tabs>
          <w:tab w:val="left" w:pos="5618"/>
        </w:tabs>
        <w:rPr>
          <w:b/>
          <w:sz w:val="24"/>
        </w:rPr>
      </w:pPr>
    </w:p>
    <w:p w:rsidR="00BD521A" w:rsidRDefault="00BD521A" w:rsidP="00BD521A"/>
    <w:p w:rsidR="00BD521A" w:rsidRDefault="00BD521A" w:rsidP="00BD521A"/>
    <w:p w:rsidR="00BD521A" w:rsidRDefault="00BD521A" w:rsidP="00BD521A"/>
    <w:p w:rsidR="006F13BF" w:rsidRDefault="006F13BF" w:rsidP="006F13BF"/>
    <w:p w:rsidR="00170286" w:rsidRDefault="00170286" w:rsidP="006F13BF"/>
    <w:p w:rsidR="00170286" w:rsidRDefault="00170286" w:rsidP="006F13BF"/>
    <w:p w:rsidR="00170286" w:rsidRDefault="00170286" w:rsidP="006F13BF"/>
    <w:p w:rsidR="00170286" w:rsidRDefault="00170286" w:rsidP="006F13BF"/>
    <w:p w:rsidR="00170286" w:rsidRDefault="00170286" w:rsidP="006F13BF"/>
    <w:p w:rsidR="00170286" w:rsidRDefault="00170286" w:rsidP="006F13BF"/>
    <w:p w:rsidR="00170286" w:rsidRDefault="00170286" w:rsidP="006F13BF"/>
    <w:p w:rsidR="00170286" w:rsidRDefault="00170286" w:rsidP="006F13BF"/>
    <w:p w:rsidR="00170286" w:rsidRDefault="00170286" w:rsidP="006F13BF"/>
    <w:p w:rsidR="00170286" w:rsidRDefault="00170286" w:rsidP="006F13BF"/>
    <w:p w:rsidR="00170286" w:rsidRDefault="00170286" w:rsidP="006F13BF"/>
    <w:p w:rsidR="00170286" w:rsidRDefault="00170286" w:rsidP="006F13BF"/>
    <w:p w:rsidR="00170286" w:rsidRDefault="00170286" w:rsidP="006F13BF"/>
    <w:p w:rsidR="00857753" w:rsidRPr="00857753" w:rsidRDefault="00857753" w:rsidP="00857753">
      <w:pPr>
        <w:pStyle w:val="Heading1"/>
      </w:pPr>
      <w:r>
        <w:lastRenderedPageBreak/>
        <w:t>Sequence Diagram</w:t>
      </w:r>
    </w:p>
    <w:p w:rsidR="00857753" w:rsidRDefault="00857753" w:rsidP="00857753">
      <w:bookmarkStart w:id="28" w:name="_Hlk497932198"/>
    </w:p>
    <w:p w:rsidR="00857753" w:rsidRDefault="00065117" w:rsidP="00857753">
      <w:r w:rsidRPr="00065117">
        <w:rPr>
          <w:noProof/>
        </w:rPr>
        <w:drawing>
          <wp:anchor distT="0" distB="0" distL="114300" distR="114300" simplePos="0" relativeHeight="251687936" behindDoc="0" locked="0" layoutInCell="1" allowOverlap="1" wp14:anchorId="09EDE634">
            <wp:simplePos x="0" y="0"/>
            <wp:positionH relativeFrom="column">
              <wp:posOffset>366395</wp:posOffset>
            </wp:positionH>
            <wp:positionV relativeFrom="paragraph">
              <wp:posOffset>46990</wp:posOffset>
            </wp:positionV>
            <wp:extent cx="361950" cy="603579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603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117" w:rsidRDefault="00065117" w:rsidP="008577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E1876D" wp14:editId="3115448E">
                <wp:simplePos x="0" y="0"/>
                <wp:positionH relativeFrom="column">
                  <wp:posOffset>4928870</wp:posOffset>
                </wp:positionH>
                <wp:positionV relativeFrom="paragraph">
                  <wp:posOffset>8255</wp:posOffset>
                </wp:positionV>
                <wp:extent cx="1403985" cy="55245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53" w:rsidRPr="00901DA5" w:rsidRDefault="00857753" w:rsidP="0085775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Object:</w:t>
                            </w:r>
                          </w:p>
                          <w:p w:rsidR="00857753" w:rsidRDefault="006D067E" w:rsidP="00857753">
                            <w:r>
                              <w:t>Patient</w:t>
                            </w:r>
                            <w:r w:rsidR="00857753"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876D" id="_x0000_s1029" type="#_x0000_t202" style="position:absolute;margin-left:388.1pt;margin-top:.65pt;width:110.5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8MJgIAAEs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">
                <v:textbox>
                  <w:txbxContent>
                    <w:p w:rsidR="00857753" w:rsidRPr="00901DA5" w:rsidRDefault="00857753" w:rsidP="00857753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Object:</w:t>
                      </w:r>
                    </w:p>
                    <w:p w:rsidR="00857753" w:rsidRDefault="006D067E" w:rsidP="00857753">
                      <w:r>
                        <w:t>Patient</w:t>
                      </w:r>
                      <w:r w:rsidR="00857753">
                        <w:t xml:space="preserve">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F3BAE7" wp14:editId="7C55F60C">
                <wp:simplePos x="0" y="0"/>
                <wp:positionH relativeFrom="margin">
                  <wp:posOffset>2223770</wp:posOffset>
                </wp:positionH>
                <wp:positionV relativeFrom="paragraph">
                  <wp:posOffset>1905</wp:posOffset>
                </wp:positionV>
                <wp:extent cx="1385570" cy="495300"/>
                <wp:effectExtent l="0" t="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53" w:rsidRPr="00901DA5" w:rsidRDefault="00857753" w:rsidP="0085775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Class:</w:t>
                            </w:r>
                          </w:p>
                          <w:p w:rsidR="00857753" w:rsidRDefault="006D067E" w:rsidP="00857753">
                            <w:r>
                              <w:t>Patient</w:t>
                            </w:r>
                            <w:r w:rsidR="00857753"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BAE7" id="_x0000_s1030" type="#_x0000_t202" style="position:absolute;margin-left:175.1pt;margin-top:.15pt;width:109.1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2JJQIAAEs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">
                <v:textbox>
                  <w:txbxContent>
                    <w:p w:rsidR="00857753" w:rsidRPr="00901DA5" w:rsidRDefault="00857753" w:rsidP="00857753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Class:</w:t>
                      </w:r>
                    </w:p>
                    <w:p w:rsidR="00857753" w:rsidRDefault="006D067E" w:rsidP="00857753">
                      <w:r>
                        <w:t>Patient</w:t>
                      </w:r>
                      <w:r w:rsidR="00857753">
                        <w:t xml:space="preserve">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Data </w:t>
      </w:r>
    </w:p>
    <w:p w:rsidR="00065117" w:rsidRDefault="00065117" w:rsidP="00857753">
      <w:r>
        <w:t>Adm.</w:t>
      </w:r>
    </w:p>
    <w:p w:rsidR="00857753" w:rsidRDefault="00857753" w:rsidP="00857753"/>
    <w:p w:rsidR="00857753" w:rsidRDefault="00857753" w:rsidP="0085775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D2B2A" wp14:editId="41FDA706">
                <wp:simplePos x="0" y="0"/>
                <wp:positionH relativeFrom="column">
                  <wp:posOffset>2919413</wp:posOffset>
                </wp:positionH>
                <wp:positionV relativeFrom="paragraph">
                  <wp:posOffset>46672</wp:posOffset>
                </wp:positionV>
                <wp:extent cx="9525" cy="35147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147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69A3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3.65pt" to="230.6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D76EF" wp14:editId="28C87BED">
                <wp:simplePos x="0" y="0"/>
                <wp:positionH relativeFrom="column">
                  <wp:posOffset>5653088</wp:posOffset>
                </wp:positionH>
                <wp:positionV relativeFrom="paragraph">
                  <wp:posOffset>99059</wp:posOffset>
                </wp:positionV>
                <wp:extent cx="0" cy="3476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9D035"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15pt,7.8pt" to="445.1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7096B" wp14:editId="76410AEF">
                <wp:simplePos x="0" y="0"/>
                <wp:positionH relativeFrom="column">
                  <wp:posOffset>552450</wp:posOffset>
                </wp:positionH>
                <wp:positionV relativeFrom="paragraph">
                  <wp:posOffset>56198</wp:posOffset>
                </wp:positionV>
                <wp:extent cx="14288" cy="3490912"/>
                <wp:effectExtent l="19050" t="19050" r="2413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490912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67774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4.45pt" to="44.6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" strokecolor="windowText" strokeweight="3pt"/>
            </w:pict>
          </mc:Fallback>
        </mc:AlternateContent>
      </w:r>
    </w:p>
    <w:p w:rsidR="00857753" w:rsidRDefault="00857753" w:rsidP="00857753"/>
    <w:p w:rsidR="00857753" w:rsidRDefault="00857753" w:rsidP="00857753"/>
    <w:p w:rsidR="00857753" w:rsidRDefault="00857753" w:rsidP="008577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4D7473" wp14:editId="0E7942E9">
                <wp:simplePos x="0" y="0"/>
                <wp:positionH relativeFrom="column">
                  <wp:posOffset>681038</wp:posOffset>
                </wp:positionH>
                <wp:positionV relativeFrom="paragraph">
                  <wp:posOffset>8572</wp:posOffset>
                </wp:positionV>
                <wp:extent cx="804545" cy="1404620"/>
                <wp:effectExtent l="0" t="0" r="1460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53" w:rsidRDefault="00857753" w:rsidP="00857753">
                            <w:r>
                              <w:t>Locates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D7473" id="_x0000_s1031" type="#_x0000_t202" style="position:absolute;margin-left:53.65pt;margin-top:.65pt;width:63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">
                <v:textbox style="mso-fit-shape-to-text:t">
                  <w:txbxContent>
                    <w:p w:rsidR="00857753" w:rsidRDefault="00857753" w:rsidP="00857753">
                      <w:r>
                        <w:t>Locates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7753" w:rsidRDefault="00857753" w:rsidP="00857753"/>
    <w:p w:rsidR="00857753" w:rsidRDefault="00857753" w:rsidP="0085775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08A408" wp14:editId="2F89BA5F">
                <wp:simplePos x="0" y="0"/>
                <wp:positionH relativeFrom="column">
                  <wp:posOffset>600075</wp:posOffset>
                </wp:positionH>
                <wp:positionV relativeFrom="paragraph">
                  <wp:posOffset>37148</wp:posOffset>
                </wp:positionV>
                <wp:extent cx="22669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E48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.25pt;margin-top:2.95pt;width:17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" strokecolor="windowText" strokeweight="3pt">
                <v:stroke endarrow="block"/>
              </v:shape>
            </w:pict>
          </mc:Fallback>
        </mc:AlternateContent>
      </w:r>
    </w:p>
    <w:p w:rsidR="00857753" w:rsidRDefault="00857753" w:rsidP="00857753"/>
    <w:p w:rsidR="00857753" w:rsidRDefault="00857753" w:rsidP="008577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BFA4D4" wp14:editId="40233C72">
                <wp:simplePos x="0" y="0"/>
                <wp:positionH relativeFrom="column">
                  <wp:posOffset>3062288</wp:posOffset>
                </wp:positionH>
                <wp:positionV relativeFrom="paragraph">
                  <wp:posOffset>26035</wp:posOffset>
                </wp:positionV>
                <wp:extent cx="723900" cy="338455"/>
                <wp:effectExtent l="0" t="0" r="19050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53" w:rsidRDefault="00857753" w:rsidP="00857753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A4D4" id="_x0000_s1032" type="#_x0000_t202" style="position:absolute;margin-left:241.15pt;margin-top:2.05pt;width:57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mfJgIAAEs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">
                <v:textbox>
                  <w:txbxContent>
                    <w:p w:rsidR="00857753" w:rsidRDefault="00857753" w:rsidP="00857753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2D2BCAE" wp14:editId="099D1BD5">
                <wp:simplePos x="0" y="0"/>
                <wp:positionH relativeFrom="column">
                  <wp:posOffset>652145</wp:posOffset>
                </wp:positionH>
                <wp:positionV relativeFrom="paragraph">
                  <wp:posOffset>8890</wp:posOffset>
                </wp:positionV>
                <wp:extent cx="723900" cy="338455"/>
                <wp:effectExtent l="0" t="0" r="19050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53" w:rsidRDefault="00857753" w:rsidP="00857753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BCAE" id="_x0000_s1033" type="#_x0000_t202" style="position:absolute;margin-left:51.35pt;margin-top:.7pt;width:57pt;height:2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3JgIAAEs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">
                <v:textbox>
                  <w:txbxContent>
                    <w:p w:rsidR="00857753" w:rsidRDefault="00857753" w:rsidP="00857753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7753" w:rsidRDefault="00857753" w:rsidP="00857753"/>
    <w:p w:rsidR="00857753" w:rsidRDefault="00857753" w:rsidP="008577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16BD4" wp14:editId="47D29FB9">
                <wp:simplePos x="0" y="0"/>
                <wp:positionH relativeFrom="column">
                  <wp:posOffset>581025</wp:posOffset>
                </wp:positionH>
                <wp:positionV relativeFrom="paragraph">
                  <wp:posOffset>123190</wp:posOffset>
                </wp:positionV>
                <wp:extent cx="2247900" cy="45719"/>
                <wp:effectExtent l="19050" t="57150" r="0" b="1073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A078" id="Straight Arrow Connector 9" o:spid="_x0000_s1026" type="#_x0000_t32" style="position:absolute;margin-left:45.75pt;margin-top:9.7pt;width:177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" strokecolor="black [3213]" strokeweight="3pt">
                <v:stroke endarrow="block"/>
              </v:shape>
            </w:pict>
          </mc:Fallback>
        </mc:AlternateContent>
      </w:r>
    </w:p>
    <w:p w:rsidR="00857753" w:rsidRDefault="00857753" w:rsidP="0085775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4651D9" wp14:editId="02BEE347">
                <wp:simplePos x="0" y="0"/>
                <wp:positionH relativeFrom="column">
                  <wp:posOffset>2986088</wp:posOffset>
                </wp:positionH>
                <wp:positionV relativeFrom="paragraph">
                  <wp:posOffset>30162</wp:posOffset>
                </wp:positionV>
                <wp:extent cx="2543175" cy="45719"/>
                <wp:effectExtent l="19050" t="57150" r="0" b="1073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40E0" id="Straight Arrow Connector 15" o:spid="_x0000_s1026" type="#_x0000_t32" style="position:absolute;margin-left:235.15pt;margin-top:2.35pt;width:200.2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" strokecolor="black [3213]" strokeweight="3pt">
                <v:stroke endarrow="block"/>
              </v:shape>
            </w:pict>
          </mc:Fallback>
        </mc:AlternateContent>
      </w:r>
    </w:p>
    <w:p w:rsidR="00857753" w:rsidRDefault="00857753" w:rsidP="00857753"/>
    <w:p w:rsidR="00857753" w:rsidRDefault="00857753" w:rsidP="008577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021CE91" wp14:editId="5BFE7E39">
                <wp:simplePos x="0" y="0"/>
                <wp:positionH relativeFrom="column">
                  <wp:posOffset>3081338</wp:posOffset>
                </wp:positionH>
                <wp:positionV relativeFrom="paragraph">
                  <wp:posOffset>64135</wp:posOffset>
                </wp:positionV>
                <wp:extent cx="528320" cy="338455"/>
                <wp:effectExtent l="0" t="0" r="24130" b="2349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53" w:rsidRDefault="00857753" w:rsidP="00857753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CE91" id="_x0000_s1034" type="#_x0000_t202" style="position:absolute;margin-left:242.65pt;margin-top:5.05pt;width:41.6pt;height:26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">
                <v:textbox>
                  <w:txbxContent>
                    <w:p w:rsidR="00857753" w:rsidRDefault="00857753" w:rsidP="00857753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3D30B1" wp14:editId="3F81C3ED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528320" cy="338455"/>
                <wp:effectExtent l="0" t="0" r="24130" b="234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53" w:rsidRDefault="00857753" w:rsidP="00857753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30B1" id="_x0000_s1035" type="#_x0000_t202" style="position:absolute;margin-left:54pt;margin-top:1.05pt;width:41.6pt;height:26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">
                <v:textbox>
                  <w:txbxContent>
                    <w:p w:rsidR="00857753" w:rsidRDefault="00857753" w:rsidP="00857753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7753" w:rsidRDefault="00857753" w:rsidP="00857753"/>
    <w:p w:rsidR="00857753" w:rsidRDefault="00857753" w:rsidP="00857753"/>
    <w:p w:rsidR="00857753" w:rsidRDefault="00857753" w:rsidP="0085775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63BD4" wp14:editId="517220F6">
                <wp:simplePos x="0" y="0"/>
                <wp:positionH relativeFrom="column">
                  <wp:posOffset>2986088</wp:posOffset>
                </wp:positionH>
                <wp:positionV relativeFrom="paragraph">
                  <wp:posOffset>42228</wp:posOffset>
                </wp:positionV>
                <wp:extent cx="2552700" cy="23812"/>
                <wp:effectExtent l="0" t="76200" r="0" b="1098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38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B1C1E" id="Straight Arrow Connector 20" o:spid="_x0000_s1026" type="#_x0000_t32" style="position:absolute;margin-left:235.15pt;margin-top:3.35pt;width:201pt;height: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675B68" wp14:editId="722A56AE">
                <wp:simplePos x="0" y="0"/>
                <wp:positionH relativeFrom="column">
                  <wp:posOffset>585787</wp:posOffset>
                </wp:positionH>
                <wp:positionV relativeFrom="paragraph">
                  <wp:posOffset>8890</wp:posOffset>
                </wp:positionV>
                <wp:extent cx="2281237" cy="19050"/>
                <wp:effectExtent l="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237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18820" id="Straight Arrow Connector 18" o:spid="_x0000_s1026" type="#_x0000_t32" style="position:absolute;margin-left:46.1pt;margin-top:.7pt;width:179.6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</w:p>
    <w:p w:rsidR="00857753" w:rsidRDefault="00857753" w:rsidP="008577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D4C505D" wp14:editId="53B3E310">
                <wp:simplePos x="0" y="0"/>
                <wp:positionH relativeFrom="column">
                  <wp:posOffset>3047365</wp:posOffset>
                </wp:positionH>
                <wp:positionV relativeFrom="paragraph">
                  <wp:posOffset>75565</wp:posOffset>
                </wp:positionV>
                <wp:extent cx="657225" cy="271145"/>
                <wp:effectExtent l="0" t="0" r="2857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53" w:rsidRDefault="00857753" w:rsidP="00857753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505D" id="_x0000_s1036" type="#_x0000_t202" style="position:absolute;margin-left:239.95pt;margin-top:5.95pt;width:51.75pt;height:21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">
                <v:textbox>
                  <w:txbxContent>
                    <w:p w:rsidR="00857753" w:rsidRDefault="00857753" w:rsidP="00857753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1AD081" wp14:editId="1ABDA9BA">
                <wp:simplePos x="0" y="0"/>
                <wp:positionH relativeFrom="column">
                  <wp:posOffset>718820</wp:posOffset>
                </wp:positionH>
                <wp:positionV relativeFrom="paragraph">
                  <wp:posOffset>13335</wp:posOffset>
                </wp:positionV>
                <wp:extent cx="718820" cy="271145"/>
                <wp:effectExtent l="0" t="0" r="24130" b="146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53" w:rsidRDefault="00857753" w:rsidP="00857753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D081" id="_x0000_s1037" type="#_x0000_t202" style="position:absolute;margin-left:56.6pt;margin-top:1.05pt;width:56.6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">
                <v:textbox>
                  <w:txbxContent>
                    <w:p w:rsidR="00857753" w:rsidRDefault="00857753" w:rsidP="00857753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7753" w:rsidRDefault="00857753" w:rsidP="00857753"/>
    <w:p w:rsidR="00857753" w:rsidRDefault="00857753" w:rsidP="0085775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24F545" wp14:editId="19E25AD2">
                <wp:simplePos x="0" y="0"/>
                <wp:positionH relativeFrom="column">
                  <wp:posOffset>2986088</wp:posOffset>
                </wp:positionH>
                <wp:positionV relativeFrom="paragraph">
                  <wp:posOffset>113031</wp:posOffset>
                </wp:positionV>
                <wp:extent cx="2552700" cy="45719"/>
                <wp:effectExtent l="19050" t="57150" r="0" b="1073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BA76" id="Straight Arrow Connector 23" o:spid="_x0000_s1026" type="#_x0000_t32" style="position:absolute;margin-left:235.15pt;margin-top:8.9pt;width:201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" strokecolor="windowText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C2DC6B" wp14:editId="1D8EBC35">
                <wp:simplePos x="0" y="0"/>
                <wp:positionH relativeFrom="column">
                  <wp:posOffset>614362</wp:posOffset>
                </wp:positionH>
                <wp:positionV relativeFrom="paragraph">
                  <wp:posOffset>85090</wp:posOffset>
                </wp:positionV>
                <wp:extent cx="2281237" cy="19050"/>
                <wp:effectExtent l="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237" cy="19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96319" id="Straight Arrow Connector 22" o:spid="_x0000_s1026" type="#_x0000_t32" style="position:absolute;margin-left:48.35pt;margin-top:6.7pt;width:179.6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" strokecolor="windowText" strokeweight="3pt">
                <v:stroke endarrow="block"/>
              </v:shape>
            </w:pict>
          </mc:Fallback>
        </mc:AlternateContent>
      </w:r>
    </w:p>
    <w:p w:rsidR="00857753" w:rsidRDefault="00857753" w:rsidP="00857753"/>
    <w:p w:rsidR="00857753" w:rsidRDefault="00857753" w:rsidP="00857753"/>
    <w:p w:rsidR="00857753" w:rsidRDefault="00857753" w:rsidP="00857753"/>
    <w:p w:rsidR="00857753" w:rsidRDefault="00857753" w:rsidP="008577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6EDBC" wp14:editId="5B6B0CC7">
                <wp:simplePos x="0" y="0"/>
                <wp:positionH relativeFrom="column">
                  <wp:posOffset>2724150</wp:posOffset>
                </wp:positionH>
                <wp:positionV relativeFrom="paragraph">
                  <wp:posOffset>7938</wp:posOffset>
                </wp:positionV>
                <wp:extent cx="390525" cy="63817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1AFE" id="Multiplication Sign 11" o:spid="_x0000_s1026" style="position:absolute;margin-left:214.5pt;margin-top:.65pt;width:30.7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" path="m54621,177245r78346,-47943l195263,231101,257558,129302r78346,47943l249105,319088r86799,141842l257558,508873,195263,407074,132967,508873,54621,460930,141420,319088,54621,177245xe" fillcolor="windowText" strokecolor="windowText" strokeweight="2pt">
                <v:path arrowok="t" o:connecttype="custom" o:connectlocs="54621,177245;132967,129302;195263,231101;257558,129302;335904,177245;249105,319088;335904,460930;257558,508873;195263,407074;132967,508873;54621,460930;141420,319088;54621,17724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61313" wp14:editId="13A67F25">
                <wp:simplePos x="0" y="0"/>
                <wp:positionH relativeFrom="column">
                  <wp:posOffset>375920</wp:posOffset>
                </wp:positionH>
                <wp:positionV relativeFrom="paragraph">
                  <wp:posOffset>8255</wp:posOffset>
                </wp:positionV>
                <wp:extent cx="376238" cy="5715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57150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EAA98" id="Multiplication Sign 10" o:spid="_x0000_s1026" style="position:absolute;margin-left:29.6pt;margin-top:.65pt;width:29.6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238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" path="m53407,161589r73912,-48658l188119,205285r60800,-92354l322831,161589,241092,285750r81739,124161l248919,458569,188119,366215r-60800,92354l53407,409911,135146,285750,53407,161589xe" fillcolor="windowText" strokecolor="windowText" strokeweight="2pt">
                <v:path arrowok="t" o:connecttype="custom" o:connectlocs="53407,161589;127319,112931;188119,205285;248919,112931;322831,161589;241092,285750;322831,409911;248919,458569;188119,366215;127319,458569;53407,409911;135146,285750;53407,161589" o:connectangles="0,0,0,0,0,0,0,0,0,0,0,0,0"/>
              </v:shape>
            </w:pict>
          </mc:Fallback>
        </mc:AlternateContent>
      </w:r>
    </w:p>
    <w:p w:rsidR="00857753" w:rsidRDefault="00857753" w:rsidP="00857753">
      <w:r>
        <w:rPr>
          <w:noProof/>
        </w:rPr>
        <w:drawing>
          <wp:anchor distT="0" distB="0" distL="114300" distR="114300" simplePos="0" relativeHeight="251671552" behindDoc="0" locked="0" layoutInCell="1" allowOverlap="1" wp14:anchorId="75686D9A" wp14:editId="4241B1DE">
            <wp:simplePos x="0" y="0"/>
            <wp:positionH relativeFrom="column">
              <wp:posOffset>5495925</wp:posOffset>
            </wp:positionH>
            <wp:positionV relativeFrom="paragraph">
              <wp:posOffset>7620</wp:posOffset>
            </wp:positionV>
            <wp:extent cx="316865" cy="42037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8"/>
    <w:p w:rsidR="00857753" w:rsidRDefault="00857753" w:rsidP="00857753"/>
    <w:p w:rsidR="00857753" w:rsidRDefault="00857753" w:rsidP="00857753"/>
    <w:p w:rsidR="00857753" w:rsidRDefault="00857753" w:rsidP="00857753"/>
    <w:p w:rsidR="00857753" w:rsidRDefault="00857753" w:rsidP="00857753"/>
    <w:p w:rsidR="00857753" w:rsidRDefault="00857753" w:rsidP="00857753"/>
    <w:p w:rsidR="00170286" w:rsidRDefault="00170286" w:rsidP="00857753">
      <w:pPr>
        <w:pStyle w:val="Heading1"/>
        <w:numPr>
          <w:ilvl w:val="0"/>
          <w:numId w:val="0"/>
        </w:numPr>
      </w:pPr>
    </w:p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/>
    <w:p w:rsidR="006E1AFE" w:rsidRDefault="006E1AFE" w:rsidP="006E1AFE">
      <w:pPr>
        <w:pStyle w:val="Heading1"/>
      </w:pPr>
      <w:r>
        <w:lastRenderedPageBreak/>
        <w:t>Use Case Diagram</w:t>
      </w:r>
    </w:p>
    <w:p w:rsidR="00F60546" w:rsidRDefault="00F60546" w:rsidP="00F60546"/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E0DDA1" wp14:editId="43A34A85">
                <wp:simplePos x="0" y="0"/>
                <wp:positionH relativeFrom="column">
                  <wp:posOffset>882650</wp:posOffset>
                </wp:positionH>
                <wp:positionV relativeFrom="paragraph">
                  <wp:posOffset>158750</wp:posOffset>
                </wp:positionV>
                <wp:extent cx="4078605" cy="3155315"/>
                <wp:effectExtent l="0" t="0" r="17145" b="26035"/>
                <wp:wrapNone/>
                <wp:docPr id="909" name="Rectangle: Rounded Corners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05" cy="31553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24B2E" id="Rectangle: Rounded Corners 909" o:spid="_x0000_s1026" style="position:absolute;margin-left:69.5pt;margin-top:12.5pt;width:321.15pt;height:24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" fillcolor="window" strokecolor="windowText" strokeweight="1pt">
                <v:stroke joinstyle="miter"/>
              </v:roundrect>
            </w:pict>
          </mc:Fallback>
        </mc:AlternateContent>
      </w:r>
      <w:r w:rsidRPr="00565380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701248" behindDoc="0" locked="0" layoutInCell="1" allowOverlap="1" wp14:anchorId="6A6EB2D8" wp14:editId="33D00334">
            <wp:simplePos x="0" y="0"/>
            <wp:positionH relativeFrom="column">
              <wp:posOffset>-103367</wp:posOffset>
            </wp:positionH>
            <wp:positionV relativeFrom="paragraph">
              <wp:posOffset>288925</wp:posOffset>
            </wp:positionV>
            <wp:extent cx="795020" cy="795020"/>
            <wp:effectExtent l="0" t="0" r="0" b="5080"/>
            <wp:wrapSquare wrapText="bothSides"/>
            <wp:docPr id="928" name="Graphic 92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380" w:rsidRPr="00565380" w:rsidRDefault="00565380" w:rsidP="00565380">
      <w:pPr>
        <w:widowControl/>
        <w:spacing w:after="160" w:line="259" w:lineRule="auto"/>
        <w:ind w:left="1440"/>
        <w:rPr>
          <w:rFonts w:ascii="Calibri" w:eastAsia="Calibri" w:hAnsi="Calibri"/>
          <w:sz w:val="22"/>
          <w:szCs w:val="22"/>
        </w:rPr>
      </w:pP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E17A999" wp14:editId="7CD225E6">
                <wp:simplePos x="0" y="0"/>
                <wp:positionH relativeFrom="column">
                  <wp:posOffset>1155700</wp:posOffset>
                </wp:positionH>
                <wp:positionV relativeFrom="paragraph">
                  <wp:posOffset>101600</wp:posOffset>
                </wp:positionV>
                <wp:extent cx="3522345" cy="357505"/>
                <wp:effectExtent l="0" t="0" r="20955" b="23495"/>
                <wp:wrapSquare wrapText="bothSides"/>
                <wp:docPr id="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80" w:rsidRPr="00485260" w:rsidRDefault="00565380" w:rsidP="005653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UCID 079: </w:t>
                            </w:r>
                            <w:r w:rsidRPr="00FD1848">
                              <w:rPr>
                                <w:b/>
                                <w:sz w:val="24"/>
                                <w:szCs w:val="24"/>
                              </w:rPr>
                              <w:t>Login to system</w:t>
                            </w:r>
                          </w:p>
                          <w:p w:rsidR="00565380" w:rsidRPr="00485260" w:rsidRDefault="00565380" w:rsidP="005653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A999" id="_x0000_s1038" type="#_x0000_t202" style="position:absolute;left:0;text-align:left;margin-left:91pt;margin-top:8pt;width:277.35pt;height:28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">
                <v:textbox>
                  <w:txbxContent>
                    <w:p w:rsidR="00565380" w:rsidRPr="00485260" w:rsidRDefault="00565380" w:rsidP="0056538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UCID 079: </w:t>
                      </w:r>
                      <w:r w:rsidRPr="00FD1848">
                        <w:rPr>
                          <w:b/>
                          <w:sz w:val="24"/>
                          <w:szCs w:val="24"/>
                        </w:rPr>
                        <w:t>Login to system</w:t>
                      </w:r>
                    </w:p>
                    <w:p w:rsidR="00565380" w:rsidRPr="00485260" w:rsidRDefault="00565380" w:rsidP="0056538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04E829" wp14:editId="484B2D42">
                <wp:simplePos x="0" y="0"/>
                <wp:positionH relativeFrom="column">
                  <wp:posOffset>286247</wp:posOffset>
                </wp:positionH>
                <wp:positionV relativeFrom="paragraph">
                  <wp:posOffset>284618</wp:posOffset>
                </wp:positionV>
                <wp:extent cx="969507" cy="423324"/>
                <wp:effectExtent l="0" t="0" r="78740" b="53340"/>
                <wp:wrapNone/>
                <wp:docPr id="915" name="Straight Arrow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07" cy="4233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D0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5" o:spid="_x0000_s1026" type="#_x0000_t32" style="position:absolute;margin-left:22.55pt;margin-top:22.4pt;width:76.35pt;height:3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1417F1" wp14:editId="28E73FA9">
                <wp:simplePos x="0" y="0"/>
                <wp:positionH relativeFrom="column">
                  <wp:posOffset>278296</wp:posOffset>
                </wp:positionH>
                <wp:positionV relativeFrom="paragraph">
                  <wp:posOffset>271338</wp:posOffset>
                </wp:positionV>
                <wp:extent cx="953659" cy="1343384"/>
                <wp:effectExtent l="0" t="0" r="75565" b="47625"/>
                <wp:wrapNone/>
                <wp:docPr id="917" name="Straight Arrow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659" cy="13433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59E7" id="Straight Arrow Connector 917" o:spid="_x0000_s1026" type="#_x0000_t32" style="position:absolute;margin-left:21.9pt;margin-top:21.35pt;width:75.1pt;height:10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81F855" wp14:editId="7720A8B8">
                <wp:simplePos x="0" y="0"/>
                <wp:positionH relativeFrom="column">
                  <wp:posOffset>405517</wp:posOffset>
                </wp:positionH>
                <wp:positionV relativeFrom="paragraph">
                  <wp:posOffset>242155</wp:posOffset>
                </wp:positionV>
                <wp:extent cx="826770" cy="45719"/>
                <wp:effectExtent l="0" t="57150" r="30480" b="50165"/>
                <wp:wrapNone/>
                <wp:docPr id="914" name="Straight Arrow Connector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60E8" id="Straight Arrow Connector 914" o:spid="_x0000_s1026" type="#_x0000_t32" style="position:absolute;margin-left:31.95pt;margin-top:19.05pt;width:65.1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F5A4DD" wp14:editId="7CC27C3C">
                <wp:simplePos x="0" y="0"/>
                <wp:positionH relativeFrom="column">
                  <wp:posOffset>1141730</wp:posOffset>
                </wp:positionH>
                <wp:positionV relativeFrom="paragraph">
                  <wp:posOffset>1474470</wp:posOffset>
                </wp:positionV>
                <wp:extent cx="3522345" cy="357505"/>
                <wp:effectExtent l="0" t="0" r="20955" b="23495"/>
                <wp:wrapSquare wrapText="bothSides"/>
                <wp:docPr id="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80" w:rsidRPr="00036C56" w:rsidRDefault="00565380" w:rsidP="005653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053</w:t>
                            </w:r>
                            <w:r w:rsidRPr="00036C56">
                              <w:rPr>
                                <w:b/>
                                <w:sz w:val="24"/>
                                <w:szCs w:val="24"/>
                              </w:rPr>
                              <w:t>: Delete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Patient</w:t>
                            </w:r>
                            <w:r w:rsidRPr="00036C5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Patient </w:t>
                            </w:r>
                            <w:r w:rsidRPr="00036C56">
                              <w:rPr>
                                <w:b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:rsidR="00565380" w:rsidRPr="00485260" w:rsidRDefault="00565380" w:rsidP="005653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A4DD" id="_x0000_s1039" type="#_x0000_t202" style="position:absolute;left:0;text-align:left;margin-left:89.9pt;margin-top:116.1pt;width:277.35pt;height:28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QbKAIAAE4EAAAOAAAAZHJzL2Uyb0RvYy54bWysVNtu2zAMfR+wfxD0vthx4r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">
                <v:textbox>
                  <w:txbxContent>
                    <w:p w:rsidR="00565380" w:rsidRPr="00036C56" w:rsidRDefault="00565380" w:rsidP="0056538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053</w:t>
                      </w:r>
                      <w:r w:rsidRPr="00036C56">
                        <w:rPr>
                          <w:b/>
                          <w:sz w:val="24"/>
                          <w:szCs w:val="24"/>
                        </w:rPr>
                        <w:t>: Delete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Patient</w:t>
                      </w:r>
                      <w:r w:rsidRPr="00036C56">
                        <w:rPr>
                          <w:b/>
                          <w:sz w:val="24"/>
                          <w:szCs w:val="24"/>
                        </w:rPr>
                        <w:t xml:space="preserve"> from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Patient </w:t>
                      </w:r>
                      <w:r w:rsidRPr="00036C56">
                        <w:rPr>
                          <w:b/>
                          <w:sz w:val="24"/>
                          <w:szCs w:val="24"/>
                        </w:rPr>
                        <w:t>Database</w:t>
                      </w:r>
                    </w:p>
                    <w:p w:rsidR="00565380" w:rsidRPr="00485260" w:rsidRDefault="00565380" w:rsidP="0056538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2514B7" wp14:editId="45988154">
                <wp:simplePos x="0" y="0"/>
                <wp:positionH relativeFrom="column">
                  <wp:posOffset>1134110</wp:posOffset>
                </wp:positionH>
                <wp:positionV relativeFrom="paragraph">
                  <wp:posOffset>1935480</wp:posOffset>
                </wp:positionV>
                <wp:extent cx="3522345" cy="357505"/>
                <wp:effectExtent l="0" t="0" r="20955" b="23495"/>
                <wp:wrapSquare wrapText="bothSides"/>
                <wp:docPr id="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80" w:rsidRPr="00485260" w:rsidRDefault="00565380" w:rsidP="005653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054: Alert for Patient Database</w:t>
                            </w:r>
                          </w:p>
                          <w:p w:rsidR="00565380" w:rsidRPr="00485260" w:rsidRDefault="00565380" w:rsidP="005653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14B7" id="_x0000_s1040" type="#_x0000_t202" style="position:absolute;left:0;text-align:left;margin-left:89.3pt;margin-top:152.4pt;width:277.35pt;height:28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">
                <v:textbox>
                  <w:txbxContent>
                    <w:p w:rsidR="00565380" w:rsidRPr="00485260" w:rsidRDefault="00565380" w:rsidP="0056538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054: Alert for Patient Database</w:t>
                      </w:r>
                    </w:p>
                    <w:p w:rsidR="00565380" w:rsidRPr="00485260" w:rsidRDefault="00565380" w:rsidP="0056538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6A64CFC" wp14:editId="34E40E61">
                <wp:simplePos x="0" y="0"/>
                <wp:positionH relativeFrom="column">
                  <wp:posOffset>1149985</wp:posOffset>
                </wp:positionH>
                <wp:positionV relativeFrom="paragraph">
                  <wp:posOffset>528320</wp:posOffset>
                </wp:positionV>
                <wp:extent cx="3522345" cy="357505"/>
                <wp:effectExtent l="0" t="0" r="20955" b="23495"/>
                <wp:wrapSquare wrapText="bothSides"/>
                <wp:docPr id="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80" w:rsidRPr="00485260" w:rsidRDefault="00565380" w:rsidP="005653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051: Add Patient to Patient Database</w:t>
                            </w:r>
                          </w:p>
                          <w:p w:rsidR="00565380" w:rsidRPr="00485260" w:rsidRDefault="00565380" w:rsidP="005653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4CFC" id="_x0000_s1041" type="#_x0000_t202" style="position:absolute;left:0;text-align:left;margin-left:90.55pt;margin-top:41.6pt;width:277.35pt;height:28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">
                <v:textbox>
                  <w:txbxContent>
                    <w:p w:rsidR="00565380" w:rsidRPr="00485260" w:rsidRDefault="00565380" w:rsidP="0056538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051: Add Patient to Patient Database</w:t>
                      </w:r>
                    </w:p>
                    <w:p w:rsidR="00565380" w:rsidRPr="00485260" w:rsidRDefault="00565380" w:rsidP="0056538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C0866DF" wp14:editId="595F455D">
                <wp:simplePos x="0" y="0"/>
                <wp:positionH relativeFrom="column">
                  <wp:posOffset>1149985</wp:posOffset>
                </wp:positionH>
                <wp:positionV relativeFrom="paragraph">
                  <wp:posOffset>989330</wp:posOffset>
                </wp:positionV>
                <wp:extent cx="3522345" cy="357505"/>
                <wp:effectExtent l="0" t="0" r="20955" b="2349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80" w:rsidRPr="00485260" w:rsidRDefault="00565380" w:rsidP="005653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052: Edit Patient in Patient Database</w:t>
                            </w:r>
                          </w:p>
                          <w:p w:rsidR="00565380" w:rsidRPr="00036C56" w:rsidRDefault="00565380" w:rsidP="005653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66DF" id="_x0000_s1042" type="#_x0000_t202" style="position:absolute;left:0;text-align:left;margin-left:90.55pt;margin-top:77.9pt;width:277.35pt;height:2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">
                <v:textbox>
                  <w:txbxContent>
                    <w:p w:rsidR="00565380" w:rsidRPr="00485260" w:rsidRDefault="00565380" w:rsidP="0056538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052: Edit Patient in Patient Database</w:t>
                      </w:r>
                    </w:p>
                    <w:p w:rsidR="00565380" w:rsidRPr="00036C56" w:rsidRDefault="00565380" w:rsidP="0056538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65380">
        <w:rPr>
          <w:rFonts w:ascii="Calibri" w:eastAsia="Calibri" w:hAnsi="Calibri"/>
          <w:noProof/>
          <w:sz w:val="22"/>
          <w:szCs w:val="22"/>
        </w:rPr>
        <w:t xml:space="preserve">        </w:t>
      </w:r>
    </w:p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F4DE26" wp14:editId="6AFB17B7">
                <wp:simplePos x="0" y="0"/>
                <wp:positionH relativeFrom="column">
                  <wp:posOffset>278296</wp:posOffset>
                </wp:positionH>
                <wp:positionV relativeFrom="paragraph">
                  <wp:posOffset>10078</wp:posOffset>
                </wp:positionV>
                <wp:extent cx="953659" cy="858216"/>
                <wp:effectExtent l="0" t="0" r="75565" b="56515"/>
                <wp:wrapNone/>
                <wp:docPr id="916" name="Straight Arrow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659" cy="8582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0610" id="Straight Arrow Connector 916" o:spid="_x0000_s1026" type="#_x0000_t32" style="position:absolute;margin-left:21.9pt;margin-top:.8pt;width:75.1pt;height:6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9C55C" wp14:editId="00A53A42">
                <wp:simplePos x="0" y="0"/>
                <wp:positionH relativeFrom="column">
                  <wp:posOffset>286248</wp:posOffset>
                </wp:positionH>
                <wp:positionV relativeFrom="paragraph">
                  <wp:posOffset>10077</wp:posOffset>
                </wp:positionV>
                <wp:extent cx="890546" cy="1828800"/>
                <wp:effectExtent l="0" t="0" r="81280" b="57150"/>
                <wp:wrapNone/>
                <wp:docPr id="1177" name="Straight Arrow Connector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1828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5AD2" id="Straight Arrow Connector 1177" o:spid="_x0000_s1026" type="#_x0000_t32" style="position:absolute;margin-left:22.55pt;margin-top:.8pt;width:70.1pt;height:2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Pr="00565380">
        <w:rPr>
          <w:rFonts w:ascii="Calibri" w:eastAsia="Calibri" w:hAnsi="Calibri"/>
          <w:sz w:val="22"/>
          <w:szCs w:val="22"/>
        </w:rPr>
        <w:t xml:space="preserve">        </w:t>
      </w:r>
    </w:p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65380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700224" behindDoc="0" locked="0" layoutInCell="1" allowOverlap="1" wp14:anchorId="5DB8B5AA" wp14:editId="121E23BD">
            <wp:simplePos x="0" y="0"/>
            <wp:positionH relativeFrom="margin">
              <wp:posOffset>5013850</wp:posOffset>
            </wp:positionH>
            <wp:positionV relativeFrom="paragraph">
              <wp:posOffset>105742</wp:posOffset>
            </wp:positionV>
            <wp:extent cx="795020" cy="795020"/>
            <wp:effectExtent l="0" t="0" r="0" b="5080"/>
            <wp:wrapSquare wrapText="bothSides"/>
            <wp:docPr id="929" name="Graphic 92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4DB499" wp14:editId="25160822">
                <wp:simplePos x="0" y="0"/>
                <wp:positionH relativeFrom="column">
                  <wp:posOffset>4611757</wp:posOffset>
                </wp:positionH>
                <wp:positionV relativeFrom="paragraph">
                  <wp:posOffset>106486</wp:posOffset>
                </wp:positionV>
                <wp:extent cx="802308" cy="1582309"/>
                <wp:effectExtent l="38100" t="0" r="36195" b="56515"/>
                <wp:wrapNone/>
                <wp:docPr id="923" name="Straight Arrow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308" cy="158230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E630" id="Straight Arrow Connector 923" o:spid="_x0000_s1026" type="#_x0000_t32" style="position:absolute;margin-left:363.15pt;margin-top:8.4pt;width:63.15pt;height:124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Pr="00565380">
        <w:rPr>
          <w:rFonts w:ascii="Calibri" w:eastAsia="Calibri" w:hAnsi="Calibri"/>
          <w:sz w:val="22"/>
          <w:szCs w:val="22"/>
        </w:rPr>
        <w:t xml:space="preserve">     Admin</w:t>
      </w:r>
      <w:r w:rsidRPr="00565380">
        <w:rPr>
          <w:rFonts w:ascii="Calibri" w:eastAsia="Calibri" w:hAnsi="Calibri"/>
          <w:sz w:val="22"/>
          <w:szCs w:val="22"/>
        </w:rPr>
        <w:tab/>
        <w:t xml:space="preserve">   </w:t>
      </w:r>
      <w:r w:rsidRPr="00565380">
        <w:rPr>
          <w:rFonts w:ascii="Calibri" w:eastAsia="Calibri" w:hAnsi="Calibri"/>
          <w:sz w:val="22"/>
          <w:szCs w:val="22"/>
        </w:rPr>
        <w:tab/>
        <w:t xml:space="preserve">       </w:t>
      </w:r>
    </w:p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65380">
        <w:rPr>
          <w:rFonts w:ascii="Calibri" w:eastAsia="Calibri" w:hAnsi="Calibri"/>
          <w:sz w:val="22"/>
          <w:szCs w:val="22"/>
        </w:rPr>
        <w:tab/>
      </w:r>
      <w:r w:rsidRPr="00565380">
        <w:rPr>
          <w:rFonts w:ascii="Calibri" w:eastAsia="Calibri" w:hAnsi="Calibri"/>
          <w:sz w:val="22"/>
          <w:szCs w:val="22"/>
        </w:rPr>
        <w:tab/>
      </w:r>
      <w:r w:rsidRPr="00565380">
        <w:rPr>
          <w:rFonts w:ascii="Calibri" w:eastAsia="Calibri" w:hAnsi="Calibri"/>
          <w:sz w:val="22"/>
          <w:szCs w:val="22"/>
        </w:rPr>
        <w:tab/>
      </w:r>
      <w:r w:rsidRPr="00565380">
        <w:rPr>
          <w:rFonts w:ascii="Calibri" w:eastAsia="Calibri" w:hAnsi="Calibri"/>
          <w:sz w:val="22"/>
          <w:szCs w:val="22"/>
        </w:rPr>
        <w:tab/>
      </w:r>
      <w:r w:rsidRPr="00565380">
        <w:rPr>
          <w:rFonts w:ascii="Calibri" w:eastAsia="Calibri" w:hAnsi="Calibri"/>
          <w:sz w:val="22"/>
          <w:szCs w:val="22"/>
        </w:rPr>
        <w:tab/>
        <w:t>SOSL Employee</w:t>
      </w:r>
    </w:p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65380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942BCD1" wp14:editId="70528E2A">
                <wp:simplePos x="0" y="0"/>
                <wp:positionH relativeFrom="column">
                  <wp:posOffset>1145540</wp:posOffset>
                </wp:positionH>
                <wp:positionV relativeFrom="paragraph">
                  <wp:posOffset>287407</wp:posOffset>
                </wp:positionV>
                <wp:extent cx="3522345" cy="357505"/>
                <wp:effectExtent l="0" t="0" r="20955" b="23495"/>
                <wp:wrapSquare wrapText="bothSides"/>
                <wp:docPr id="1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80" w:rsidRPr="00485260" w:rsidRDefault="00565380" w:rsidP="005653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042: Check 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BCD1" id="_x0000_s1043" type="#_x0000_t202" style="position:absolute;margin-left:90.2pt;margin-top:22.65pt;width:277.35pt;height:28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">
                <v:textbox>
                  <w:txbxContent>
                    <w:p w:rsidR="00565380" w:rsidRPr="00485260" w:rsidRDefault="00565380" w:rsidP="0056538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042: Check 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565380" w:rsidRPr="00565380" w:rsidRDefault="00565380" w:rsidP="00565380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F60546" w:rsidRDefault="00F60546" w:rsidP="00F60546"/>
    <w:p w:rsidR="00F60546" w:rsidRDefault="00F60546" w:rsidP="00F60546"/>
    <w:p w:rsidR="00F60546" w:rsidRDefault="00F60546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565380" w:rsidRDefault="00565380" w:rsidP="00F60546">
      <w:pPr>
        <w:rPr>
          <w:noProof/>
        </w:rPr>
      </w:pPr>
    </w:p>
    <w:p w:rsidR="00F60546" w:rsidRDefault="00F60546" w:rsidP="00F60546"/>
    <w:p w:rsidR="00F60546" w:rsidRDefault="00F60546" w:rsidP="00F60546"/>
    <w:p w:rsidR="00F60546" w:rsidRDefault="00F60546" w:rsidP="00F60546"/>
    <w:p w:rsidR="00F60546" w:rsidRDefault="00F60546" w:rsidP="00F60546"/>
    <w:p w:rsidR="00F60546" w:rsidRDefault="00F60546" w:rsidP="00F60546"/>
    <w:p w:rsidR="00F60546" w:rsidRDefault="00F60546" w:rsidP="00F60546"/>
    <w:p w:rsidR="00F60546" w:rsidRDefault="00F60546" w:rsidP="00F60546"/>
    <w:p w:rsidR="00F60546" w:rsidRDefault="00F60546" w:rsidP="00F60546">
      <w:pPr>
        <w:pStyle w:val="Heading1"/>
      </w:pPr>
      <w:r>
        <w:lastRenderedPageBreak/>
        <w:t>Prototype:</w:t>
      </w:r>
    </w:p>
    <w:p w:rsidR="0080578D" w:rsidRPr="0080578D" w:rsidRDefault="0080578D" w:rsidP="0080578D">
      <w:pPr>
        <w:ind w:left="720"/>
        <w:rPr>
          <w:rFonts w:ascii="Arial" w:hAnsi="Arial" w:cs="Arial"/>
          <w:b/>
        </w:rPr>
      </w:pPr>
      <w:r w:rsidRPr="0080578D">
        <w:rPr>
          <w:rFonts w:ascii="Arial" w:hAnsi="Arial" w:cs="Arial"/>
          <w:b/>
        </w:rPr>
        <w:t>10.1 Prototype Description:</w:t>
      </w:r>
      <w:r w:rsidRPr="0080578D">
        <w:rPr>
          <w:rFonts w:ascii="Arial" w:hAnsi="Arial" w:cs="Arial"/>
        </w:rPr>
        <w:t xml:space="preserve"> </w:t>
      </w:r>
      <w:bookmarkStart w:id="29" w:name="_Hlk497932416"/>
      <w:r w:rsidRPr="0080578D">
        <w:rPr>
          <w:rFonts w:ascii="Arial" w:hAnsi="Arial" w:cs="Arial"/>
          <w:b/>
        </w:rPr>
        <w:t xml:space="preserve">This Prototype will be used to delete a </w:t>
      </w:r>
      <w:r w:rsidR="009C4A83">
        <w:rPr>
          <w:rFonts w:ascii="Arial" w:hAnsi="Arial" w:cs="Arial"/>
          <w:b/>
        </w:rPr>
        <w:t>Patient</w:t>
      </w:r>
      <w:r w:rsidRPr="0080578D">
        <w:rPr>
          <w:rFonts w:ascii="Arial" w:hAnsi="Arial" w:cs="Arial"/>
          <w:b/>
        </w:rPr>
        <w:t xml:space="preserve"> from a </w:t>
      </w:r>
      <w:r w:rsidR="009C4A83">
        <w:rPr>
          <w:rFonts w:ascii="Arial" w:hAnsi="Arial" w:cs="Arial"/>
          <w:b/>
        </w:rPr>
        <w:t>Patient</w:t>
      </w:r>
      <w:r w:rsidRPr="0080578D">
        <w:rPr>
          <w:rFonts w:ascii="Arial" w:hAnsi="Arial" w:cs="Arial"/>
          <w:b/>
        </w:rPr>
        <w:t xml:space="preserve"> Database. This will keep the </w:t>
      </w:r>
      <w:r w:rsidR="009C4A83">
        <w:rPr>
          <w:rFonts w:ascii="Arial" w:hAnsi="Arial" w:cs="Arial"/>
          <w:b/>
        </w:rPr>
        <w:t>Patient</w:t>
      </w:r>
      <w:r w:rsidRPr="0080578D">
        <w:rPr>
          <w:rFonts w:ascii="Arial" w:hAnsi="Arial" w:cs="Arial"/>
          <w:b/>
        </w:rPr>
        <w:t xml:space="preserve"> Database updated with current </w:t>
      </w:r>
      <w:r w:rsidR="009C4A83">
        <w:rPr>
          <w:rFonts w:ascii="Arial" w:hAnsi="Arial" w:cs="Arial"/>
          <w:b/>
        </w:rPr>
        <w:t>Patient</w:t>
      </w:r>
      <w:r w:rsidRPr="0080578D">
        <w:rPr>
          <w:rFonts w:ascii="Arial" w:hAnsi="Arial" w:cs="Arial"/>
          <w:b/>
        </w:rPr>
        <w:t xml:space="preserve"> information.</w:t>
      </w:r>
      <w:bookmarkEnd w:id="29"/>
    </w:p>
    <w:p w:rsidR="0080578D" w:rsidRPr="0080578D" w:rsidRDefault="0080578D" w:rsidP="0080578D">
      <w:pPr>
        <w:ind w:left="720"/>
        <w:rPr>
          <w:rFonts w:ascii="Arial" w:hAnsi="Arial" w:cs="Arial"/>
          <w:b/>
        </w:rPr>
      </w:pPr>
    </w:p>
    <w:p w:rsidR="0080578D" w:rsidRPr="0080578D" w:rsidRDefault="0080578D" w:rsidP="0080578D">
      <w:pPr>
        <w:ind w:left="720"/>
        <w:rPr>
          <w:rFonts w:ascii="Arial" w:hAnsi="Arial" w:cs="Arial"/>
        </w:rPr>
      </w:pPr>
      <w:r w:rsidRPr="0080578D">
        <w:rPr>
          <w:rFonts w:ascii="Arial" w:hAnsi="Arial" w:cs="Arial"/>
          <w:b/>
        </w:rPr>
        <w:t>10.2 Actual Prototype:</w:t>
      </w:r>
      <w:r w:rsidRPr="0080578D">
        <w:rPr>
          <w:rFonts w:ascii="Arial" w:hAnsi="Arial" w:cs="Arial"/>
        </w:rPr>
        <w:t xml:space="preserve"> </w:t>
      </w:r>
    </w:p>
    <w:p w:rsidR="00F60546" w:rsidRPr="00F60546" w:rsidRDefault="00F60546" w:rsidP="00F60546">
      <w:r w:rsidRPr="00F60546">
        <w:rPr>
          <w:noProof/>
        </w:rPr>
        <w:drawing>
          <wp:anchor distT="0" distB="0" distL="114300" distR="114300" simplePos="0" relativeHeight="251686912" behindDoc="0" locked="0" layoutInCell="1" allowOverlap="1" wp14:anchorId="08AA9D0C">
            <wp:simplePos x="0" y="0"/>
            <wp:positionH relativeFrom="margin">
              <wp:posOffset>333057</wp:posOffset>
            </wp:positionH>
            <wp:positionV relativeFrom="paragraph">
              <wp:posOffset>199073</wp:posOffset>
            </wp:positionV>
            <wp:extent cx="4823633" cy="2462212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633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0546" w:rsidRPr="00F60546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FFD" w:rsidRDefault="009D7FFD">
      <w:pPr>
        <w:spacing w:line="240" w:lineRule="auto"/>
      </w:pPr>
      <w:r>
        <w:separator/>
      </w:r>
    </w:p>
  </w:endnote>
  <w:endnote w:type="continuationSeparator" w:id="0">
    <w:p w:rsidR="009D7FFD" w:rsidRDefault="009D7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28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D2310">
            <w:t>Red Factor Consulting</w:t>
          </w:r>
          <w:r w:rsidR="00DF3631">
            <w:fldChar w:fldCharType="begin"/>
          </w:r>
          <w:r w:rsidR="00DF3631">
            <w:instrText xml:space="preserve"> DOCPROPERTY "Company"  \* MERGEFORMAT </w:instrText>
          </w:r>
          <w:r w:rsidR="00DF363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0241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0241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9528CE" w:rsidRDefault="00952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FFD" w:rsidRDefault="009D7FFD">
      <w:pPr>
        <w:spacing w:line="240" w:lineRule="auto"/>
      </w:pPr>
      <w:r>
        <w:separator/>
      </w:r>
    </w:p>
  </w:footnote>
  <w:footnote w:type="continuationSeparator" w:id="0">
    <w:p w:rsidR="009D7FFD" w:rsidRDefault="009D7F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8CE" w:rsidRDefault="009528CE">
    <w:pPr>
      <w:rPr>
        <w:sz w:val="24"/>
      </w:rPr>
    </w:pPr>
  </w:p>
  <w:p w:rsidR="009528CE" w:rsidRDefault="009528CE">
    <w:pPr>
      <w:pBdr>
        <w:top w:val="single" w:sz="6" w:space="1" w:color="auto"/>
      </w:pBdr>
      <w:rPr>
        <w:sz w:val="24"/>
      </w:rPr>
    </w:pPr>
  </w:p>
  <w:p w:rsidR="009528CE" w:rsidRDefault="00C418F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B60CC">
        <w:rPr>
          <w:rFonts w:ascii="Arial" w:hAnsi="Arial"/>
          <w:b/>
          <w:sz w:val="36"/>
        </w:rPr>
        <w:t>Red Factor Consulting</w:t>
      </w:r>
    </w:fldSimple>
  </w:p>
  <w:p w:rsidR="009528CE" w:rsidRDefault="009528CE">
    <w:pPr>
      <w:pBdr>
        <w:bottom w:val="single" w:sz="6" w:space="1" w:color="auto"/>
      </w:pBdr>
      <w:jc w:val="right"/>
      <w:rPr>
        <w:sz w:val="24"/>
      </w:rPr>
    </w:pPr>
  </w:p>
  <w:p w:rsidR="009528CE" w:rsidRDefault="00952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28CE">
      <w:tc>
        <w:tcPr>
          <w:tcW w:w="6379" w:type="dxa"/>
        </w:tcPr>
        <w:p w:rsidR="009528CE" w:rsidRDefault="008F3352" w:rsidP="008F3352">
          <w:r>
            <w:t>Surgery on Sunday Louisville</w:t>
          </w:r>
        </w:p>
      </w:tc>
      <w:tc>
        <w:tcPr>
          <w:tcW w:w="3179" w:type="dxa"/>
        </w:tcPr>
        <w:p w:rsidR="009528CE" w:rsidRDefault="008D231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02417">
            <w:t>3</w:t>
          </w:r>
          <w:r w:rsidR="00AE19B8">
            <w:t>.0</w:t>
          </w:r>
        </w:p>
      </w:tc>
    </w:tr>
    <w:tr w:rsidR="009528CE">
      <w:tc>
        <w:tcPr>
          <w:tcW w:w="6379" w:type="dxa"/>
        </w:tcPr>
        <w:p w:rsidR="009528CE" w:rsidRDefault="00C418FD" w:rsidP="00A531C6">
          <w:fldSimple w:instr="title  \* Mergeformat ">
            <w:r w:rsidR="00CA0558">
              <w:t>Use C</w:t>
            </w:r>
            <w:r w:rsidR="008D2310">
              <w:t xml:space="preserve">ase Specification: </w:t>
            </w:r>
            <w:r w:rsidR="00F151AF" w:rsidRPr="00F151AF">
              <w:t xml:space="preserve">Delete </w:t>
            </w:r>
            <w:r w:rsidR="00437AA2">
              <w:t>Patient</w:t>
            </w:r>
            <w:r w:rsidR="007A0721">
              <w:t xml:space="preserve"> </w:t>
            </w:r>
            <w:r w:rsidR="00F151AF" w:rsidRPr="00F151AF">
              <w:t xml:space="preserve">from </w:t>
            </w:r>
            <w:r w:rsidR="00437AA2">
              <w:t>Patient</w:t>
            </w:r>
            <w:r w:rsidR="00650AF0">
              <w:t xml:space="preserve"> </w:t>
            </w:r>
            <w:r w:rsidR="00F151AF" w:rsidRPr="00F151AF">
              <w:t>Database</w:t>
            </w:r>
          </w:fldSimple>
        </w:p>
      </w:tc>
      <w:tc>
        <w:tcPr>
          <w:tcW w:w="3179" w:type="dxa"/>
        </w:tcPr>
        <w:p w:rsidR="009528CE" w:rsidRDefault="008D2310" w:rsidP="008F3352">
          <w:r>
            <w:t xml:space="preserve">  Date:  </w:t>
          </w:r>
          <w:r w:rsidR="00250471">
            <w:t>1</w:t>
          </w:r>
          <w:r w:rsidR="00502417">
            <w:t>2</w:t>
          </w:r>
          <w:r w:rsidR="007A0721">
            <w:t>/</w:t>
          </w:r>
          <w:r w:rsidR="00502417">
            <w:t>7</w:t>
          </w:r>
          <w:r w:rsidR="008F3352">
            <w:t>/17</w:t>
          </w:r>
        </w:p>
      </w:tc>
    </w:tr>
    <w:tr w:rsidR="009528CE">
      <w:tc>
        <w:tcPr>
          <w:tcW w:w="9558" w:type="dxa"/>
          <w:gridSpan w:val="2"/>
        </w:tcPr>
        <w:p w:rsidR="009528CE" w:rsidRDefault="007928FF">
          <w:r>
            <w:t>UCID 053</w:t>
          </w:r>
        </w:p>
      </w:tc>
    </w:tr>
  </w:tbl>
  <w:p w:rsidR="009528CE" w:rsidRDefault="00952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77F91"/>
    <w:multiLevelType w:val="multilevel"/>
    <w:tmpl w:val="71BA48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3A1EB3"/>
    <w:multiLevelType w:val="hybridMultilevel"/>
    <w:tmpl w:val="E4B6A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1628B1"/>
    <w:multiLevelType w:val="hybridMultilevel"/>
    <w:tmpl w:val="D3B0B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583406"/>
    <w:multiLevelType w:val="hybridMultilevel"/>
    <w:tmpl w:val="176CC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10"/>
  </w:num>
  <w:num w:numId="23">
    <w:abstractNumId w:val="17"/>
  </w:num>
  <w:num w:numId="24">
    <w:abstractNumId w:val="0"/>
  </w:num>
  <w:num w:numId="25">
    <w:abstractNumId w:val="22"/>
  </w:num>
  <w:num w:numId="26">
    <w:abstractNumId w:val="13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B8"/>
    <w:rsid w:val="00010849"/>
    <w:rsid w:val="00012B7F"/>
    <w:rsid w:val="00034E6A"/>
    <w:rsid w:val="00046E68"/>
    <w:rsid w:val="00064F89"/>
    <w:rsid w:val="00065117"/>
    <w:rsid w:val="00094E9B"/>
    <w:rsid w:val="000A6E94"/>
    <w:rsid w:val="000D3541"/>
    <w:rsid w:val="00144D71"/>
    <w:rsid w:val="0014644F"/>
    <w:rsid w:val="001652E6"/>
    <w:rsid w:val="00165D43"/>
    <w:rsid w:val="00170286"/>
    <w:rsid w:val="0018158E"/>
    <w:rsid w:val="001E7474"/>
    <w:rsid w:val="00203F1A"/>
    <w:rsid w:val="002317DB"/>
    <w:rsid w:val="00250471"/>
    <w:rsid w:val="003279E8"/>
    <w:rsid w:val="00437AA2"/>
    <w:rsid w:val="00465F1B"/>
    <w:rsid w:val="004A134C"/>
    <w:rsid w:val="004B20BA"/>
    <w:rsid w:val="004E5896"/>
    <w:rsid w:val="004F722D"/>
    <w:rsid w:val="00502417"/>
    <w:rsid w:val="0056102D"/>
    <w:rsid w:val="00565380"/>
    <w:rsid w:val="005B59CC"/>
    <w:rsid w:val="00650AF0"/>
    <w:rsid w:val="00696A1E"/>
    <w:rsid w:val="006A1391"/>
    <w:rsid w:val="006D067E"/>
    <w:rsid w:val="006D63AD"/>
    <w:rsid w:val="006E1AFE"/>
    <w:rsid w:val="006F13BF"/>
    <w:rsid w:val="007014CE"/>
    <w:rsid w:val="007048AA"/>
    <w:rsid w:val="007155FB"/>
    <w:rsid w:val="007714CF"/>
    <w:rsid w:val="007928FF"/>
    <w:rsid w:val="007A0721"/>
    <w:rsid w:val="007E5F8A"/>
    <w:rsid w:val="0080578D"/>
    <w:rsid w:val="00857753"/>
    <w:rsid w:val="008D2310"/>
    <w:rsid w:val="008F3352"/>
    <w:rsid w:val="009153D7"/>
    <w:rsid w:val="009528CE"/>
    <w:rsid w:val="00996E77"/>
    <w:rsid w:val="009A541B"/>
    <w:rsid w:val="009B3280"/>
    <w:rsid w:val="009B60CC"/>
    <w:rsid w:val="009C4A83"/>
    <w:rsid w:val="009D7FFD"/>
    <w:rsid w:val="00A14876"/>
    <w:rsid w:val="00A531C6"/>
    <w:rsid w:val="00A73543"/>
    <w:rsid w:val="00A76236"/>
    <w:rsid w:val="00AE19B8"/>
    <w:rsid w:val="00B66319"/>
    <w:rsid w:val="00B82418"/>
    <w:rsid w:val="00BD37E2"/>
    <w:rsid w:val="00BD521A"/>
    <w:rsid w:val="00BF114E"/>
    <w:rsid w:val="00BF30CD"/>
    <w:rsid w:val="00C418FD"/>
    <w:rsid w:val="00CA0558"/>
    <w:rsid w:val="00CC201F"/>
    <w:rsid w:val="00CE5620"/>
    <w:rsid w:val="00D91969"/>
    <w:rsid w:val="00DE17C6"/>
    <w:rsid w:val="00DE6CDD"/>
    <w:rsid w:val="00DF3631"/>
    <w:rsid w:val="00E35C74"/>
    <w:rsid w:val="00E94738"/>
    <w:rsid w:val="00EA0F5E"/>
    <w:rsid w:val="00ED263D"/>
    <w:rsid w:val="00ED4E71"/>
    <w:rsid w:val="00EF0034"/>
    <w:rsid w:val="00EF3FAA"/>
    <w:rsid w:val="00F151AF"/>
    <w:rsid w:val="00F46063"/>
    <w:rsid w:val="00F60546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9E435"/>
  <w15:docId w15:val="{280A54D0-B6A1-41D9-B15D-BA775399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D521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E4D4B-903C-4F4A-896A-98327E15A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69</TotalTime>
  <Pages>8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Cody Higdon</cp:lastModifiedBy>
  <cp:revision>16</cp:revision>
  <cp:lastPrinted>1900-01-01T05:00:00Z</cp:lastPrinted>
  <dcterms:created xsi:type="dcterms:W3CDTF">2017-10-26T00:54:00Z</dcterms:created>
  <dcterms:modified xsi:type="dcterms:W3CDTF">2017-12-07T23:51:00Z</dcterms:modified>
</cp:coreProperties>
</file>