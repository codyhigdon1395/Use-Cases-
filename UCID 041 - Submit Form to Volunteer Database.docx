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CE" w:rsidRDefault="008F3352">
      <w:pPr>
        <w:pStyle w:val="Title"/>
        <w:jc w:val="right"/>
      </w:pPr>
      <w:r>
        <w:t>Surgery on Sunday Louisville</w:t>
      </w:r>
    </w:p>
    <w:p w:rsidR="009528CE" w:rsidRPr="008F3352" w:rsidRDefault="00DF3631">
      <w:pPr>
        <w:pStyle w:val="Title"/>
        <w:jc w:val="right"/>
        <w:rPr>
          <w:sz w:val="28"/>
          <w:szCs w:val="28"/>
        </w:rPr>
      </w:pPr>
      <w:r w:rsidRPr="008F3352">
        <w:rPr>
          <w:sz w:val="28"/>
          <w:szCs w:val="28"/>
        </w:rPr>
        <w:fldChar w:fldCharType="begin"/>
      </w:r>
      <w:r w:rsidRPr="008F3352">
        <w:rPr>
          <w:sz w:val="28"/>
          <w:szCs w:val="28"/>
        </w:rPr>
        <w:instrText xml:space="preserve">title  \* Mergeformat </w:instrText>
      </w:r>
      <w:r w:rsidRPr="008F3352">
        <w:rPr>
          <w:sz w:val="28"/>
          <w:szCs w:val="28"/>
        </w:rPr>
        <w:fldChar w:fldCharType="separate"/>
      </w:r>
      <w:r w:rsidR="00CA0558" w:rsidRPr="008F3352">
        <w:rPr>
          <w:sz w:val="28"/>
          <w:szCs w:val="28"/>
        </w:rPr>
        <w:t xml:space="preserve">Use Case Specification: </w:t>
      </w:r>
      <w:r w:rsidRPr="008F3352">
        <w:rPr>
          <w:sz w:val="28"/>
          <w:szCs w:val="28"/>
        </w:rPr>
        <w:fldChar w:fldCharType="end"/>
      </w:r>
      <w:r w:rsidR="004D2D79" w:rsidRPr="004D2D79">
        <w:t xml:space="preserve"> </w:t>
      </w:r>
      <w:r w:rsidR="004D2D79" w:rsidRPr="004D2D79">
        <w:rPr>
          <w:sz w:val="28"/>
          <w:szCs w:val="28"/>
        </w:rPr>
        <w:t>Submit Form to Volunteer Database</w:t>
      </w:r>
    </w:p>
    <w:p w:rsidR="009528CE" w:rsidRDefault="009B60C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C253C5">
        <w:rPr>
          <w:sz w:val="28"/>
        </w:rPr>
        <w:t>3</w:t>
      </w:r>
      <w:r>
        <w:rPr>
          <w:sz w:val="28"/>
        </w:rPr>
        <w:t>.0</w:t>
      </w:r>
    </w:p>
    <w:p w:rsidR="009528CE" w:rsidRDefault="009528CE" w:rsidP="008D2310">
      <w:pPr>
        <w:pStyle w:val="InfoBlue"/>
        <w:ind w:left="0"/>
      </w:pPr>
    </w:p>
    <w:p w:rsidR="009528CE" w:rsidRDefault="009528CE"/>
    <w:p w:rsidR="009528CE" w:rsidRDefault="009528CE">
      <w:pPr>
        <w:pStyle w:val="BodyText"/>
      </w:pPr>
    </w:p>
    <w:p w:rsidR="009528CE" w:rsidRDefault="009528CE">
      <w:pPr>
        <w:pStyle w:val="BodyText"/>
      </w:pPr>
    </w:p>
    <w:p w:rsidR="009528CE" w:rsidRDefault="009528CE">
      <w:pPr>
        <w:sectPr w:rsidR="009528C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528CE" w:rsidRDefault="00AE19B8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170"/>
        <w:gridCol w:w="4058"/>
        <w:gridCol w:w="2304"/>
      </w:tblGrid>
      <w:tr w:rsidR="009528CE" w:rsidTr="00A531C6">
        <w:tc>
          <w:tcPr>
            <w:tcW w:w="1972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70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58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8CE" w:rsidTr="00A531C6">
        <w:tc>
          <w:tcPr>
            <w:tcW w:w="1972" w:type="dxa"/>
          </w:tcPr>
          <w:p w:rsidR="008F3352" w:rsidRDefault="007A0721">
            <w:pPr>
              <w:pStyle w:val="Tabletext"/>
            </w:pPr>
            <w:r>
              <w:t>10/21</w:t>
            </w:r>
            <w:r w:rsidR="008F3352">
              <w:t>/17</w:t>
            </w:r>
          </w:p>
        </w:tc>
        <w:tc>
          <w:tcPr>
            <w:tcW w:w="1170" w:type="dxa"/>
          </w:tcPr>
          <w:p w:rsidR="009528CE" w:rsidRDefault="009B60CC">
            <w:pPr>
              <w:pStyle w:val="Tabletext"/>
            </w:pPr>
            <w:r>
              <w:t>1.0</w:t>
            </w:r>
          </w:p>
        </w:tc>
        <w:tc>
          <w:tcPr>
            <w:tcW w:w="4058" w:type="dxa"/>
          </w:tcPr>
          <w:p w:rsidR="009528CE" w:rsidRDefault="004D2D79" w:rsidP="00A531C6">
            <w:pPr>
              <w:pStyle w:val="Tabletext"/>
            </w:pPr>
            <w:r>
              <w:t xml:space="preserve">Submit Form </w:t>
            </w:r>
            <w:proofErr w:type="gramStart"/>
            <w:r>
              <w:t>To</w:t>
            </w:r>
            <w:proofErr w:type="gramEnd"/>
            <w:r>
              <w:t xml:space="preserve"> Volunteer Database</w:t>
            </w:r>
          </w:p>
        </w:tc>
        <w:tc>
          <w:tcPr>
            <w:tcW w:w="2304" w:type="dxa"/>
          </w:tcPr>
          <w:p w:rsidR="008F3352" w:rsidRDefault="007A0721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D847CC">
            <w:pPr>
              <w:pStyle w:val="Tabletext"/>
            </w:pPr>
            <w:r>
              <w:t>11/6/17</w:t>
            </w:r>
          </w:p>
        </w:tc>
        <w:tc>
          <w:tcPr>
            <w:tcW w:w="1170" w:type="dxa"/>
          </w:tcPr>
          <w:p w:rsidR="009528CE" w:rsidRDefault="00D847CC">
            <w:pPr>
              <w:pStyle w:val="Tabletext"/>
            </w:pPr>
            <w:r>
              <w:t>2.0</w:t>
            </w:r>
          </w:p>
        </w:tc>
        <w:tc>
          <w:tcPr>
            <w:tcW w:w="4058" w:type="dxa"/>
          </w:tcPr>
          <w:p w:rsidR="009528CE" w:rsidRDefault="00D847CC">
            <w:pPr>
              <w:pStyle w:val="Tabletext"/>
            </w:pPr>
            <w:r w:rsidRPr="00D847CC">
              <w:t xml:space="preserve">Submit Form </w:t>
            </w:r>
            <w:proofErr w:type="gramStart"/>
            <w:r w:rsidRPr="00D847CC">
              <w:t>To</w:t>
            </w:r>
            <w:proofErr w:type="gramEnd"/>
            <w:r w:rsidRPr="00D847CC">
              <w:t xml:space="preserve"> Volunteer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79241F">
            <w:pPr>
              <w:pStyle w:val="Tabletext"/>
            </w:pPr>
            <w:r>
              <w:t>Cody Hi</w:t>
            </w:r>
            <w:r w:rsidR="00D847CC">
              <w:t>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C253C5">
            <w:pPr>
              <w:pStyle w:val="Tabletext"/>
            </w:pPr>
            <w:r>
              <w:t>12/7/17</w:t>
            </w:r>
          </w:p>
        </w:tc>
        <w:tc>
          <w:tcPr>
            <w:tcW w:w="1170" w:type="dxa"/>
          </w:tcPr>
          <w:p w:rsidR="009528CE" w:rsidRDefault="00C253C5">
            <w:pPr>
              <w:pStyle w:val="Tabletext"/>
            </w:pPr>
            <w:r>
              <w:t>3.0</w:t>
            </w:r>
          </w:p>
        </w:tc>
        <w:tc>
          <w:tcPr>
            <w:tcW w:w="4058" w:type="dxa"/>
          </w:tcPr>
          <w:p w:rsidR="009528CE" w:rsidRDefault="00C253C5">
            <w:pPr>
              <w:pStyle w:val="Tabletext"/>
            </w:pPr>
            <w:r w:rsidRPr="00D847CC">
              <w:t xml:space="preserve">Submit Form </w:t>
            </w:r>
            <w:proofErr w:type="gramStart"/>
            <w:r w:rsidRPr="00D847CC">
              <w:t>To</w:t>
            </w:r>
            <w:proofErr w:type="gramEnd"/>
            <w:r w:rsidRPr="00D847CC">
              <w:t xml:space="preserve"> Volunteer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C253C5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9528CE">
            <w:pPr>
              <w:pStyle w:val="Tabletext"/>
            </w:pPr>
          </w:p>
        </w:tc>
        <w:tc>
          <w:tcPr>
            <w:tcW w:w="1170" w:type="dxa"/>
          </w:tcPr>
          <w:p w:rsidR="009528CE" w:rsidRDefault="009528CE">
            <w:pPr>
              <w:pStyle w:val="Tabletext"/>
            </w:pPr>
          </w:p>
        </w:tc>
        <w:tc>
          <w:tcPr>
            <w:tcW w:w="4058" w:type="dxa"/>
          </w:tcPr>
          <w:p w:rsidR="009528CE" w:rsidRDefault="009528CE">
            <w:pPr>
              <w:pStyle w:val="Tabletext"/>
            </w:pPr>
          </w:p>
        </w:tc>
        <w:tc>
          <w:tcPr>
            <w:tcW w:w="2304" w:type="dxa"/>
          </w:tcPr>
          <w:p w:rsidR="009528CE" w:rsidRDefault="009528CE">
            <w:pPr>
              <w:pStyle w:val="Tabletext"/>
            </w:pPr>
          </w:p>
        </w:tc>
      </w:tr>
    </w:tbl>
    <w:p w:rsidR="009528CE" w:rsidRDefault="009528CE"/>
    <w:p w:rsidR="009528CE" w:rsidRDefault="00AE19B8">
      <w:pPr>
        <w:pStyle w:val="Title"/>
      </w:pPr>
      <w:r>
        <w:br w:type="page"/>
      </w:r>
      <w:r>
        <w:lastRenderedPageBreak/>
        <w:t>Table of Contents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First Special Requirement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Pre-condition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Post-condition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Name of Extension Point</w:t>
      </w:r>
      <w:r>
        <w:rPr>
          <w:noProof/>
        </w:rPr>
        <w:tab/>
        <w:t>4</w:t>
      </w:r>
    </w:p>
    <w:p w:rsidR="00F151AF" w:rsidRDefault="00F151AF" w:rsidP="00D74632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D74632" w:rsidRDefault="00D74632" w:rsidP="00D74632">
      <w:r>
        <w:t>7.     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:rsidR="00D74632" w:rsidRDefault="00D74632" w:rsidP="00D74632"/>
    <w:p w:rsidR="00D74632" w:rsidRDefault="00D74632" w:rsidP="00D74632">
      <w:r>
        <w:t>8.     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:rsidR="00D74632" w:rsidRDefault="00D74632" w:rsidP="00D74632"/>
    <w:p w:rsidR="00D74632" w:rsidRDefault="00D74632" w:rsidP="00D74632">
      <w:r>
        <w:t>9.      Use Case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</w:p>
    <w:p w:rsidR="00FD5977" w:rsidRDefault="00FD5977" w:rsidP="00D74632"/>
    <w:p w:rsidR="00FD5977" w:rsidRDefault="00FD5977" w:rsidP="00D74632">
      <w:r>
        <w:t>10.    Prototype                                                                                                                                                                8</w:t>
      </w:r>
    </w:p>
    <w:p w:rsidR="00D74632" w:rsidRDefault="00D47DDB" w:rsidP="00D74632">
      <w:r>
        <w:t xml:space="preserve">         10.1 Prototype 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:rsidR="00D47DDB" w:rsidRPr="00D74632" w:rsidRDefault="00D47DDB" w:rsidP="00D74632">
      <w:r>
        <w:t xml:space="preserve">         10.2 Actual Prototype                                                                                                                                            8</w:t>
      </w: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8B4372">
      <w:pPr>
        <w:pStyle w:val="Title"/>
        <w:jc w:val="left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9528CE" w:rsidRPr="008F3352" w:rsidRDefault="00DF3631" w:rsidP="00F151AF">
      <w:pPr>
        <w:pStyle w:val="Title"/>
        <w:rPr>
          <w:rFonts w:cs="Arial"/>
          <w:sz w:val="28"/>
          <w:szCs w:val="28"/>
        </w:rPr>
      </w:pPr>
      <w:r w:rsidRPr="008F3352">
        <w:rPr>
          <w:rFonts w:cs="Arial"/>
          <w:sz w:val="28"/>
          <w:szCs w:val="28"/>
        </w:rPr>
        <w:lastRenderedPageBreak/>
        <w:fldChar w:fldCharType="begin"/>
      </w:r>
      <w:r w:rsidRPr="008F3352">
        <w:rPr>
          <w:rFonts w:cs="Arial"/>
          <w:sz w:val="28"/>
          <w:szCs w:val="28"/>
        </w:rPr>
        <w:instrText xml:space="preserve">title  \* Mergeformat </w:instrText>
      </w:r>
      <w:r w:rsidRPr="008F3352">
        <w:rPr>
          <w:rFonts w:cs="Arial"/>
          <w:sz w:val="28"/>
          <w:szCs w:val="28"/>
        </w:rPr>
        <w:fldChar w:fldCharType="separate"/>
      </w:r>
      <w:r w:rsidR="00CA0558" w:rsidRPr="008F3352">
        <w:rPr>
          <w:rFonts w:cs="Arial"/>
          <w:sz w:val="28"/>
          <w:szCs w:val="28"/>
        </w:rPr>
        <w:t>Use Case Specification:</w:t>
      </w:r>
      <w:r w:rsidR="00CA0558" w:rsidRPr="00A531C6">
        <w:rPr>
          <w:rFonts w:cs="Arial"/>
          <w:sz w:val="28"/>
          <w:szCs w:val="28"/>
        </w:rPr>
        <w:t xml:space="preserve"> </w:t>
      </w:r>
      <w:r w:rsidR="009D0FDD">
        <w:rPr>
          <w:sz w:val="28"/>
          <w:szCs w:val="28"/>
        </w:rPr>
        <w:t xml:space="preserve">Submit Form </w:t>
      </w:r>
      <w:proofErr w:type="gramStart"/>
      <w:r w:rsidR="009D0FDD">
        <w:rPr>
          <w:sz w:val="28"/>
          <w:szCs w:val="28"/>
        </w:rPr>
        <w:t>To</w:t>
      </w:r>
      <w:proofErr w:type="gramEnd"/>
      <w:r w:rsidR="009D0FDD">
        <w:rPr>
          <w:sz w:val="28"/>
          <w:szCs w:val="28"/>
        </w:rPr>
        <w:t xml:space="preserve"> Volunteer Database</w:t>
      </w:r>
      <w:r w:rsidR="004B5E58" w:rsidRPr="008F3352">
        <w:rPr>
          <w:rFonts w:cs="Arial"/>
          <w:sz w:val="28"/>
          <w:szCs w:val="28"/>
        </w:rPr>
        <w:t xml:space="preserve"> </w:t>
      </w:r>
      <w:r w:rsidRPr="008F3352">
        <w:rPr>
          <w:rFonts w:cs="Arial"/>
          <w:sz w:val="28"/>
          <w:szCs w:val="28"/>
        </w:rPr>
        <w:fldChar w:fldCharType="end"/>
      </w:r>
      <w:bookmarkStart w:id="0" w:name="_Toc423410237"/>
      <w:bookmarkStart w:id="1" w:name="_Toc425054503"/>
      <w:r w:rsidR="00AE19B8" w:rsidRPr="008F3352">
        <w:rPr>
          <w:rFonts w:cs="Arial"/>
          <w:sz w:val="28"/>
          <w:szCs w:val="28"/>
        </w:rPr>
        <w:t xml:space="preserve"> </w:t>
      </w:r>
      <w:bookmarkEnd w:id="0"/>
      <w:bookmarkEnd w:id="1"/>
    </w:p>
    <w:p w:rsidR="009528CE" w:rsidRPr="001E7474" w:rsidRDefault="009528CE">
      <w:pPr>
        <w:pStyle w:val="InfoBlue"/>
        <w:rPr>
          <w:rFonts w:ascii="Arial" w:hAnsi="Arial" w:cs="Arial"/>
        </w:rPr>
      </w:pPr>
    </w:p>
    <w:p w:rsidR="009528CE" w:rsidRPr="001E7474" w:rsidRDefault="009D0FDD" w:rsidP="004B5E58">
      <w:pPr>
        <w:pStyle w:val="Heading1"/>
        <w:rPr>
          <w:rFonts w:cs="Arial"/>
        </w:rPr>
      </w:pPr>
      <w:bookmarkStart w:id="2" w:name="_Toc423410238"/>
      <w:bookmarkStart w:id="3" w:name="_Toc425054504"/>
      <w:r>
        <w:rPr>
          <w:rFonts w:cs="Arial"/>
        </w:rPr>
        <w:t xml:space="preserve">Submit Form </w:t>
      </w:r>
      <w:proofErr w:type="gramStart"/>
      <w:r>
        <w:rPr>
          <w:rFonts w:cs="Arial"/>
        </w:rPr>
        <w:t>To</w:t>
      </w:r>
      <w:proofErr w:type="gramEnd"/>
      <w:r>
        <w:rPr>
          <w:rFonts w:cs="Arial"/>
        </w:rPr>
        <w:t xml:space="preserve"> Volunteer Database</w:t>
      </w:r>
    </w:p>
    <w:p w:rsidR="009528CE" w:rsidRPr="001E7474" w:rsidRDefault="00AE19B8">
      <w:pPr>
        <w:pStyle w:val="Heading2"/>
        <w:rPr>
          <w:rFonts w:cs="Arial"/>
        </w:rPr>
      </w:pPr>
      <w:bookmarkStart w:id="4" w:name="_Toc494515305"/>
      <w:r w:rsidRPr="001E7474">
        <w:rPr>
          <w:rFonts w:cs="Arial"/>
        </w:rPr>
        <w:t>Brief Description</w:t>
      </w:r>
      <w:bookmarkEnd w:id="2"/>
      <w:bookmarkEnd w:id="3"/>
      <w:bookmarkEnd w:id="4"/>
    </w:p>
    <w:p w:rsidR="00046E68" w:rsidRPr="00BF114E" w:rsidRDefault="009B60CC" w:rsidP="00BF114E">
      <w:pPr>
        <w:ind w:firstLine="720"/>
        <w:rPr>
          <w:rFonts w:ascii="Arial" w:hAnsi="Arial" w:cs="Arial"/>
        </w:rPr>
      </w:pPr>
      <w:r w:rsidRPr="00BF114E">
        <w:rPr>
          <w:rFonts w:ascii="Arial" w:hAnsi="Arial" w:cs="Arial"/>
        </w:rPr>
        <w:t>The purpose of this use case</w:t>
      </w:r>
      <w:r w:rsidR="00046E68" w:rsidRPr="00BF114E">
        <w:rPr>
          <w:rFonts w:ascii="Arial" w:hAnsi="Arial" w:cs="Arial"/>
        </w:rPr>
        <w:t xml:space="preserve"> is to describe how</w:t>
      </w:r>
      <w:r w:rsidR="004B5E58">
        <w:rPr>
          <w:rFonts w:ascii="Arial" w:hAnsi="Arial" w:cs="Arial"/>
        </w:rPr>
        <w:t xml:space="preserve"> a volunteer will</w:t>
      </w:r>
      <w:r w:rsidR="00046E68" w:rsidRPr="00BF114E">
        <w:rPr>
          <w:rFonts w:ascii="Arial" w:hAnsi="Arial" w:cs="Arial"/>
        </w:rPr>
        <w:t xml:space="preserve"> </w:t>
      </w:r>
      <w:r w:rsidR="004B5E58">
        <w:rPr>
          <w:rFonts w:ascii="Arial" w:hAnsi="Arial" w:cs="Arial"/>
        </w:rPr>
        <w:t>fill</w:t>
      </w:r>
      <w:r w:rsidR="004B5E58" w:rsidRPr="004B5E58">
        <w:rPr>
          <w:rFonts w:ascii="Arial" w:hAnsi="Arial" w:cs="Arial"/>
        </w:rPr>
        <w:t xml:space="preserve"> </w:t>
      </w:r>
      <w:r w:rsidR="008B3099">
        <w:rPr>
          <w:rFonts w:ascii="Arial" w:hAnsi="Arial" w:cs="Arial"/>
        </w:rPr>
        <w:t xml:space="preserve">submit </w:t>
      </w:r>
      <w:r w:rsidR="004B5E58" w:rsidRPr="004B5E58">
        <w:rPr>
          <w:rFonts w:ascii="Arial" w:hAnsi="Arial" w:cs="Arial"/>
        </w:rPr>
        <w:t>an Online Volunteer Form</w:t>
      </w:r>
      <w:r w:rsidR="008B3099">
        <w:rPr>
          <w:rFonts w:ascii="Arial" w:hAnsi="Arial" w:cs="Arial"/>
        </w:rPr>
        <w:t xml:space="preserve"> to the volunteer database</w:t>
      </w:r>
      <w:r w:rsidR="00046E68" w:rsidRPr="00BF114E">
        <w:rPr>
          <w:rFonts w:ascii="Arial" w:hAnsi="Arial" w:cs="Arial"/>
        </w:rPr>
        <w:t xml:space="preserve">. This is necessary </w:t>
      </w:r>
      <w:r w:rsidR="007A0721" w:rsidRPr="00BF114E">
        <w:rPr>
          <w:rFonts w:ascii="Arial" w:hAnsi="Arial" w:cs="Arial"/>
        </w:rPr>
        <w:t>if</w:t>
      </w:r>
      <w:r w:rsidR="00B95A84">
        <w:rPr>
          <w:rFonts w:ascii="Arial" w:hAnsi="Arial" w:cs="Arial"/>
        </w:rPr>
        <w:t xml:space="preserve"> </w:t>
      </w:r>
      <w:r w:rsidR="004B5E58">
        <w:rPr>
          <w:rFonts w:ascii="Arial" w:hAnsi="Arial" w:cs="Arial"/>
        </w:rPr>
        <w:t>a volunteer wants to volunteer their time to</w:t>
      </w:r>
      <w:r w:rsidR="00B95A84">
        <w:rPr>
          <w:rFonts w:ascii="Arial" w:hAnsi="Arial" w:cs="Arial"/>
        </w:rPr>
        <w:t xml:space="preserve"> SOSL</w:t>
      </w:r>
      <w:r w:rsidR="004B5E58">
        <w:rPr>
          <w:rFonts w:ascii="Arial" w:hAnsi="Arial" w:cs="Arial"/>
        </w:rPr>
        <w:t>.</w:t>
      </w:r>
      <w:r w:rsidR="00BF114E" w:rsidRPr="00BF114E">
        <w:rPr>
          <w:rFonts w:ascii="Arial" w:hAnsi="Arial" w:cs="Arial"/>
        </w:rPr>
        <w:t xml:space="preserve"> </w:t>
      </w:r>
      <w:r w:rsidR="00E769CC">
        <w:rPr>
          <w:rFonts w:ascii="Arial" w:hAnsi="Arial" w:cs="Arial"/>
        </w:rPr>
        <w:t>This will help volunteers know what information SOSL is looking for in a volunteer for an event or fundraising event.</w:t>
      </w:r>
    </w:p>
    <w:p w:rsidR="00046E68" w:rsidRDefault="00046E68" w:rsidP="004A134C">
      <w:pPr>
        <w:ind w:firstLine="720"/>
        <w:rPr>
          <w:rFonts w:ascii="Arial" w:hAnsi="Arial" w:cs="Arial"/>
          <w:highlight w:val="yellow"/>
        </w:rPr>
      </w:pPr>
    </w:p>
    <w:p w:rsidR="009528CE" w:rsidRPr="001E7474" w:rsidRDefault="00AE19B8">
      <w:pPr>
        <w:pStyle w:val="Heading1"/>
        <w:widowControl/>
        <w:rPr>
          <w:rFonts w:cs="Arial"/>
        </w:rPr>
      </w:pPr>
      <w:bookmarkStart w:id="5" w:name="_Toc423410239"/>
      <w:bookmarkStart w:id="6" w:name="_Toc425054505"/>
      <w:bookmarkStart w:id="7" w:name="_Toc494515306"/>
      <w:r w:rsidRPr="001E7474">
        <w:rPr>
          <w:rFonts w:cs="Arial"/>
        </w:rPr>
        <w:t>Flow of Events</w:t>
      </w:r>
      <w:bookmarkEnd w:id="5"/>
      <w:bookmarkEnd w:id="6"/>
      <w:bookmarkEnd w:id="7"/>
    </w:p>
    <w:p w:rsidR="009153D7" w:rsidRPr="001E7474" w:rsidRDefault="00AE19B8">
      <w:pPr>
        <w:pStyle w:val="Heading2"/>
        <w:widowControl/>
        <w:rPr>
          <w:rFonts w:cs="Arial"/>
        </w:rPr>
      </w:pPr>
      <w:bookmarkStart w:id="8" w:name="_Toc423410240"/>
      <w:bookmarkStart w:id="9" w:name="_Toc425054506"/>
      <w:bookmarkStart w:id="10" w:name="_Toc494515307"/>
      <w:bookmarkStart w:id="11" w:name="_Hlk497912572"/>
      <w:r w:rsidRPr="001E7474">
        <w:rPr>
          <w:rFonts w:cs="Arial"/>
        </w:rPr>
        <w:t>Basic Flow</w:t>
      </w:r>
      <w:bookmarkEnd w:id="8"/>
      <w:bookmarkEnd w:id="9"/>
      <w:bookmarkEnd w:id="10"/>
    </w:p>
    <w:p w:rsidR="00E769CC" w:rsidRDefault="00E769CC" w:rsidP="00E769C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769CC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volunteer accesses the SOSL website</w:t>
      </w:r>
    </w:p>
    <w:p w:rsidR="00E769CC" w:rsidRDefault="00E769CC" w:rsidP="00E769C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A volunteer fills out the simple form</w:t>
      </w:r>
    </w:p>
    <w:p w:rsidR="008B3099" w:rsidRPr="00EC71CD" w:rsidRDefault="00EC71CD" w:rsidP="00EC71C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Volunteer Submits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Form</w:t>
      </w:r>
    </w:p>
    <w:p w:rsidR="009528CE" w:rsidRPr="001E7474" w:rsidRDefault="00AE19B8">
      <w:pPr>
        <w:pStyle w:val="Heading2"/>
        <w:widowControl/>
        <w:rPr>
          <w:rFonts w:cs="Arial"/>
        </w:rPr>
      </w:pPr>
      <w:bookmarkStart w:id="12" w:name="_Toc423410241"/>
      <w:bookmarkStart w:id="13" w:name="_Toc425054507"/>
      <w:bookmarkStart w:id="14" w:name="_Toc494515308"/>
      <w:r w:rsidRPr="001E7474">
        <w:rPr>
          <w:rFonts w:cs="Arial"/>
        </w:rPr>
        <w:t>Alternative Flows</w:t>
      </w:r>
      <w:bookmarkEnd w:id="12"/>
      <w:bookmarkEnd w:id="13"/>
      <w:bookmarkEnd w:id="14"/>
    </w:p>
    <w:p w:rsidR="009528CE" w:rsidRPr="00E35C74" w:rsidRDefault="009B60CC" w:rsidP="007B5C0C">
      <w:pPr>
        <w:pStyle w:val="Heading3"/>
        <w:widowControl/>
        <w:numPr>
          <w:ilvl w:val="0"/>
          <w:numId w:val="28"/>
        </w:numPr>
        <w:rPr>
          <w:rFonts w:cs="Arial"/>
        </w:rPr>
      </w:pPr>
      <w:r w:rsidRPr="00E35C74">
        <w:rPr>
          <w:rFonts w:cs="Arial"/>
          <w:i w:val="0"/>
        </w:rPr>
        <w:t>There are no alternative flows for this use case.</w:t>
      </w:r>
      <w:bookmarkEnd w:id="11"/>
    </w:p>
    <w:p w:rsidR="009528CE" w:rsidRPr="00B66319" w:rsidRDefault="00AE19B8" w:rsidP="00B66319">
      <w:pPr>
        <w:pStyle w:val="Heading1"/>
        <w:rPr>
          <w:rFonts w:cs="Arial"/>
        </w:rPr>
      </w:pPr>
      <w:bookmarkStart w:id="15" w:name="_Toc423410251"/>
      <w:bookmarkStart w:id="16" w:name="_Toc425054510"/>
      <w:bookmarkStart w:id="17" w:name="_Toc494515311"/>
      <w:r w:rsidRPr="001E7474">
        <w:rPr>
          <w:rFonts w:cs="Arial"/>
        </w:rPr>
        <w:t>Special Requirements</w:t>
      </w:r>
      <w:bookmarkEnd w:id="15"/>
      <w:bookmarkEnd w:id="16"/>
      <w:bookmarkEnd w:id="17"/>
    </w:p>
    <w:p w:rsidR="00D91969" w:rsidRPr="00E35C74" w:rsidRDefault="00514F58" w:rsidP="00EE22B1">
      <w:pPr>
        <w:pStyle w:val="Heading2"/>
        <w:widowControl/>
        <w:numPr>
          <w:ilvl w:val="0"/>
          <w:numId w:val="27"/>
        </w:numPr>
        <w:rPr>
          <w:rFonts w:cs="Arial"/>
          <w:b w:val="0"/>
        </w:rPr>
      </w:pPr>
      <w:bookmarkStart w:id="18" w:name="_Toc423410253"/>
      <w:bookmarkStart w:id="19" w:name="_Toc425054512"/>
      <w:bookmarkStart w:id="20" w:name="_Toc494515313"/>
      <w:r>
        <w:rPr>
          <w:rFonts w:cs="Arial"/>
          <w:b w:val="0"/>
        </w:rPr>
        <w:t xml:space="preserve">The Database Administrator </w:t>
      </w:r>
      <w:proofErr w:type="gramStart"/>
      <w:r>
        <w:rPr>
          <w:rFonts w:cs="Arial"/>
          <w:b w:val="0"/>
        </w:rPr>
        <w:t>has to</w:t>
      </w:r>
      <w:proofErr w:type="gramEnd"/>
      <w:r>
        <w:rPr>
          <w:rFonts w:cs="Arial"/>
          <w:b w:val="0"/>
        </w:rPr>
        <w:t xml:space="preserve"> create the simple form for the volunteer to fill out.</w:t>
      </w:r>
    </w:p>
    <w:p w:rsidR="009528CE" w:rsidRPr="001E7474" w:rsidRDefault="00AE19B8">
      <w:pPr>
        <w:pStyle w:val="Heading1"/>
        <w:widowControl/>
        <w:rPr>
          <w:rFonts w:cs="Arial"/>
        </w:rPr>
      </w:pPr>
      <w:r w:rsidRPr="001E7474">
        <w:rPr>
          <w:rFonts w:cs="Arial"/>
        </w:rPr>
        <w:t>Pre-conditions</w:t>
      </w:r>
      <w:bookmarkEnd w:id="18"/>
      <w:bookmarkEnd w:id="19"/>
      <w:bookmarkEnd w:id="20"/>
    </w:p>
    <w:p w:rsidR="009A541B" w:rsidRDefault="001E7474" w:rsidP="009A541B">
      <w:pPr>
        <w:pStyle w:val="Heading2"/>
        <w:widowControl/>
        <w:numPr>
          <w:ilvl w:val="0"/>
          <w:numId w:val="26"/>
        </w:numPr>
        <w:rPr>
          <w:rFonts w:cs="Arial"/>
          <w:b w:val="0"/>
        </w:rPr>
      </w:pPr>
      <w:r w:rsidRPr="009A541B">
        <w:rPr>
          <w:rFonts w:cs="Arial"/>
          <w:b w:val="0"/>
        </w:rPr>
        <w:t>The database administrator must have access to the organization</w:t>
      </w:r>
      <w:r w:rsidR="009153D7" w:rsidRPr="009A541B">
        <w:rPr>
          <w:rFonts w:cs="Arial"/>
          <w:b w:val="0"/>
        </w:rPr>
        <w:t xml:space="preserve">’s system </w:t>
      </w:r>
      <w:proofErr w:type="gramStart"/>
      <w:r w:rsidR="00514F58">
        <w:rPr>
          <w:rFonts w:cs="Arial"/>
          <w:b w:val="0"/>
        </w:rPr>
        <w:t>in order to</w:t>
      </w:r>
      <w:proofErr w:type="gramEnd"/>
      <w:r w:rsidR="00514F58">
        <w:rPr>
          <w:rFonts w:cs="Arial"/>
          <w:b w:val="0"/>
        </w:rPr>
        <w:t xml:space="preserve"> create the volunteer to be able to fill out the form.</w:t>
      </w:r>
    </w:p>
    <w:p w:rsidR="00EC71CD" w:rsidRDefault="00EE22B1" w:rsidP="00EC71CD">
      <w:pPr>
        <w:pStyle w:val="Heading2"/>
        <w:widowControl/>
        <w:numPr>
          <w:ilvl w:val="0"/>
          <w:numId w:val="26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logs into the system.</w:t>
      </w:r>
    </w:p>
    <w:p w:rsidR="00EC71CD" w:rsidRPr="00E35C74" w:rsidRDefault="00EC71CD" w:rsidP="00EC71CD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 xml:space="preserve">Database administrator </w:t>
      </w:r>
      <w:r>
        <w:rPr>
          <w:rFonts w:cs="Arial"/>
          <w:b w:val="0"/>
        </w:rPr>
        <w:t>creates a simple volunteer form</w:t>
      </w:r>
      <w:r w:rsidRPr="00E35C74">
        <w:rPr>
          <w:rFonts w:cs="Arial"/>
          <w:b w:val="0"/>
        </w:rPr>
        <w:t>.</w:t>
      </w:r>
    </w:p>
    <w:p w:rsidR="00EC71CD" w:rsidRPr="00EC71CD" w:rsidRDefault="00EC71CD" w:rsidP="00EC71CD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saves the change.</w:t>
      </w:r>
    </w:p>
    <w:p w:rsidR="009528CE" w:rsidRPr="00B66319" w:rsidRDefault="00AE19B8" w:rsidP="00B66319">
      <w:pPr>
        <w:pStyle w:val="Heading1"/>
        <w:widowControl/>
        <w:rPr>
          <w:rFonts w:cs="Arial"/>
        </w:rPr>
      </w:pPr>
      <w:bookmarkStart w:id="21" w:name="_Toc423410255"/>
      <w:bookmarkStart w:id="22" w:name="_Toc425054514"/>
      <w:bookmarkStart w:id="23" w:name="_Toc494515315"/>
      <w:r w:rsidRPr="001E7474">
        <w:rPr>
          <w:rFonts w:cs="Arial"/>
        </w:rPr>
        <w:t>Post-conditions</w:t>
      </w:r>
      <w:bookmarkEnd w:id="21"/>
      <w:bookmarkEnd w:id="22"/>
      <w:bookmarkEnd w:id="23"/>
    </w:p>
    <w:p w:rsidR="00094E9B" w:rsidRDefault="00514F58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bookmarkStart w:id="24" w:name="_Toc494515317"/>
      <w:r>
        <w:rPr>
          <w:rFonts w:cs="Arial"/>
          <w:b w:val="0"/>
        </w:rPr>
        <w:t>The volunteer will have to submit the form. This will a</w:t>
      </w:r>
      <w:r w:rsidR="00A34D17">
        <w:rPr>
          <w:rFonts w:cs="Arial"/>
          <w:b w:val="0"/>
        </w:rPr>
        <w:t>le</w:t>
      </w:r>
      <w:r>
        <w:rPr>
          <w:rFonts w:cs="Arial"/>
          <w:b w:val="0"/>
        </w:rPr>
        <w:t>rt the SOSL system.</w:t>
      </w:r>
    </w:p>
    <w:p w:rsidR="00EC71CD" w:rsidRPr="00EC71CD" w:rsidRDefault="00EC71CD" w:rsidP="00EC71CD">
      <w:pPr>
        <w:pStyle w:val="ListParagraph"/>
        <w:numPr>
          <w:ilvl w:val="0"/>
          <w:numId w:val="25"/>
        </w:numPr>
      </w:pPr>
      <w:r>
        <w:rPr>
          <w:rFonts w:ascii="Arial" w:hAnsi="Arial" w:cs="Arial"/>
        </w:rPr>
        <w:t>An Alert will send to SOSL’s Staff</w:t>
      </w:r>
    </w:p>
    <w:p w:rsidR="009528CE" w:rsidRPr="001E7474" w:rsidRDefault="00AE19B8" w:rsidP="009153D7">
      <w:pPr>
        <w:pStyle w:val="Heading1"/>
        <w:rPr>
          <w:rFonts w:cs="Arial"/>
        </w:rPr>
      </w:pPr>
      <w:r w:rsidRPr="001E7474">
        <w:rPr>
          <w:rFonts w:cs="Arial"/>
        </w:rPr>
        <w:t>Extension Points</w:t>
      </w:r>
      <w:bookmarkEnd w:id="24"/>
    </w:p>
    <w:p w:rsidR="004A134C" w:rsidRDefault="009153D7" w:rsidP="00034E6A">
      <w:pPr>
        <w:pStyle w:val="Heading2"/>
        <w:numPr>
          <w:ilvl w:val="0"/>
          <w:numId w:val="0"/>
        </w:numPr>
        <w:ind w:left="720"/>
        <w:rPr>
          <w:rFonts w:cs="Arial"/>
          <w:b w:val="0"/>
        </w:rPr>
      </w:pPr>
      <w:r w:rsidRPr="00094E9B">
        <w:rPr>
          <w:rFonts w:cs="Arial"/>
          <w:b w:val="0"/>
        </w:rPr>
        <w:t>There are no extension points for this use case.</w:t>
      </w:r>
    </w:p>
    <w:p w:rsidR="00D74632" w:rsidRDefault="00D74632" w:rsidP="00D74632"/>
    <w:p w:rsidR="00D74632" w:rsidRDefault="00D74632" w:rsidP="00D74632"/>
    <w:p w:rsidR="00D74632" w:rsidRDefault="00D74632" w:rsidP="00D74632"/>
    <w:p w:rsidR="00D74632" w:rsidRDefault="00D74632" w:rsidP="00D74632"/>
    <w:p w:rsidR="00EC71CD" w:rsidRDefault="00D74632" w:rsidP="00EC71CD">
      <w:pPr>
        <w:pStyle w:val="Heading1"/>
      </w:pPr>
      <w:bookmarkStart w:id="25" w:name="_Hlk497912237"/>
      <w:r>
        <w:lastRenderedPageBreak/>
        <w:t>Class Diagram</w:t>
      </w:r>
      <w:r w:rsidR="00EC71CD" w:rsidRPr="000E41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2CD90E" wp14:editId="5C8F9D5D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919470" cy="30924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309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1CD" w:rsidRPr="002778BB" w:rsidRDefault="00EC71CD" w:rsidP="00EC71C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Volunteer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CD9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9pt;margin-top:20.45pt;width:466.1pt;height:2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">
                <v:textbox>
                  <w:txbxContent>
                    <w:p w:rsidR="00EC71CD" w:rsidRPr="002778BB" w:rsidRDefault="00EC71CD" w:rsidP="00EC71C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Volunteer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71CD" w:rsidRDefault="00EC71CD" w:rsidP="00EC71CD">
      <w:pPr>
        <w:pStyle w:val="Heading1"/>
        <w:numPr>
          <w:ilvl w:val="0"/>
          <w:numId w:val="0"/>
        </w:numPr>
      </w:pPr>
      <w:r w:rsidRPr="00A521B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94EA3B" wp14:editId="47EA8D0F">
                <wp:simplePos x="0" y="0"/>
                <wp:positionH relativeFrom="margin">
                  <wp:posOffset>-9525</wp:posOffset>
                </wp:positionH>
                <wp:positionV relativeFrom="paragraph">
                  <wp:posOffset>680085</wp:posOffset>
                </wp:positionV>
                <wp:extent cx="5928995" cy="1395095"/>
                <wp:effectExtent l="0" t="0" r="1460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39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1CD" w:rsidRDefault="00EC71CD" w:rsidP="00EC71CD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Attributes:</w:t>
                            </w:r>
                          </w:p>
                          <w:p w:rsidR="00EC71CD" w:rsidRPr="002778BB" w:rsidRDefault="00C253C5" w:rsidP="00EC71C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EC71CD">
                              <w:rPr>
                                <w:b/>
                                <w:sz w:val="24"/>
                              </w:rPr>
                              <w:t>Volunteer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EA3B" id="_x0000_s1027" type="#_x0000_t202" style="position:absolute;margin-left:-.75pt;margin-top:53.55pt;width:466.85pt;height:109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">
                <v:textbox>
                  <w:txbxContent>
                    <w:p w:rsidR="00EC71CD" w:rsidRDefault="00EC71CD" w:rsidP="00EC71CD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Attributes:</w:t>
                      </w:r>
                    </w:p>
                    <w:p w:rsidR="00EC71CD" w:rsidRPr="002778BB" w:rsidRDefault="00C253C5" w:rsidP="00EC71C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 w:rsidR="00EC71CD">
                        <w:rPr>
                          <w:b/>
                          <w:sz w:val="24"/>
                        </w:rPr>
                        <w:t>Volunteer</w:t>
                      </w:r>
                      <w:r>
                        <w:rPr>
                          <w:b/>
                          <w:sz w:val="24"/>
                        </w:rPr>
                        <w:t xml:space="preserve">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71CD" w:rsidRDefault="00EC71CD" w:rsidP="00EC71CD">
      <w:pPr>
        <w:pStyle w:val="Heading1"/>
        <w:numPr>
          <w:ilvl w:val="0"/>
          <w:numId w:val="0"/>
        </w:numPr>
      </w:pPr>
      <w:r w:rsidRPr="00AE3975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325810" wp14:editId="0269089A">
                <wp:simplePos x="0" y="0"/>
                <wp:positionH relativeFrom="margin">
                  <wp:align>right</wp:align>
                </wp:positionH>
                <wp:positionV relativeFrom="paragraph">
                  <wp:posOffset>321310</wp:posOffset>
                </wp:positionV>
                <wp:extent cx="5915025" cy="2157095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1CD" w:rsidRPr="00AE3975" w:rsidRDefault="00EC71CD" w:rsidP="00EC71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Methods:</w:t>
                            </w:r>
                          </w:p>
                          <w:p w:rsidR="00EC71CD" w:rsidRDefault="00EC71CD" w:rsidP="00EC71CD"/>
                          <w:p w:rsidR="00EC71CD" w:rsidRDefault="00C253C5" w:rsidP="00EC71C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+ </w:t>
                            </w:r>
                            <w:r w:rsidR="00EC71CD">
                              <w:rPr>
                                <w:b/>
                                <w:sz w:val="24"/>
                              </w:rPr>
                              <w:t>Access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()</w:t>
                            </w:r>
                          </w:p>
                          <w:p w:rsidR="00EC71CD" w:rsidRDefault="00C253C5" w:rsidP="00EC71C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+ </w:t>
                            </w:r>
                            <w:r w:rsidR="00EC71CD">
                              <w:rPr>
                                <w:b/>
                                <w:sz w:val="24"/>
                              </w:rPr>
                              <w:t>Fills Out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()</w:t>
                            </w:r>
                          </w:p>
                          <w:p w:rsidR="00EC71CD" w:rsidRPr="00860705" w:rsidRDefault="00C253C5" w:rsidP="00EC71C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+ </w:t>
                            </w:r>
                            <w:r w:rsidR="00EC71CD">
                              <w:rPr>
                                <w:b/>
                                <w:sz w:val="24"/>
                              </w:rPr>
                              <w:t>Submits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()</w:t>
                            </w:r>
                            <w:bookmarkStart w:id="26" w:name="_GoBack"/>
                            <w:bookmarkEnd w:id="2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5810" id="_x0000_s1028" type="#_x0000_t202" style="position:absolute;margin-left:414.55pt;margin-top:25.3pt;width:465.75pt;height:169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">
                <v:textbox>
                  <w:txbxContent>
                    <w:p w:rsidR="00EC71CD" w:rsidRPr="00AE3975" w:rsidRDefault="00EC71CD" w:rsidP="00EC71CD">
                      <w:pPr>
                        <w:rPr>
                          <w:b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Methods:</w:t>
                      </w:r>
                    </w:p>
                    <w:p w:rsidR="00EC71CD" w:rsidRDefault="00EC71CD" w:rsidP="00EC71CD"/>
                    <w:p w:rsidR="00EC71CD" w:rsidRDefault="00C253C5" w:rsidP="00EC71C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+ </w:t>
                      </w:r>
                      <w:r w:rsidR="00EC71CD">
                        <w:rPr>
                          <w:b/>
                          <w:sz w:val="24"/>
                        </w:rPr>
                        <w:t>Access</w:t>
                      </w:r>
                      <w:r>
                        <w:rPr>
                          <w:b/>
                          <w:sz w:val="24"/>
                        </w:rPr>
                        <w:t xml:space="preserve"> ()</w:t>
                      </w:r>
                    </w:p>
                    <w:p w:rsidR="00EC71CD" w:rsidRDefault="00C253C5" w:rsidP="00EC71C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+ </w:t>
                      </w:r>
                      <w:r w:rsidR="00EC71CD">
                        <w:rPr>
                          <w:b/>
                          <w:sz w:val="24"/>
                        </w:rPr>
                        <w:t>Fills Out</w:t>
                      </w:r>
                      <w:r>
                        <w:rPr>
                          <w:b/>
                          <w:sz w:val="24"/>
                        </w:rPr>
                        <w:t xml:space="preserve"> ()</w:t>
                      </w:r>
                    </w:p>
                    <w:p w:rsidR="00EC71CD" w:rsidRPr="00860705" w:rsidRDefault="00C253C5" w:rsidP="00EC71C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+ </w:t>
                      </w:r>
                      <w:r w:rsidR="00EC71CD">
                        <w:rPr>
                          <w:b/>
                          <w:sz w:val="24"/>
                        </w:rPr>
                        <w:t>Submits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()</w:t>
                      </w:r>
                      <w:bookmarkStart w:id="27" w:name="_GoBack"/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End w:id="25"/>
    <w:p w:rsidR="00EC71CD" w:rsidRDefault="00EC71CD" w:rsidP="00EC71CD"/>
    <w:p w:rsidR="00EC71CD" w:rsidRDefault="00EC71CD" w:rsidP="00EC71CD"/>
    <w:p w:rsidR="00EC71CD" w:rsidRDefault="00EC71CD" w:rsidP="00EC71CD"/>
    <w:p w:rsidR="00EC71CD" w:rsidRDefault="00EC71CD" w:rsidP="00EC71CD"/>
    <w:p w:rsidR="00EC71CD" w:rsidRDefault="00EC71CD" w:rsidP="00EC71CD"/>
    <w:p w:rsidR="00EC71CD" w:rsidRDefault="00EC71CD" w:rsidP="00EC71CD"/>
    <w:p w:rsidR="00EC71CD" w:rsidRDefault="00EC71CD" w:rsidP="00EC71CD"/>
    <w:p w:rsidR="00EC71CD" w:rsidRDefault="00EC71CD" w:rsidP="00EC71CD"/>
    <w:p w:rsidR="00EC71CD" w:rsidRDefault="00EC71CD" w:rsidP="00EC71CD"/>
    <w:p w:rsidR="00EC71CD" w:rsidRDefault="00EC71CD" w:rsidP="00EC71CD"/>
    <w:p w:rsidR="00EC71CD" w:rsidRDefault="00EC71CD" w:rsidP="00EC71CD"/>
    <w:p w:rsidR="00EC71CD" w:rsidRDefault="00EC71CD" w:rsidP="00EC71CD"/>
    <w:p w:rsidR="00EC71CD" w:rsidRDefault="00EC71CD" w:rsidP="00EC71CD"/>
    <w:p w:rsidR="00EC71CD" w:rsidRDefault="00EC71CD" w:rsidP="00EC71CD"/>
    <w:p w:rsidR="007C5DE7" w:rsidRDefault="007C5DE7" w:rsidP="00EC71CD"/>
    <w:p w:rsidR="007C5DE7" w:rsidRDefault="007C5DE7" w:rsidP="00EC71CD"/>
    <w:p w:rsidR="007C5DE7" w:rsidRDefault="007C5DE7" w:rsidP="00EC71CD"/>
    <w:p w:rsidR="007C5DE7" w:rsidRDefault="007C5DE7" w:rsidP="00EC71CD"/>
    <w:p w:rsidR="007C5DE7" w:rsidRDefault="007C5DE7" w:rsidP="007C5DE7">
      <w:pPr>
        <w:pStyle w:val="Heading1"/>
      </w:pPr>
      <w:r>
        <w:lastRenderedPageBreak/>
        <w:t>Sequence Diagram</w:t>
      </w:r>
    </w:p>
    <w:bookmarkStart w:id="28" w:name="_Hlk497912430"/>
    <w:p w:rsidR="007C5DE7" w:rsidRDefault="007C5DE7" w:rsidP="007C5D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9028D6" wp14:editId="3F7B6186">
                <wp:simplePos x="0" y="0"/>
                <wp:positionH relativeFrom="column">
                  <wp:posOffset>4943475</wp:posOffset>
                </wp:positionH>
                <wp:positionV relativeFrom="paragraph">
                  <wp:posOffset>3810</wp:posOffset>
                </wp:positionV>
                <wp:extent cx="1403985" cy="55245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DE7" w:rsidRPr="00901DA5" w:rsidRDefault="007C5DE7" w:rsidP="007C5DE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Object:</w:t>
                            </w:r>
                          </w:p>
                          <w:p w:rsidR="007C5DE7" w:rsidRDefault="007C5DE7" w:rsidP="007C5DE7">
                            <w:r>
                              <w:t>Volunteer Database</w:t>
                            </w:r>
                          </w:p>
                          <w:p w:rsidR="007C5DE7" w:rsidRDefault="007C5DE7" w:rsidP="007C5D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028D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89.25pt;margin-top:.3pt;width:110.5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8MJgIAAEs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">
                <v:textbox>
                  <w:txbxContent>
                    <w:p w:rsidR="007C5DE7" w:rsidRPr="00901DA5" w:rsidRDefault="007C5DE7" w:rsidP="007C5DE7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Object:</w:t>
                      </w:r>
                    </w:p>
                    <w:p w:rsidR="007C5DE7" w:rsidRDefault="007C5DE7" w:rsidP="007C5DE7">
                      <w:r>
                        <w:t>Volunteer Database</w:t>
                      </w:r>
                    </w:p>
                    <w:p w:rsidR="007C5DE7" w:rsidRDefault="007C5DE7" w:rsidP="007C5DE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DA64A5" wp14:editId="1753DE6B">
                <wp:simplePos x="0" y="0"/>
                <wp:positionH relativeFrom="margin">
                  <wp:posOffset>2295525</wp:posOffset>
                </wp:positionH>
                <wp:positionV relativeFrom="paragraph">
                  <wp:posOffset>8255</wp:posOffset>
                </wp:positionV>
                <wp:extent cx="1385570" cy="495300"/>
                <wp:effectExtent l="0" t="0" r="241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DE7" w:rsidRPr="00901DA5" w:rsidRDefault="007C5DE7" w:rsidP="007C5DE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Class:</w:t>
                            </w:r>
                          </w:p>
                          <w:p w:rsidR="007C5DE7" w:rsidRDefault="00457B5F" w:rsidP="007C5DE7">
                            <w:r>
                              <w:t xml:space="preserve">Volunteer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64A5" id="_x0000_s1030" type="#_x0000_t202" style="position:absolute;margin-left:180.75pt;margin-top:.65pt;width:109.1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">
                <v:textbox>
                  <w:txbxContent>
                    <w:p w:rsidR="007C5DE7" w:rsidRPr="00901DA5" w:rsidRDefault="007C5DE7" w:rsidP="007C5DE7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Class:</w:t>
                      </w:r>
                    </w:p>
                    <w:p w:rsidR="007C5DE7" w:rsidRDefault="00457B5F" w:rsidP="007C5DE7">
                      <w:r>
                        <w:t xml:space="preserve">Volunteer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53A4">
        <w:t>Volunteer</w:t>
      </w:r>
    </w:p>
    <w:p w:rsidR="007C5DE7" w:rsidRDefault="005353A4" w:rsidP="007C5DE7">
      <w:r w:rsidRPr="005353A4">
        <w:rPr>
          <w:noProof/>
        </w:rPr>
        <w:drawing>
          <wp:anchor distT="0" distB="0" distL="114300" distR="114300" simplePos="0" relativeHeight="251713536" behindDoc="0" locked="0" layoutInCell="1" allowOverlap="1" wp14:anchorId="7D349E87">
            <wp:simplePos x="0" y="0"/>
            <wp:positionH relativeFrom="column">
              <wp:posOffset>295593</wp:posOffset>
            </wp:positionH>
            <wp:positionV relativeFrom="paragraph">
              <wp:posOffset>66040</wp:posOffset>
            </wp:positionV>
            <wp:extent cx="496016" cy="827144"/>
            <wp:effectExtent l="0" t="0" r="0" b="0"/>
            <wp:wrapNone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6016" cy="827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DE7" w:rsidRDefault="007C5DE7" w:rsidP="007C5DE7"/>
    <w:p w:rsidR="007C5DE7" w:rsidRDefault="007C5DE7" w:rsidP="007C5DE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8657F" wp14:editId="16AA7C93">
                <wp:simplePos x="0" y="0"/>
                <wp:positionH relativeFrom="column">
                  <wp:posOffset>2919413</wp:posOffset>
                </wp:positionH>
                <wp:positionV relativeFrom="paragraph">
                  <wp:posOffset>46672</wp:posOffset>
                </wp:positionV>
                <wp:extent cx="9525" cy="35147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147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88ABE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3.65pt" to="230.65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" strokecolor="windowText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9D92A" wp14:editId="4E8CD7DB">
                <wp:simplePos x="0" y="0"/>
                <wp:positionH relativeFrom="column">
                  <wp:posOffset>5653088</wp:posOffset>
                </wp:positionH>
                <wp:positionV relativeFrom="paragraph">
                  <wp:posOffset>99059</wp:posOffset>
                </wp:positionV>
                <wp:extent cx="0" cy="3476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059B6"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15pt,7.8pt" to="445.1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" strokecolor="windowText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1BDDC" wp14:editId="511D5778">
                <wp:simplePos x="0" y="0"/>
                <wp:positionH relativeFrom="column">
                  <wp:posOffset>552450</wp:posOffset>
                </wp:positionH>
                <wp:positionV relativeFrom="paragraph">
                  <wp:posOffset>56198</wp:posOffset>
                </wp:positionV>
                <wp:extent cx="14288" cy="3490912"/>
                <wp:effectExtent l="19050" t="19050" r="2413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490912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CFC32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4.45pt" to="44.6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" strokecolor="windowText" strokeweight="3pt"/>
            </w:pict>
          </mc:Fallback>
        </mc:AlternateContent>
      </w:r>
    </w:p>
    <w:p w:rsidR="007C5DE7" w:rsidRDefault="007C5DE7" w:rsidP="007C5DE7"/>
    <w:p w:rsidR="007C5DE7" w:rsidRDefault="007C5DE7" w:rsidP="007C5DE7"/>
    <w:p w:rsidR="007C5DE7" w:rsidRDefault="007C5DE7" w:rsidP="007C5D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B1796C" wp14:editId="4C8C147A">
                <wp:simplePos x="0" y="0"/>
                <wp:positionH relativeFrom="column">
                  <wp:posOffset>681038</wp:posOffset>
                </wp:positionH>
                <wp:positionV relativeFrom="paragraph">
                  <wp:posOffset>8572</wp:posOffset>
                </wp:positionV>
                <wp:extent cx="804545" cy="1404620"/>
                <wp:effectExtent l="0" t="0" r="1460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DE7" w:rsidRDefault="00521DC7" w:rsidP="007C5DE7">
                            <w:r>
                              <w:t>Accesses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1796C" id="_x0000_s1032" type="#_x0000_t202" style="position:absolute;margin-left:53.65pt;margin-top:.65pt;width:63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">
                <v:textbox style="mso-fit-shape-to-text:t">
                  <w:txbxContent>
                    <w:p w:rsidR="007C5DE7" w:rsidRDefault="00521DC7" w:rsidP="007C5DE7">
                      <w:r>
                        <w:t>Accesses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5DE7" w:rsidRDefault="007C5DE7" w:rsidP="007C5DE7"/>
    <w:p w:rsidR="007C5DE7" w:rsidRDefault="007C5DE7" w:rsidP="007C5DE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FA6A0E" wp14:editId="05C37DD8">
                <wp:simplePos x="0" y="0"/>
                <wp:positionH relativeFrom="column">
                  <wp:posOffset>600075</wp:posOffset>
                </wp:positionH>
                <wp:positionV relativeFrom="paragraph">
                  <wp:posOffset>37148</wp:posOffset>
                </wp:positionV>
                <wp:extent cx="22669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389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7.25pt;margin-top:2.95pt;width:17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" strokecolor="windowText" strokeweight="3pt">
                <v:stroke endarrow="block"/>
              </v:shape>
            </w:pict>
          </mc:Fallback>
        </mc:AlternateContent>
      </w:r>
    </w:p>
    <w:p w:rsidR="007C5DE7" w:rsidRDefault="007C5DE7" w:rsidP="007C5DE7"/>
    <w:p w:rsidR="007C5DE7" w:rsidRDefault="00521DC7" w:rsidP="007C5D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C9BB27" wp14:editId="391D9924">
                <wp:simplePos x="0" y="0"/>
                <wp:positionH relativeFrom="column">
                  <wp:posOffset>704850</wp:posOffset>
                </wp:positionH>
                <wp:positionV relativeFrom="paragraph">
                  <wp:posOffset>6350</wp:posOffset>
                </wp:positionV>
                <wp:extent cx="804545" cy="1404620"/>
                <wp:effectExtent l="0" t="0" r="1460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DC7" w:rsidRDefault="00521DC7" w:rsidP="00521DC7">
                            <w:r>
                              <w:t>Fills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9BB27" id="_x0000_s1033" type="#_x0000_t202" style="position:absolute;margin-left:55.5pt;margin-top:.5pt;width:63.3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">
                <v:textbox style="mso-fit-shape-to-text:t">
                  <w:txbxContent>
                    <w:p w:rsidR="00521DC7" w:rsidRDefault="00521DC7" w:rsidP="00521DC7">
                      <w:r>
                        <w:t>Fills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5DE7" w:rsidRDefault="007C5DE7" w:rsidP="007C5DE7"/>
    <w:p w:rsidR="007C5DE7" w:rsidRDefault="00521DC7" w:rsidP="007C5DE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614363</wp:posOffset>
                </wp:positionH>
                <wp:positionV relativeFrom="paragraph">
                  <wp:posOffset>58421</wp:posOffset>
                </wp:positionV>
                <wp:extent cx="2214245" cy="45719"/>
                <wp:effectExtent l="19050" t="57150" r="0" b="1073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24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9EFE" id="Straight Arrow Connector 9" o:spid="_x0000_s1026" type="#_x0000_t32" style="position:absolute;margin-left:48.4pt;margin-top:4.6pt;width:174.3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</w:p>
    <w:p w:rsidR="007C5DE7" w:rsidRDefault="007C5DE7" w:rsidP="007C5DE7"/>
    <w:p w:rsidR="007C5DE7" w:rsidRDefault="007C5DE7" w:rsidP="007C5DE7"/>
    <w:p w:rsidR="007C5DE7" w:rsidRDefault="00FB703A" w:rsidP="007C5D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C9BB27" wp14:editId="391D9924">
                <wp:simplePos x="0" y="0"/>
                <wp:positionH relativeFrom="column">
                  <wp:posOffset>638175</wp:posOffset>
                </wp:positionH>
                <wp:positionV relativeFrom="paragraph">
                  <wp:posOffset>64135</wp:posOffset>
                </wp:positionV>
                <wp:extent cx="804545" cy="1404620"/>
                <wp:effectExtent l="0" t="0" r="14605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03A" w:rsidRDefault="00FB703A" w:rsidP="00FB703A">
                            <w: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9BB27" id="_x0000_s1034" type="#_x0000_t202" style="position:absolute;margin-left:50.25pt;margin-top:5.05pt;width:63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">
                <v:textbox style="mso-fit-shape-to-text:t">
                  <w:txbxContent>
                    <w:p w:rsidR="00FB703A" w:rsidRDefault="00FB703A" w:rsidP="00FB703A">
                      <w:r>
                        <w:t>Submits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5DE7" w:rsidRDefault="00FB703A" w:rsidP="007C5D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59CB31" wp14:editId="4BD510A2">
                <wp:simplePos x="0" y="0"/>
                <wp:positionH relativeFrom="column">
                  <wp:posOffset>3076575</wp:posOffset>
                </wp:positionH>
                <wp:positionV relativeFrom="paragraph">
                  <wp:posOffset>11430</wp:posOffset>
                </wp:positionV>
                <wp:extent cx="804545" cy="1404620"/>
                <wp:effectExtent l="0" t="0" r="14605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03A" w:rsidRDefault="00FB703A" w:rsidP="00FB703A">
                            <w: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59CB31" id="_x0000_s1035" type="#_x0000_t202" style="position:absolute;margin-left:242.25pt;margin-top:.9pt;width:63.3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">
                <v:textbox style="mso-fit-shape-to-text:t">
                  <w:txbxContent>
                    <w:p w:rsidR="00FB703A" w:rsidRDefault="00FB703A" w:rsidP="00FB703A">
                      <w:r>
                        <w:t>Submits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5DE7" w:rsidRDefault="00521DC7" w:rsidP="007C5DE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113665</wp:posOffset>
                </wp:positionV>
                <wp:extent cx="2238375" cy="45719"/>
                <wp:effectExtent l="19050" t="57150" r="0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F5FD" id="Straight Arrow Connector 16" o:spid="_x0000_s1026" type="#_x0000_t32" style="position:absolute;margin-left:47.25pt;margin-top:8.95pt;width:176.2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" strokecolor="black [3213]" strokeweight="3pt">
                <v:stroke endarrow="block"/>
              </v:shape>
            </w:pict>
          </mc:Fallback>
        </mc:AlternateContent>
      </w:r>
    </w:p>
    <w:p w:rsidR="007C5DE7" w:rsidRDefault="00FB703A" w:rsidP="007C5DE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4D7A1" wp14:editId="1D21128F">
                <wp:simplePos x="0" y="0"/>
                <wp:positionH relativeFrom="column">
                  <wp:posOffset>3028950</wp:posOffset>
                </wp:positionH>
                <wp:positionV relativeFrom="paragraph">
                  <wp:posOffset>66040</wp:posOffset>
                </wp:positionV>
                <wp:extent cx="2495550" cy="52388"/>
                <wp:effectExtent l="19050" t="57150" r="19050" b="1003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5238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F2EF" id="Straight Arrow Connector 18" o:spid="_x0000_s1026" type="#_x0000_t32" style="position:absolute;margin-left:238.5pt;margin-top:5.2pt;width:196.5pt;height: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" strokecolor="windowText" strokeweight="3pt">
                <v:stroke endarrow="block"/>
              </v:shape>
            </w:pict>
          </mc:Fallback>
        </mc:AlternateContent>
      </w:r>
    </w:p>
    <w:p w:rsidR="007C5DE7" w:rsidRDefault="00FB703A" w:rsidP="007C5D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56B625" wp14:editId="3296AC1E">
                <wp:simplePos x="0" y="0"/>
                <wp:positionH relativeFrom="column">
                  <wp:posOffset>1971675</wp:posOffset>
                </wp:positionH>
                <wp:positionV relativeFrom="paragraph">
                  <wp:posOffset>68897</wp:posOffset>
                </wp:positionV>
                <wp:extent cx="732790" cy="243205"/>
                <wp:effectExtent l="0" t="0" r="10160" b="2349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03A" w:rsidRDefault="00FB703A" w:rsidP="00FB703A">
                            <w:r>
                              <w:t>Executes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B625" id="_x0000_s1036" type="#_x0000_t202" style="position:absolute;margin-left:155.25pt;margin-top:5.4pt;width:57.7pt;height:19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">
                <v:textbox>
                  <w:txbxContent>
                    <w:p w:rsidR="00FB703A" w:rsidRDefault="00FB703A" w:rsidP="00FB703A">
                      <w:r>
                        <w:t>Executes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DF00E1" wp14:editId="32316C0A">
                <wp:simplePos x="0" y="0"/>
                <wp:positionH relativeFrom="column">
                  <wp:posOffset>4814570</wp:posOffset>
                </wp:positionH>
                <wp:positionV relativeFrom="paragraph">
                  <wp:posOffset>99060</wp:posOffset>
                </wp:positionV>
                <wp:extent cx="732790" cy="243205"/>
                <wp:effectExtent l="0" t="0" r="10160" b="2349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03A" w:rsidRDefault="00FB703A" w:rsidP="00FB703A">
                            <w:r>
                              <w:t>Executes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00E1" id="_x0000_s1037" type="#_x0000_t202" style="position:absolute;margin-left:379.1pt;margin-top:7.8pt;width:57.7pt;height:19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">
                <v:textbox>
                  <w:txbxContent>
                    <w:p w:rsidR="00FB703A" w:rsidRDefault="00FB703A" w:rsidP="00FB703A">
                      <w:r>
                        <w:t>Executes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5DE7" w:rsidRDefault="007C5DE7" w:rsidP="007C5DE7"/>
    <w:p w:rsidR="007C5DE7" w:rsidRDefault="00FB703A" w:rsidP="007C5DE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9FBCD3" wp14:editId="6F1BB2F5">
                <wp:simplePos x="0" y="0"/>
                <wp:positionH relativeFrom="column">
                  <wp:posOffset>657225</wp:posOffset>
                </wp:positionH>
                <wp:positionV relativeFrom="paragraph">
                  <wp:posOffset>75565</wp:posOffset>
                </wp:positionV>
                <wp:extent cx="2152650" cy="45719"/>
                <wp:effectExtent l="0" t="95250" r="19050" b="692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6722A" id="Straight Arrow Connector 22" o:spid="_x0000_s1026" type="#_x0000_t32" style="position:absolute;margin-left:51.75pt;margin-top:5.95pt;width:169.5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85090</wp:posOffset>
                </wp:positionV>
                <wp:extent cx="2652713" cy="47625"/>
                <wp:effectExtent l="0" t="95250" r="1460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2713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B767C" id="Straight Arrow Connector 21" o:spid="_x0000_s1026" type="#_x0000_t32" style="position:absolute;margin-left:236.25pt;margin-top:6.7pt;width:208.9pt;height:3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" strokecolor="black [3213]" strokeweight="3pt">
                <v:stroke endarrow="block"/>
              </v:shape>
            </w:pict>
          </mc:Fallback>
        </mc:AlternateContent>
      </w:r>
    </w:p>
    <w:p w:rsidR="007C5DE7" w:rsidRDefault="007C5DE7" w:rsidP="007C5DE7"/>
    <w:p w:rsidR="007C5DE7" w:rsidRDefault="007C5DE7" w:rsidP="007C5DE7"/>
    <w:p w:rsidR="007C5DE7" w:rsidRDefault="007C5DE7" w:rsidP="007C5DE7"/>
    <w:p w:rsidR="007C5DE7" w:rsidRDefault="007C5DE7" w:rsidP="007C5DE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F8A61" wp14:editId="4A2C8CF2">
                <wp:simplePos x="0" y="0"/>
                <wp:positionH relativeFrom="column">
                  <wp:posOffset>2724150</wp:posOffset>
                </wp:positionH>
                <wp:positionV relativeFrom="paragraph">
                  <wp:posOffset>7938</wp:posOffset>
                </wp:positionV>
                <wp:extent cx="390525" cy="638175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C88A" id="Multiplication Sign 11" o:spid="_x0000_s1026" style="position:absolute;margin-left:214.5pt;margin-top:.65pt;width:30.7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" path="m54621,177245r78346,-47943l195263,231101,257558,129302r78346,47943l249105,319088r86799,141842l257558,508873,195263,407074,132967,508873,54621,460930,141420,319088,54621,177245xe" fillcolor="windowText" strokecolor="windowText" strokeweight="2pt">
                <v:path arrowok="t" o:connecttype="custom" o:connectlocs="54621,177245;132967,129302;195263,231101;257558,129302;335904,177245;249105,319088;335904,460930;257558,508873;195263,407074;132967,508873;54621,460930;141420,319088;54621,17724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7F45C" wp14:editId="59D63C18">
                <wp:simplePos x="0" y="0"/>
                <wp:positionH relativeFrom="column">
                  <wp:posOffset>375920</wp:posOffset>
                </wp:positionH>
                <wp:positionV relativeFrom="paragraph">
                  <wp:posOffset>8255</wp:posOffset>
                </wp:positionV>
                <wp:extent cx="376238" cy="57150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8" cy="57150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0B476" id="Multiplication Sign 10" o:spid="_x0000_s1026" style="position:absolute;margin-left:29.6pt;margin-top:.65pt;width:29.6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238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" path="m53407,161589r73912,-48658l188119,205285r60800,-92354l322831,161589,241092,285750r81739,124161l248919,458569,188119,366215r-60800,92354l53407,409911,135146,285750,53407,161589xe" fillcolor="windowText" strokecolor="windowText" strokeweight="2pt">
                <v:path arrowok="t" o:connecttype="custom" o:connectlocs="53407,161589;127319,112931;188119,205285;248919,112931;322831,161589;241092,285750;322831,409911;248919,458569;188119,366215;127319,458569;53407,409911;135146,285750;53407,161589" o:connectangles="0,0,0,0,0,0,0,0,0,0,0,0,0"/>
              </v:shape>
            </w:pict>
          </mc:Fallback>
        </mc:AlternateContent>
      </w:r>
    </w:p>
    <w:p w:rsidR="007C5DE7" w:rsidRDefault="007C5DE7" w:rsidP="007C5DE7">
      <w:r>
        <w:rPr>
          <w:noProof/>
        </w:rPr>
        <w:drawing>
          <wp:anchor distT="0" distB="0" distL="114300" distR="114300" simplePos="0" relativeHeight="251671552" behindDoc="0" locked="0" layoutInCell="1" allowOverlap="1" wp14:anchorId="0ACC5A49" wp14:editId="5CB055C5">
            <wp:simplePos x="0" y="0"/>
            <wp:positionH relativeFrom="column">
              <wp:posOffset>5495925</wp:posOffset>
            </wp:positionH>
            <wp:positionV relativeFrom="paragraph">
              <wp:posOffset>7620</wp:posOffset>
            </wp:positionV>
            <wp:extent cx="316865" cy="42037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DE7" w:rsidRDefault="007C5DE7" w:rsidP="007C5DE7"/>
    <w:p w:rsidR="007C5DE7" w:rsidRDefault="007C5DE7" w:rsidP="007C5DE7"/>
    <w:p w:rsidR="007C5DE7" w:rsidRDefault="007C5DE7" w:rsidP="007C5DE7"/>
    <w:p w:rsidR="007C5DE7" w:rsidRDefault="007C5DE7" w:rsidP="007C5DE7"/>
    <w:bookmarkEnd w:id="28"/>
    <w:p w:rsidR="007C5DE7" w:rsidRDefault="007C5DE7" w:rsidP="007C5DE7"/>
    <w:p w:rsidR="007C5DE7" w:rsidRDefault="007C5DE7" w:rsidP="007C5DE7"/>
    <w:p w:rsidR="007C5DE7" w:rsidRDefault="007C5DE7" w:rsidP="007C5DE7"/>
    <w:p w:rsidR="007C5DE7" w:rsidRDefault="007C5DE7" w:rsidP="007C5DE7"/>
    <w:p w:rsidR="00871B7C" w:rsidRDefault="00871B7C" w:rsidP="007C5DE7"/>
    <w:p w:rsidR="00871B7C" w:rsidRDefault="00871B7C" w:rsidP="007C5DE7"/>
    <w:p w:rsidR="00871B7C" w:rsidRDefault="00871B7C" w:rsidP="007C5DE7"/>
    <w:p w:rsidR="00871B7C" w:rsidRDefault="00871B7C" w:rsidP="007C5DE7"/>
    <w:p w:rsidR="00871B7C" w:rsidRDefault="00871B7C" w:rsidP="007C5DE7"/>
    <w:p w:rsidR="00871B7C" w:rsidRDefault="00871B7C" w:rsidP="007C5DE7"/>
    <w:p w:rsidR="00871B7C" w:rsidRDefault="00871B7C" w:rsidP="007C5DE7"/>
    <w:p w:rsidR="00871B7C" w:rsidRDefault="00871B7C" w:rsidP="007C5DE7"/>
    <w:p w:rsidR="00871B7C" w:rsidRDefault="00871B7C" w:rsidP="007C5DE7"/>
    <w:p w:rsidR="00871B7C" w:rsidRDefault="00871B7C" w:rsidP="007C5DE7"/>
    <w:p w:rsidR="00871B7C" w:rsidRDefault="00871B7C" w:rsidP="007C5DE7"/>
    <w:p w:rsidR="00871B7C" w:rsidRDefault="00871B7C" w:rsidP="007C5DE7"/>
    <w:p w:rsidR="00871B7C" w:rsidRDefault="00871B7C" w:rsidP="007C5DE7"/>
    <w:p w:rsidR="00871B7C" w:rsidRDefault="00871B7C" w:rsidP="007C5DE7"/>
    <w:p w:rsidR="00871B7C" w:rsidRDefault="005508F3" w:rsidP="005508F3">
      <w:pPr>
        <w:pStyle w:val="Heading1"/>
      </w:pPr>
      <w:r>
        <w:lastRenderedPageBreak/>
        <w:t>Use Case Diagram</w:t>
      </w:r>
    </w:p>
    <w:p w:rsidR="00FD5977" w:rsidRDefault="00FD5977" w:rsidP="00FD5977"/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1E1E77" wp14:editId="5B83A494">
                <wp:simplePos x="0" y="0"/>
                <wp:positionH relativeFrom="column">
                  <wp:posOffset>882650</wp:posOffset>
                </wp:positionH>
                <wp:positionV relativeFrom="paragraph">
                  <wp:posOffset>196850</wp:posOffset>
                </wp:positionV>
                <wp:extent cx="4135120" cy="4095750"/>
                <wp:effectExtent l="0" t="0" r="1778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20" cy="409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C323" id="Rectangle: Rounded Corners 26" o:spid="_x0000_s1026" style="position:absolute;margin-left:69.5pt;margin-top:15.5pt;width:325.6pt;height:3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" fillcolor="window" strokecolor="windowText" strokeweight="1pt">
                <v:stroke joinstyle="miter"/>
              </v:roundrect>
            </w:pict>
          </mc:Fallback>
        </mc:AlternateContent>
      </w: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44DAA70" wp14:editId="12908161">
                <wp:simplePos x="0" y="0"/>
                <wp:positionH relativeFrom="column">
                  <wp:posOffset>1200150</wp:posOffset>
                </wp:positionH>
                <wp:positionV relativeFrom="paragraph">
                  <wp:posOffset>138430</wp:posOffset>
                </wp:positionV>
                <wp:extent cx="3498215" cy="357505"/>
                <wp:effectExtent l="0" t="0" r="26035" b="23495"/>
                <wp:wrapSquare wrapText="bothSides"/>
                <wp:docPr id="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69F" w:rsidRPr="00485260" w:rsidRDefault="00B7269F" w:rsidP="00B7269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079: Login to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AA70" id="_x0000_s1037" type="#_x0000_t202" style="position:absolute;margin-left:94.5pt;margin-top:10.9pt;width:275.45pt;height:28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">
                <v:textbox>
                  <w:txbxContent>
                    <w:p w:rsidR="00B7269F" w:rsidRPr="00485260" w:rsidRDefault="00B7269F" w:rsidP="00B7269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079: Login to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69F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701248" behindDoc="0" locked="0" layoutInCell="1" allowOverlap="1" wp14:anchorId="4CC00EED" wp14:editId="7F0965C6">
            <wp:simplePos x="0" y="0"/>
            <wp:positionH relativeFrom="margin">
              <wp:posOffset>5148580</wp:posOffset>
            </wp:positionH>
            <wp:positionV relativeFrom="paragraph">
              <wp:posOffset>142544</wp:posOffset>
            </wp:positionV>
            <wp:extent cx="795020" cy="795020"/>
            <wp:effectExtent l="0" t="0" r="0" b="5080"/>
            <wp:wrapSquare wrapText="bothSides"/>
            <wp:docPr id="450" name="Graphic 45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92484E" wp14:editId="54EC970D">
                <wp:simplePos x="0" y="0"/>
                <wp:positionH relativeFrom="column">
                  <wp:posOffset>294197</wp:posOffset>
                </wp:positionH>
                <wp:positionV relativeFrom="paragraph">
                  <wp:posOffset>10574</wp:posOffset>
                </wp:positionV>
                <wp:extent cx="946205" cy="890546"/>
                <wp:effectExtent l="0" t="38100" r="63500" b="24130"/>
                <wp:wrapNone/>
                <wp:docPr id="982" name="Straight Arrow Connector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05" cy="89054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2BA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2" o:spid="_x0000_s1026" type="#_x0000_t32" style="position:absolute;margin-left:23.15pt;margin-top:.85pt;width:74.5pt;height:70.1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6BA8D7" wp14:editId="2438EECA">
                <wp:simplePos x="0" y="0"/>
                <wp:positionH relativeFrom="column">
                  <wp:posOffset>4643561</wp:posOffset>
                </wp:positionH>
                <wp:positionV relativeFrom="paragraph">
                  <wp:posOffset>137187</wp:posOffset>
                </wp:positionV>
                <wp:extent cx="913075" cy="721553"/>
                <wp:effectExtent l="38100" t="0" r="20955" b="5969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075" cy="7215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4A1F" id="Straight Arrow Connector 194" o:spid="_x0000_s1026" type="#_x0000_t32" style="position:absolute;margin-left:365.65pt;margin-top:10.8pt;width:71.9pt;height:56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72D7514" wp14:editId="65F154DC">
                <wp:simplePos x="0" y="0"/>
                <wp:positionH relativeFrom="column">
                  <wp:posOffset>1188085</wp:posOffset>
                </wp:positionH>
                <wp:positionV relativeFrom="paragraph">
                  <wp:posOffset>277826</wp:posOffset>
                </wp:positionV>
                <wp:extent cx="3522345" cy="357505"/>
                <wp:effectExtent l="0" t="0" r="20955" b="23495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69F" w:rsidRPr="00485260" w:rsidRDefault="00B7269F" w:rsidP="00B7269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040: Fill out online Volunteer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7514" id="_x0000_s1038" type="#_x0000_t202" style="position:absolute;margin-left:93.55pt;margin-top:21.9pt;width:277.35pt;height:28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">
                <v:textbox>
                  <w:txbxContent>
                    <w:p w:rsidR="00B7269F" w:rsidRPr="00485260" w:rsidRDefault="00B7269F" w:rsidP="00B7269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040: Fill out online Volunteer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15888" wp14:editId="29BE46BA">
                <wp:simplePos x="0" y="0"/>
                <wp:positionH relativeFrom="column">
                  <wp:posOffset>4603804</wp:posOffset>
                </wp:positionH>
                <wp:positionV relativeFrom="paragraph">
                  <wp:posOffset>137490</wp:posOffset>
                </wp:positionV>
                <wp:extent cx="953467" cy="199087"/>
                <wp:effectExtent l="38100" t="0" r="18415" b="869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467" cy="1990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BDC5" id="Straight Arrow Connector 195" o:spid="_x0000_s1026" type="#_x0000_t32" style="position:absolute;margin-left:362.5pt;margin-top:10.85pt;width:75.1pt;height:15.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7269F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709440" behindDoc="0" locked="0" layoutInCell="1" allowOverlap="1" wp14:anchorId="03AC2803" wp14:editId="7E87B7C7">
            <wp:simplePos x="0" y="0"/>
            <wp:positionH relativeFrom="column">
              <wp:posOffset>-103367</wp:posOffset>
            </wp:positionH>
            <wp:positionV relativeFrom="paragraph">
              <wp:posOffset>288925</wp:posOffset>
            </wp:positionV>
            <wp:extent cx="795020" cy="795020"/>
            <wp:effectExtent l="0" t="0" r="0" b="5080"/>
            <wp:wrapSquare wrapText="bothSides"/>
            <wp:docPr id="475" name="Graphic 47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69F" w:rsidRPr="00B7269F" w:rsidRDefault="00B7269F" w:rsidP="00B7269F">
      <w:pPr>
        <w:widowControl/>
        <w:spacing w:after="160" w:line="259" w:lineRule="auto"/>
        <w:ind w:left="1440"/>
        <w:rPr>
          <w:rFonts w:ascii="Calibri" w:eastAsia="Calibri" w:hAnsi="Calibri"/>
          <w:sz w:val="22"/>
          <w:szCs w:val="22"/>
        </w:rPr>
      </w:pP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A25271" wp14:editId="69418A59">
                <wp:simplePos x="0" y="0"/>
                <wp:positionH relativeFrom="column">
                  <wp:posOffset>405517</wp:posOffset>
                </wp:positionH>
                <wp:positionV relativeFrom="paragraph">
                  <wp:posOffset>287240</wp:posOffset>
                </wp:positionV>
                <wp:extent cx="866692" cy="463798"/>
                <wp:effectExtent l="0" t="0" r="6731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2" cy="46379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DA8C" id="Straight Arrow Connector 29" o:spid="_x0000_s1026" type="#_x0000_t32" style="position:absolute;margin-left:31.95pt;margin-top:22.6pt;width:68.25pt;height:3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65553F" wp14:editId="54840E5A">
                <wp:simplePos x="0" y="0"/>
                <wp:positionH relativeFrom="column">
                  <wp:posOffset>389614</wp:posOffset>
                </wp:positionH>
                <wp:positionV relativeFrom="paragraph">
                  <wp:posOffset>297814</wp:posOffset>
                </wp:positionV>
                <wp:extent cx="850734" cy="898497"/>
                <wp:effectExtent l="0" t="0" r="83185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734" cy="8984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DBE0" id="Straight Arrow Connector 30" o:spid="_x0000_s1026" type="#_x0000_t32" style="position:absolute;margin-left:30.7pt;margin-top:23.45pt;width:67pt;height:7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2782F0" wp14:editId="2BD70EC6">
                <wp:simplePos x="0" y="0"/>
                <wp:positionH relativeFrom="column">
                  <wp:posOffset>397564</wp:posOffset>
                </wp:positionH>
                <wp:positionV relativeFrom="paragraph">
                  <wp:posOffset>305766</wp:posOffset>
                </wp:positionV>
                <wp:extent cx="842783" cy="1367625"/>
                <wp:effectExtent l="0" t="0" r="71755" b="6159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783" cy="136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99F8" id="Straight Arrow Connector 193" o:spid="_x0000_s1026" type="#_x0000_t32" style="position:absolute;margin-left:31.3pt;margin-top:24.1pt;width:66.35pt;height:10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5E96BF" wp14:editId="6BCA0EE7">
                <wp:simplePos x="0" y="0"/>
                <wp:positionH relativeFrom="column">
                  <wp:posOffset>397565</wp:posOffset>
                </wp:positionH>
                <wp:positionV relativeFrom="paragraph">
                  <wp:posOffset>297814</wp:posOffset>
                </wp:positionV>
                <wp:extent cx="834722" cy="1932167"/>
                <wp:effectExtent l="0" t="0" r="60960" b="4953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722" cy="19321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A9B0" id="Straight Arrow Connector 192" o:spid="_x0000_s1026" type="#_x0000_t32" style="position:absolute;margin-left:31.3pt;margin-top:23.45pt;width:65.75pt;height:15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1AA94F3" wp14:editId="482110CF">
                <wp:simplePos x="0" y="0"/>
                <wp:positionH relativeFrom="column">
                  <wp:posOffset>1188085</wp:posOffset>
                </wp:positionH>
                <wp:positionV relativeFrom="paragraph">
                  <wp:posOffset>127966</wp:posOffset>
                </wp:positionV>
                <wp:extent cx="3522345" cy="357505"/>
                <wp:effectExtent l="0" t="0" r="20955" b="23495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69F" w:rsidRPr="00485260" w:rsidRDefault="00B7269F" w:rsidP="00B7269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041: Submit form to Volunteer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94F3" id="_x0000_s1039" type="#_x0000_t202" style="position:absolute;left:0;text-align:left;margin-left:93.55pt;margin-top:10.1pt;width:277.35pt;height:28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">
                <v:textbox>
                  <w:txbxContent>
                    <w:p w:rsidR="00B7269F" w:rsidRPr="00485260" w:rsidRDefault="00B7269F" w:rsidP="00B7269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041: Submit form to Volunteer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69F">
        <w:rPr>
          <w:rFonts w:ascii="Calibri" w:eastAsia="Calibri" w:hAnsi="Calibri"/>
          <w:noProof/>
          <w:sz w:val="22"/>
          <w:szCs w:val="22"/>
        </w:rPr>
        <w:t xml:space="preserve">        </w:t>
      </w:r>
      <w:r w:rsidRPr="00B7269F">
        <w:rPr>
          <w:rFonts w:ascii="Calibri" w:eastAsia="Calibri" w:hAnsi="Calibri"/>
          <w:noProof/>
          <w:sz w:val="22"/>
          <w:szCs w:val="22"/>
        </w:rPr>
        <w:tab/>
        <w:t xml:space="preserve">       Volunteer</w:t>
      </w: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64174F2" wp14:editId="28304FD7">
                <wp:simplePos x="0" y="0"/>
                <wp:positionH relativeFrom="column">
                  <wp:posOffset>1181100</wp:posOffset>
                </wp:positionH>
                <wp:positionV relativeFrom="paragraph">
                  <wp:posOffset>92075</wp:posOffset>
                </wp:positionV>
                <wp:extent cx="3652520" cy="357505"/>
                <wp:effectExtent l="0" t="0" r="24130" b="23495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69F" w:rsidRPr="00485260" w:rsidRDefault="00B7269F" w:rsidP="00B7269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005: Add Non-Clinical Volunteer to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74F2" id="_x0000_s1040" type="#_x0000_t202" style="position:absolute;margin-left:93pt;margin-top:7.25pt;width:287.6pt;height:28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">
                <v:textbox>
                  <w:txbxContent>
                    <w:p w:rsidR="00B7269F" w:rsidRPr="00485260" w:rsidRDefault="00B7269F" w:rsidP="00B7269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005: Add Non-Clinical Volunteer to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8EA992" wp14:editId="770C0DBE">
                <wp:simplePos x="0" y="0"/>
                <wp:positionH relativeFrom="column">
                  <wp:posOffset>1180465</wp:posOffset>
                </wp:positionH>
                <wp:positionV relativeFrom="paragraph">
                  <wp:posOffset>1017270</wp:posOffset>
                </wp:positionV>
                <wp:extent cx="3522345" cy="357505"/>
                <wp:effectExtent l="0" t="0" r="20955" b="2349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69F" w:rsidRPr="00742710" w:rsidRDefault="00B7269F" w:rsidP="00B7269F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742710">
                              <w:rPr>
                                <w:b/>
                                <w:szCs w:val="24"/>
                              </w:rPr>
                              <w:t>UCID 007: Delete Non-Clinical Volunteer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A992" id="_x0000_s1041" type="#_x0000_t202" style="position:absolute;margin-left:92.95pt;margin-top:80.1pt;width:277.35pt;height:28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">
                <v:textbox>
                  <w:txbxContent>
                    <w:p w:rsidR="00B7269F" w:rsidRPr="00742710" w:rsidRDefault="00B7269F" w:rsidP="00B7269F">
                      <w:pPr>
                        <w:rPr>
                          <w:b/>
                          <w:szCs w:val="24"/>
                        </w:rPr>
                      </w:pPr>
                      <w:r w:rsidRPr="00742710">
                        <w:rPr>
                          <w:b/>
                          <w:szCs w:val="24"/>
                        </w:rPr>
                        <w:t>UCID 007: Delete Non-Clinical Volunteer from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69F">
        <w:rPr>
          <w:rFonts w:ascii="Calibri" w:eastAsia="Calibri" w:hAnsi="Calibri"/>
          <w:sz w:val="22"/>
          <w:szCs w:val="22"/>
        </w:rPr>
        <w:t xml:space="preserve">        </w:t>
      </w: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4782BB6" wp14:editId="313197FF">
                <wp:simplePos x="0" y="0"/>
                <wp:positionH relativeFrom="column">
                  <wp:posOffset>1181100</wp:posOffset>
                </wp:positionH>
                <wp:positionV relativeFrom="paragraph">
                  <wp:posOffset>268605</wp:posOffset>
                </wp:positionV>
                <wp:extent cx="3652520" cy="357505"/>
                <wp:effectExtent l="0" t="0" r="24130" b="2349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69F" w:rsidRPr="00485260" w:rsidRDefault="00B7269F" w:rsidP="00B7269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006: Edit Non-Clinical Volunteer in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2BB6" id="_x0000_s1042" type="#_x0000_t202" style="position:absolute;margin-left:93pt;margin-top:21.15pt;width:287.6pt;height:28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">
                <v:textbox>
                  <w:txbxContent>
                    <w:p w:rsidR="00B7269F" w:rsidRPr="00485260" w:rsidRDefault="00B7269F" w:rsidP="00B7269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006: Edit Non-Clinical Volunteer in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69F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708416" behindDoc="0" locked="0" layoutInCell="1" allowOverlap="1" wp14:anchorId="7C9B327D" wp14:editId="68ECCDA2">
            <wp:simplePos x="0" y="0"/>
            <wp:positionH relativeFrom="margin">
              <wp:align>right</wp:align>
            </wp:positionH>
            <wp:positionV relativeFrom="paragraph">
              <wp:posOffset>98260</wp:posOffset>
            </wp:positionV>
            <wp:extent cx="795020" cy="795020"/>
            <wp:effectExtent l="0" t="0" r="0" b="5080"/>
            <wp:wrapSquare wrapText="bothSides"/>
            <wp:docPr id="196" name="Graphic 19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99B32A" wp14:editId="267B4101">
                <wp:simplePos x="0" y="0"/>
                <wp:positionH relativeFrom="column">
                  <wp:posOffset>4627659</wp:posOffset>
                </wp:positionH>
                <wp:positionV relativeFrom="paragraph">
                  <wp:posOffset>91937</wp:posOffset>
                </wp:positionV>
                <wp:extent cx="913958" cy="1494845"/>
                <wp:effectExtent l="38100" t="0" r="19685" b="482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958" cy="14948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A213" id="Straight Arrow Connector 197" o:spid="_x0000_s1026" type="#_x0000_t32" style="position:absolute;margin-left:364.4pt;margin-top:7.25pt;width:71.95pt;height:117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 w:rsidRPr="00B7269F">
        <w:rPr>
          <w:rFonts w:ascii="Calibri" w:eastAsia="Calibri" w:hAnsi="Calibri"/>
          <w:sz w:val="22"/>
          <w:szCs w:val="22"/>
        </w:rPr>
        <w:t xml:space="preserve">     Admin</w:t>
      </w:r>
      <w:r w:rsidRPr="00B7269F">
        <w:rPr>
          <w:rFonts w:ascii="Calibri" w:eastAsia="Calibri" w:hAnsi="Calibri"/>
          <w:sz w:val="22"/>
          <w:szCs w:val="22"/>
        </w:rPr>
        <w:tab/>
        <w:t xml:space="preserve">   </w:t>
      </w:r>
      <w:r w:rsidRPr="00B7269F">
        <w:rPr>
          <w:rFonts w:ascii="Calibri" w:eastAsia="Calibri" w:hAnsi="Calibri"/>
          <w:sz w:val="22"/>
          <w:szCs w:val="22"/>
        </w:rPr>
        <w:tab/>
        <w:t xml:space="preserve">       </w:t>
      </w: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073C278" wp14:editId="53F86DDA">
                <wp:simplePos x="0" y="0"/>
                <wp:positionH relativeFrom="column">
                  <wp:posOffset>1171575</wp:posOffset>
                </wp:positionH>
                <wp:positionV relativeFrom="paragraph">
                  <wp:posOffset>461010</wp:posOffset>
                </wp:positionV>
                <wp:extent cx="3522345" cy="499745"/>
                <wp:effectExtent l="0" t="0" r="20955" b="14605"/>
                <wp:wrapSquare wrapText="bothSides"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69F" w:rsidRPr="00485260" w:rsidRDefault="00B7269F" w:rsidP="00B7269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008: Alert for Non-Clinical Volunteer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C278" id="_x0000_s1043" type="#_x0000_t202" style="position:absolute;margin-left:92.25pt;margin-top:36.3pt;width:277.35pt;height:39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4JKAIAAE4EAAAOAAAAZHJzL2Uyb0RvYy54bWysVNtu2zAMfR+wfxD0vjhxna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">
                <v:textbox>
                  <w:txbxContent>
                    <w:p w:rsidR="00B7269F" w:rsidRPr="00485260" w:rsidRDefault="00B7269F" w:rsidP="00B7269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008: Alert for Non-Clinical Volunteer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69F">
        <w:rPr>
          <w:rFonts w:ascii="Calibri" w:eastAsia="Calibri" w:hAnsi="Calibri"/>
          <w:sz w:val="22"/>
          <w:szCs w:val="22"/>
        </w:rPr>
        <w:tab/>
      </w:r>
      <w:r w:rsidRPr="00B7269F">
        <w:rPr>
          <w:rFonts w:ascii="Calibri" w:eastAsia="Calibri" w:hAnsi="Calibri"/>
          <w:sz w:val="22"/>
          <w:szCs w:val="22"/>
        </w:rPr>
        <w:tab/>
      </w:r>
      <w:r w:rsidRPr="00B7269F">
        <w:rPr>
          <w:rFonts w:ascii="Calibri" w:eastAsia="Calibri" w:hAnsi="Calibri"/>
          <w:sz w:val="22"/>
          <w:szCs w:val="22"/>
        </w:rPr>
        <w:tab/>
      </w:r>
      <w:r w:rsidRPr="00B7269F">
        <w:rPr>
          <w:rFonts w:ascii="Calibri" w:eastAsia="Calibri" w:hAnsi="Calibri"/>
          <w:sz w:val="22"/>
          <w:szCs w:val="22"/>
        </w:rPr>
        <w:tab/>
      </w:r>
      <w:r w:rsidRPr="00B7269F">
        <w:rPr>
          <w:rFonts w:ascii="Calibri" w:eastAsia="Calibri" w:hAnsi="Calibri"/>
          <w:sz w:val="22"/>
          <w:szCs w:val="22"/>
        </w:rPr>
        <w:tab/>
        <w:t>SOSL Employee</w:t>
      </w: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B7269F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6A0D1ED" wp14:editId="72A24517">
                <wp:simplePos x="0" y="0"/>
                <wp:positionH relativeFrom="column">
                  <wp:posOffset>1169352</wp:posOffset>
                </wp:positionH>
                <wp:positionV relativeFrom="paragraph">
                  <wp:posOffset>272415</wp:posOffset>
                </wp:positionV>
                <wp:extent cx="3522345" cy="357505"/>
                <wp:effectExtent l="0" t="0" r="20955" b="2349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69F" w:rsidRPr="00485260" w:rsidRDefault="00B7269F" w:rsidP="00B7269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042: Check 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D1ED" id="_x0000_s1044" type="#_x0000_t202" style="position:absolute;margin-left:92.05pt;margin-top:21.45pt;width:277.35pt;height:28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">
                <v:textbox>
                  <w:txbxContent>
                    <w:p w:rsidR="00B7269F" w:rsidRPr="00485260" w:rsidRDefault="00B7269F" w:rsidP="00B7269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042: Check 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B7269F" w:rsidRPr="00B7269F" w:rsidRDefault="00B7269F" w:rsidP="00B7269F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FD5977" w:rsidRDefault="00FD5977" w:rsidP="00FD5977"/>
    <w:p w:rsidR="00B7269F" w:rsidRDefault="00B7269F" w:rsidP="00FD5977"/>
    <w:p w:rsidR="00B7269F" w:rsidRDefault="00B7269F" w:rsidP="00FD5977"/>
    <w:p w:rsidR="00FD5977" w:rsidRDefault="00FD5977" w:rsidP="00FD5977"/>
    <w:p w:rsidR="00FD5977" w:rsidRDefault="00FD5977" w:rsidP="00FD5977"/>
    <w:p w:rsidR="00FD5977" w:rsidRDefault="00FD5977" w:rsidP="00FD5977"/>
    <w:p w:rsidR="00FD5977" w:rsidRDefault="00FD5977" w:rsidP="00FD5977"/>
    <w:p w:rsidR="003C114C" w:rsidRDefault="003C114C" w:rsidP="00FD5977"/>
    <w:p w:rsidR="00FD5977" w:rsidRDefault="00FD5977" w:rsidP="00FD5977"/>
    <w:p w:rsidR="00FD5977" w:rsidRDefault="00FD5977" w:rsidP="00FD5977"/>
    <w:p w:rsidR="00FD5977" w:rsidRDefault="00FD5977" w:rsidP="00FD5977"/>
    <w:p w:rsidR="00FD5977" w:rsidRDefault="00FD5977" w:rsidP="00FD5977"/>
    <w:p w:rsidR="00FD5977" w:rsidRDefault="00FD5977" w:rsidP="00FD5977">
      <w:pPr>
        <w:pStyle w:val="Heading1"/>
      </w:pPr>
      <w:r>
        <w:lastRenderedPageBreak/>
        <w:t>Prototype:</w:t>
      </w:r>
    </w:p>
    <w:p w:rsidR="00D47DDB" w:rsidRDefault="00D47DDB" w:rsidP="00D47DDB">
      <w:pPr>
        <w:ind w:left="720"/>
        <w:rPr>
          <w:rFonts w:ascii="Arial" w:hAnsi="Arial" w:cs="Arial"/>
        </w:rPr>
      </w:pPr>
    </w:p>
    <w:p w:rsidR="00D47DDB" w:rsidRDefault="00D47DDB" w:rsidP="00DB01CB">
      <w:pPr>
        <w:pStyle w:val="Heading2"/>
      </w:pPr>
      <w:r w:rsidRPr="00D47DDB">
        <w:t>Prototype</w:t>
      </w:r>
      <w:r>
        <w:t xml:space="preserve"> Description: </w:t>
      </w:r>
      <w:bookmarkStart w:id="29" w:name="_Hlk497912674"/>
      <w:r>
        <w:t xml:space="preserve">This prototype is designed </w:t>
      </w:r>
      <w:r w:rsidR="00DB01CB">
        <w:t>for a volunteer to submit their form of their information to SOSL. This will make sure SOSL has enough volunteers.</w:t>
      </w:r>
    </w:p>
    <w:bookmarkEnd w:id="29"/>
    <w:p w:rsidR="00DB01CB" w:rsidRPr="00D47DDB" w:rsidRDefault="00DB01CB" w:rsidP="00D47DDB">
      <w:pPr>
        <w:ind w:left="720"/>
        <w:rPr>
          <w:rFonts w:ascii="Arial" w:hAnsi="Arial" w:cs="Arial"/>
        </w:rPr>
      </w:pPr>
    </w:p>
    <w:p w:rsidR="00FD5977" w:rsidRPr="00DB01CB" w:rsidRDefault="00DB01CB" w:rsidP="00FD5977">
      <w:pPr>
        <w:rPr>
          <w:rFonts w:ascii="Arial" w:hAnsi="Arial" w:cs="Arial"/>
          <w:b/>
        </w:rPr>
      </w:pPr>
      <w:r w:rsidRPr="00DB01CB">
        <w:rPr>
          <w:rFonts w:ascii="Arial" w:hAnsi="Arial" w:cs="Arial"/>
          <w:b/>
        </w:rPr>
        <w:t xml:space="preserve">10.2 </w:t>
      </w:r>
      <w:r w:rsidRPr="00DB01CB">
        <w:rPr>
          <w:rFonts w:ascii="Arial" w:hAnsi="Arial" w:cs="Arial"/>
          <w:b/>
        </w:rPr>
        <w:tab/>
        <w:t>Actual Prototype:</w:t>
      </w:r>
    </w:p>
    <w:p w:rsidR="00FD5977" w:rsidRDefault="00FD5977" w:rsidP="00FD5977">
      <w:r w:rsidRPr="00FD5977">
        <w:rPr>
          <w:noProof/>
        </w:rPr>
        <w:drawing>
          <wp:inline distT="0" distB="0" distL="0" distR="0" wp14:anchorId="38C644E9" wp14:editId="550C2DA1">
            <wp:extent cx="5838789" cy="2333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173" t="41032" r="32933" b="40905"/>
                    <a:stretch/>
                  </pic:blipFill>
                  <pic:spPr bwMode="auto">
                    <a:xfrm>
                      <a:off x="0" y="0"/>
                      <a:ext cx="5850937" cy="233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977" w:rsidRDefault="00FD5977" w:rsidP="00FD5977"/>
    <w:p w:rsidR="00FD5977" w:rsidRPr="00FD5977" w:rsidRDefault="00FD5977" w:rsidP="00FD5977"/>
    <w:sectPr w:rsidR="00FD5977" w:rsidRPr="00FD5977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E93" w:rsidRDefault="00482E93">
      <w:pPr>
        <w:spacing w:line="240" w:lineRule="auto"/>
      </w:pPr>
      <w:r>
        <w:separator/>
      </w:r>
    </w:p>
  </w:endnote>
  <w:endnote w:type="continuationSeparator" w:id="0">
    <w:p w:rsidR="00482E93" w:rsidRDefault="00482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28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D2310">
            <w:t>Red Factor Consulting</w:t>
          </w:r>
          <w:r w:rsidR="00DF3631">
            <w:fldChar w:fldCharType="begin"/>
          </w:r>
          <w:r w:rsidR="00DF3631">
            <w:instrText xml:space="preserve"> DOCPROPERTY "Company"  \* MERGEFORMAT </w:instrText>
          </w:r>
          <w:r w:rsidR="00DF363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53C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3C5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9528CE" w:rsidRDefault="00952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E93" w:rsidRDefault="00482E93">
      <w:pPr>
        <w:spacing w:line="240" w:lineRule="auto"/>
      </w:pPr>
      <w:r>
        <w:separator/>
      </w:r>
    </w:p>
  </w:footnote>
  <w:footnote w:type="continuationSeparator" w:id="0">
    <w:p w:rsidR="00482E93" w:rsidRDefault="00482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8CE" w:rsidRDefault="009528CE">
    <w:pPr>
      <w:rPr>
        <w:sz w:val="24"/>
      </w:rPr>
    </w:pPr>
  </w:p>
  <w:p w:rsidR="009528CE" w:rsidRDefault="009528CE">
    <w:pPr>
      <w:pBdr>
        <w:top w:val="single" w:sz="6" w:space="1" w:color="auto"/>
      </w:pBdr>
      <w:rPr>
        <w:sz w:val="24"/>
      </w:rPr>
    </w:pPr>
  </w:p>
  <w:p w:rsidR="009528CE" w:rsidRDefault="00A058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B60CC">
        <w:rPr>
          <w:rFonts w:ascii="Arial" w:hAnsi="Arial"/>
          <w:b/>
          <w:sz w:val="36"/>
        </w:rPr>
        <w:t>Red Factor Consulting</w:t>
      </w:r>
    </w:fldSimple>
  </w:p>
  <w:p w:rsidR="009528CE" w:rsidRDefault="009528CE">
    <w:pPr>
      <w:pBdr>
        <w:bottom w:val="single" w:sz="6" w:space="1" w:color="auto"/>
      </w:pBdr>
      <w:jc w:val="right"/>
      <w:rPr>
        <w:sz w:val="24"/>
      </w:rPr>
    </w:pPr>
  </w:p>
  <w:p w:rsidR="009528CE" w:rsidRDefault="00952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28CE">
      <w:tc>
        <w:tcPr>
          <w:tcW w:w="6379" w:type="dxa"/>
        </w:tcPr>
        <w:p w:rsidR="009528CE" w:rsidRDefault="008F3352" w:rsidP="008F3352">
          <w:r>
            <w:t>Surgery on Sunday Louisville</w:t>
          </w:r>
        </w:p>
      </w:tc>
      <w:tc>
        <w:tcPr>
          <w:tcW w:w="3179" w:type="dxa"/>
        </w:tcPr>
        <w:p w:rsidR="009528CE" w:rsidRDefault="008D231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253C5">
            <w:t>3</w:t>
          </w:r>
          <w:r w:rsidR="00AE19B8">
            <w:t>.0</w:t>
          </w:r>
        </w:p>
      </w:tc>
    </w:tr>
    <w:tr w:rsidR="009528CE">
      <w:tc>
        <w:tcPr>
          <w:tcW w:w="6379" w:type="dxa"/>
        </w:tcPr>
        <w:p w:rsidR="009528CE" w:rsidRDefault="00A05809" w:rsidP="00A531C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</w:t>
          </w:r>
          <w:r w:rsidR="008D2310">
            <w:t xml:space="preserve">ase Specification: </w:t>
          </w:r>
          <w:r w:rsidR="004D2D79">
            <w:t xml:space="preserve">Submit Form </w:t>
          </w:r>
          <w:proofErr w:type="gramStart"/>
          <w:r w:rsidR="004D2D79">
            <w:t>To</w:t>
          </w:r>
          <w:proofErr w:type="gramEnd"/>
          <w:r w:rsidR="004D2D79">
            <w:t xml:space="preserve"> Volunteer Database</w:t>
          </w:r>
          <w:r w:rsidR="004B5E58" w:rsidRPr="004B5E58">
            <w:t xml:space="preserve"> </w:t>
          </w:r>
          <w:r>
            <w:fldChar w:fldCharType="end"/>
          </w:r>
        </w:p>
      </w:tc>
      <w:tc>
        <w:tcPr>
          <w:tcW w:w="3179" w:type="dxa"/>
        </w:tcPr>
        <w:p w:rsidR="009528CE" w:rsidRDefault="008D2310" w:rsidP="008F3352">
          <w:r>
            <w:t xml:space="preserve">  Date:  </w:t>
          </w:r>
          <w:r w:rsidR="00D847CC">
            <w:t>1</w:t>
          </w:r>
          <w:r w:rsidR="00C253C5">
            <w:t>2</w:t>
          </w:r>
          <w:r w:rsidR="00D847CC">
            <w:t>/</w:t>
          </w:r>
          <w:r w:rsidR="00C253C5">
            <w:t>7</w:t>
          </w:r>
          <w:r w:rsidR="008F3352">
            <w:t>/17</w:t>
          </w:r>
        </w:p>
      </w:tc>
    </w:tr>
    <w:tr w:rsidR="009528CE">
      <w:tc>
        <w:tcPr>
          <w:tcW w:w="9558" w:type="dxa"/>
          <w:gridSpan w:val="2"/>
        </w:tcPr>
        <w:p w:rsidR="009528CE" w:rsidRDefault="008D782F">
          <w:r>
            <w:t>UCID 041</w:t>
          </w:r>
        </w:p>
      </w:tc>
    </w:tr>
  </w:tbl>
  <w:p w:rsidR="009528CE" w:rsidRDefault="00952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D77F91"/>
    <w:multiLevelType w:val="multilevel"/>
    <w:tmpl w:val="71BA48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3A1EB3"/>
    <w:multiLevelType w:val="hybridMultilevel"/>
    <w:tmpl w:val="701E9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1628B1"/>
    <w:multiLevelType w:val="hybridMultilevel"/>
    <w:tmpl w:val="0E6A4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975F74"/>
    <w:multiLevelType w:val="hybridMultilevel"/>
    <w:tmpl w:val="57BE7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4B6A41"/>
    <w:multiLevelType w:val="hybridMultilevel"/>
    <w:tmpl w:val="05DC0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583406"/>
    <w:multiLevelType w:val="hybridMultilevel"/>
    <w:tmpl w:val="E13A0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5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8"/>
  </w:num>
  <w:num w:numId="13">
    <w:abstractNumId w:val="22"/>
  </w:num>
  <w:num w:numId="14">
    <w:abstractNumId w:val="7"/>
  </w:num>
  <w:num w:numId="15">
    <w:abstractNumId w:val="4"/>
  </w:num>
  <w:num w:numId="16">
    <w:abstractNumId w:val="21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20"/>
  </w:num>
  <w:num w:numId="22">
    <w:abstractNumId w:val="10"/>
  </w:num>
  <w:num w:numId="23">
    <w:abstractNumId w:val="17"/>
  </w:num>
  <w:num w:numId="24">
    <w:abstractNumId w:val="0"/>
  </w:num>
  <w:num w:numId="25">
    <w:abstractNumId w:val="24"/>
  </w:num>
  <w:num w:numId="26">
    <w:abstractNumId w:val="13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B8"/>
    <w:rsid w:val="00010849"/>
    <w:rsid w:val="00012B7F"/>
    <w:rsid w:val="00034E6A"/>
    <w:rsid w:val="00046E68"/>
    <w:rsid w:val="00094E9B"/>
    <w:rsid w:val="000A6E94"/>
    <w:rsid w:val="000D4DA2"/>
    <w:rsid w:val="0014644F"/>
    <w:rsid w:val="00147B77"/>
    <w:rsid w:val="00165D43"/>
    <w:rsid w:val="001B05AB"/>
    <w:rsid w:val="001B1705"/>
    <w:rsid w:val="001E7474"/>
    <w:rsid w:val="00203F1A"/>
    <w:rsid w:val="003279E8"/>
    <w:rsid w:val="003C0338"/>
    <w:rsid w:val="003C114C"/>
    <w:rsid w:val="00415457"/>
    <w:rsid w:val="00437AA2"/>
    <w:rsid w:val="004559C8"/>
    <w:rsid w:val="00457B5F"/>
    <w:rsid w:val="00477D73"/>
    <w:rsid w:val="00482E93"/>
    <w:rsid w:val="00487B73"/>
    <w:rsid w:val="004A134C"/>
    <w:rsid w:val="004B5E58"/>
    <w:rsid w:val="004D2D79"/>
    <w:rsid w:val="00514F58"/>
    <w:rsid w:val="00521DC7"/>
    <w:rsid w:val="005353A4"/>
    <w:rsid w:val="005508F3"/>
    <w:rsid w:val="0056102D"/>
    <w:rsid w:val="005B59CC"/>
    <w:rsid w:val="005E65F1"/>
    <w:rsid w:val="00614362"/>
    <w:rsid w:val="00650AF0"/>
    <w:rsid w:val="006A1391"/>
    <w:rsid w:val="007014CE"/>
    <w:rsid w:val="007048AA"/>
    <w:rsid w:val="007370F0"/>
    <w:rsid w:val="007714CF"/>
    <w:rsid w:val="0079241F"/>
    <w:rsid w:val="007A0721"/>
    <w:rsid w:val="007B5C0C"/>
    <w:rsid w:val="007C5DE7"/>
    <w:rsid w:val="00845B36"/>
    <w:rsid w:val="00860B3F"/>
    <w:rsid w:val="00861D40"/>
    <w:rsid w:val="00871A32"/>
    <w:rsid w:val="00871B7C"/>
    <w:rsid w:val="008B0053"/>
    <w:rsid w:val="008B3099"/>
    <w:rsid w:val="008B4372"/>
    <w:rsid w:val="008C042D"/>
    <w:rsid w:val="008D2310"/>
    <w:rsid w:val="008D782F"/>
    <w:rsid w:val="008F3352"/>
    <w:rsid w:val="00901F6B"/>
    <w:rsid w:val="0091232D"/>
    <w:rsid w:val="009153D7"/>
    <w:rsid w:val="009528CE"/>
    <w:rsid w:val="00996E77"/>
    <w:rsid w:val="009A541B"/>
    <w:rsid w:val="009B60CC"/>
    <w:rsid w:val="009C5C77"/>
    <w:rsid w:val="009D0FDD"/>
    <w:rsid w:val="00A05809"/>
    <w:rsid w:val="00A14876"/>
    <w:rsid w:val="00A34D17"/>
    <w:rsid w:val="00A531C6"/>
    <w:rsid w:val="00AB0625"/>
    <w:rsid w:val="00AE19B8"/>
    <w:rsid w:val="00B113F3"/>
    <w:rsid w:val="00B66319"/>
    <w:rsid w:val="00B7269F"/>
    <w:rsid w:val="00B75DE8"/>
    <w:rsid w:val="00B82418"/>
    <w:rsid w:val="00B95A84"/>
    <w:rsid w:val="00BE736A"/>
    <w:rsid w:val="00BF114E"/>
    <w:rsid w:val="00BF30CD"/>
    <w:rsid w:val="00C253C5"/>
    <w:rsid w:val="00C839F3"/>
    <w:rsid w:val="00CA0558"/>
    <w:rsid w:val="00CC1066"/>
    <w:rsid w:val="00CC201F"/>
    <w:rsid w:val="00CD18F0"/>
    <w:rsid w:val="00CE5620"/>
    <w:rsid w:val="00D47DDB"/>
    <w:rsid w:val="00D74632"/>
    <w:rsid w:val="00D847CC"/>
    <w:rsid w:val="00D91969"/>
    <w:rsid w:val="00DA34F6"/>
    <w:rsid w:val="00DB01CB"/>
    <w:rsid w:val="00DE6CDD"/>
    <w:rsid w:val="00DF3631"/>
    <w:rsid w:val="00E35256"/>
    <w:rsid w:val="00E35C74"/>
    <w:rsid w:val="00E769CC"/>
    <w:rsid w:val="00E94738"/>
    <w:rsid w:val="00EA0F5E"/>
    <w:rsid w:val="00EC71CD"/>
    <w:rsid w:val="00ED263D"/>
    <w:rsid w:val="00EE22B1"/>
    <w:rsid w:val="00EF3FAA"/>
    <w:rsid w:val="00F10714"/>
    <w:rsid w:val="00F151AF"/>
    <w:rsid w:val="00F25741"/>
    <w:rsid w:val="00F46063"/>
    <w:rsid w:val="00FB703A"/>
    <w:rsid w:val="00FD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F31D4A"/>
  <w15:docId w15:val="{280A54D0-B6A1-41D9-B15D-BA775399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769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E22B1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EC71CD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4BB8A-7579-43FF-87F4-60BAD3D8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249</TotalTime>
  <Pages>8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Cody Higdon</cp:lastModifiedBy>
  <cp:revision>20</cp:revision>
  <cp:lastPrinted>1900-01-01T05:00:00Z</cp:lastPrinted>
  <dcterms:created xsi:type="dcterms:W3CDTF">2017-10-22T21:09:00Z</dcterms:created>
  <dcterms:modified xsi:type="dcterms:W3CDTF">2017-12-08T00:26:00Z</dcterms:modified>
</cp:coreProperties>
</file>