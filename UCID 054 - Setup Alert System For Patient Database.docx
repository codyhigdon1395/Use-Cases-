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EFF6" w14:textId="77777777" w:rsidR="00FF3D54" w:rsidRDefault="00FF3D54" w:rsidP="00FF3D54">
      <w:pPr>
        <w:pStyle w:val="Title"/>
        <w:jc w:val="right"/>
      </w:pPr>
      <w:r>
        <w:t>Surgery on Sunday Louisville Consulting</w:t>
      </w:r>
    </w:p>
    <w:p w14:paraId="44DA65DE" w14:textId="0FC443AB" w:rsidR="009528CE" w:rsidRDefault="007E52E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>
        <w:fldChar w:fldCharType="end"/>
      </w:r>
      <w:r w:rsidR="00A83F1A">
        <w:t>Setup</w:t>
      </w:r>
      <w:r w:rsidR="00F6159A">
        <w:t xml:space="preserve"> </w:t>
      </w:r>
      <w:proofErr w:type="gramStart"/>
      <w:r w:rsidR="00F6159A">
        <w:t>An</w:t>
      </w:r>
      <w:proofErr w:type="gramEnd"/>
      <w:r w:rsidR="00A83F1A">
        <w:t xml:space="preserve"> Alert System </w:t>
      </w:r>
      <w:r w:rsidR="00F6159A">
        <w:t xml:space="preserve">For </w:t>
      </w:r>
      <w:r w:rsidR="00D76FFB">
        <w:t>Patient</w:t>
      </w:r>
      <w:r w:rsidR="00F6159A">
        <w:t xml:space="preserve"> Database</w:t>
      </w:r>
    </w:p>
    <w:p w14:paraId="0982C3A7" w14:textId="77777777" w:rsidR="009528CE" w:rsidRDefault="009528CE">
      <w:pPr>
        <w:pStyle w:val="Title"/>
        <w:jc w:val="right"/>
      </w:pPr>
    </w:p>
    <w:p w14:paraId="78989483" w14:textId="6A8740BE"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B10D8C">
        <w:rPr>
          <w:sz w:val="28"/>
        </w:rPr>
        <w:t>3</w:t>
      </w:r>
      <w:r>
        <w:rPr>
          <w:sz w:val="28"/>
        </w:rPr>
        <w:t>.0</w:t>
      </w:r>
    </w:p>
    <w:p w14:paraId="1086644C" w14:textId="77777777" w:rsidR="009528CE" w:rsidRDefault="009528CE" w:rsidP="008D2310">
      <w:pPr>
        <w:pStyle w:val="InfoBlue"/>
        <w:ind w:left="0"/>
      </w:pPr>
    </w:p>
    <w:p w14:paraId="0EC27115" w14:textId="77777777" w:rsidR="009528CE" w:rsidRDefault="009528CE"/>
    <w:p w14:paraId="5478F251" w14:textId="77777777" w:rsidR="009528CE" w:rsidRDefault="009528CE">
      <w:pPr>
        <w:pStyle w:val="BodyText"/>
      </w:pPr>
    </w:p>
    <w:p w14:paraId="3EF4F667" w14:textId="77777777" w:rsidR="009528CE" w:rsidRDefault="009528CE">
      <w:pPr>
        <w:pStyle w:val="BodyText"/>
      </w:pPr>
    </w:p>
    <w:p w14:paraId="569D9340" w14:textId="77777777" w:rsidR="009528CE" w:rsidRDefault="009528CE">
      <w:pPr>
        <w:sectPr w:rsidR="009528C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626E32D" w14:textId="77777777" w:rsidR="009528CE" w:rsidRDefault="00AE19B8">
      <w:pPr>
        <w:pStyle w:val="Title"/>
      </w:pPr>
      <w:r>
        <w:lastRenderedPageBreak/>
        <w:t>Revision History</w:t>
      </w:r>
    </w:p>
    <w:tbl>
      <w:tblPr>
        <w:tblW w:w="951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1152"/>
        <w:gridCol w:w="3736"/>
        <w:gridCol w:w="8"/>
        <w:gridCol w:w="2304"/>
      </w:tblGrid>
      <w:tr w:rsidR="009528CE" w14:paraId="5E5C34DB" w14:textId="77777777" w:rsidTr="00FF3D54">
        <w:tc>
          <w:tcPr>
            <w:tcW w:w="2312" w:type="dxa"/>
          </w:tcPr>
          <w:p w14:paraId="4CE628E3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BB69E7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gridSpan w:val="2"/>
          </w:tcPr>
          <w:p w14:paraId="14DA89CE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E550DF" w14:textId="77777777"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14:paraId="4AC101C6" w14:textId="77777777" w:rsidTr="00FF3D54">
        <w:trPr>
          <w:trHeight w:val="381"/>
        </w:trPr>
        <w:tc>
          <w:tcPr>
            <w:tcW w:w="2312" w:type="dxa"/>
          </w:tcPr>
          <w:p w14:paraId="12649818" w14:textId="7E5BF8C9" w:rsidR="009528CE" w:rsidRDefault="00F6159A">
            <w:pPr>
              <w:pStyle w:val="Tabletext"/>
            </w:pPr>
            <w:r>
              <w:t>21</w:t>
            </w:r>
            <w:r w:rsidR="00AE19B8">
              <w:t>/</w:t>
            </w:r>
            <w:r w:rsidR="009B60CC">
              <w:t>Oct</w:t>
            </w:r>
            <w:r w:rsidR="00AE19B8">
              <w:t>/</w:t>
            </w:r>
            <w:r w:rsidR="009B60CC">
              <w:t>17</w:t>
            </w:r>
          </w:p>
        </w:tc>
        <w:tc>
          <w:tcPr>
            <w:tcW w:w="1152" w:type="dxa"/>
          </w:tcPr>
          <w:p w14:paraId="382B7EBA" w14:textId="77777777"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3736" w:type="dxa"/>
          </w:tcPr>
          <w:p w14:paraId="77A96D46" w14:textId="01AF9912" w:rsidR="009528CE" w:rsidRDefault="00F6159A">
            <w:pPr>
              <w:pStyle w:val="Tabletext"/>
            </w:pPr>
            <w:r>
              <w:t xml:space="preserve">Setup Alert System 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r w:rsidR="002C6EF6">
              <w:t>Patient</w:t>
            </w:r>
            <w:r>
              <w:t xml:space="preserve"> Database</w:t>
            </w:r>
          </w:p>
        </w:tc>
        <w:tc>
          <w:tcPr>
            <w:tcW w:w="2312" w:type="dxa"/>
            <w:gridSpan w:val="2"/>
          </w:tcPr>
          <w:p w14:paraId="39D2101D" w14:textId="51BE2627" w:rsidR="009528CE" w:rsidRDefault="00F6159A" w:rsidP="00FF3D54">
            <w:pPr>
              <w:pStyle w:val="Tabletext"/>
            </w:pPr>
            <w:r>
              <w:t>Cody Higdon</w:t>
            </w:r>
          </w:p>
        </w:tc>
      </w:tr>
      <w:tr w:rsidR="009528CE" w14:paraId="09D790B5" w14:textId="77777777" w:rsidTr="00BF5174">
        <w:trPr>
          <w:trHeight w:val="381"/>
        </w:trPr>
        <w:tc>
          <w:tcPr>
            <w:tcW w:w="2312" w:type="dxa"/>
          </w:tcPr>
          <w:p w14:paraId="696DEF94" w14:textId="0BEA2B2E" w:rsidR="009528CE" w:rsidRDefault="008D4BC9">
            <w:pPr>
              <w:pStyle w:val="Tabletext"/>
            </w:pPr>
            <w:r>
              <w:t>6/Nov/17</w:t>
            </w:r>
          </w:p>
        </w:tc>
        <w:tc>
          <w:tcPr>
            <w:tcW w:w="1152" w:type="dxa"/>
          </w:tcPr>
          <w:p w14:paraId="398CFB20" w14:textId="7ECFAA99" w:rsidR="009528CE" w:rsidRDefault="008D4BC9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gridSpan w:val="2"/>
          </w:tcPr>
          <w:p w14:paraId="708AC5DA" w14:textId="24832A8E" w:rsidR="009528CE" w:rsidRDefault="008D4BC9">
            <w:pPr>
              <w:pStyle w:val="Tabletext"/>
            </w:pPr>
            <w:r w:rsidRPr="008D4BC9">
              <w:t xml:space="preserve">Setup Alert System </w:t>
            </w:r>
            <w:proofErr w:type="gramStart"/>
            <w:r w:rsidRPr="008D4BC9">
              <w:t>For</w:t>
            </w:r>
            <w:proofErr w:type="gramEnd"/>
            <w:r w:rsidRPr="008D4BC9">
              <w:t xml:space="preserve"> Patient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14:paraId="16D52420" w14:textId="49E2E3AB" w:rsidR="009528CE" w:rsidRDefault="008D4BC9">
            <w:pPr>
              <w:pStyle w:val="Tabletext"/>
            </w:pPr>
            <w:r>
              <w:t>Cody Higdon</w:t>
            </w:r>
          </w:p>
        </w:tc>
      </w:tr>
      <w:tr w:rsidR="009528CE" w14:paraId="52D9DF25" w14:textId="77777777" w:rsidTr="00FF3D54">
        <w:tc>
          <w:tcPr>
            <w:tcW w:w="2312" w:type="dxa"/>
          </w:tcPr>
          <w:p w14:paraId="2DD72242" w14:textId="1E14C756" w:rsidR="009528CE" w:rsidRDefault="00B10D8C">
            <w:pPr>
              <w:pStyle w:val="Tabletext"/>
            </w:pPr>
            <w:r>
              <w:t>7/Dec/17</w:t>
            </w:r>
          </w:p>
        </w:tc>
        <w:tc>
          <w:tcPr>
            <w:tcW w:w="1152" w:type="dxa"/>
          </w:tcPr>
          <w:p w14:paraId="314A01CA" w14:textId="12C3BB48" w:rsidR="009528CE" w:rsidRDefault="00B10D8C">
            <w:pPr>
              <w:pStyle w:val="Tabletext"/>
            </w:pPr>
            <w:r>
              <w:t>3.0</w:t>
            </w:r>
          </w:p>
        </w:tc>
        <w:tc>
          <w:tcPr>
            <w:tcW w:w="3744" w:type="dxa"/>
            <w:gridSpan w:val="2"/>
          </w:tcPr>
          <w:p w14:paraId="7F33649E" w14:textId="412868A1" w:rsidR="009528CE" w:rsidRDefault="00B10D8C">
            <w:pPr>
              <w:pStyle w:val="Tabletext"/>
            </w:pPr>
            <w:r w:rsidRPr="008D4BC9">
              <w:t xml:space="preserve">Setup Alert System </w:t>
            </w:r>
            <w:proofErr w:type="gramStart"/>
            <w:r w:rsidRPr="008D4BC9">
              <w:t>For</w:t>
            </w:r>
            <w:proofErr w:type="gramEnd"/>
            <w:r w:rsidRPr="008D4BC9">
              <w:t xml:space="preserve"> Patient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14:paraId="71A7F11D" w14:textId="37B52469" w:rsidR="009528CE" w:rsidRDefault="00B10D8C">
            <w:pPr>
              <w:pStyle w:val="Tabletext"/>
            </w:pPr>
            <w:r>
              <w:t>Cody Higdon</w:t>
            </w:r>
          </w:p>
        </w:tc>
      </w:tr>
      <w:tr w:rsidR="009528CE" w14:paraId="5CBF2873" w14:textId="77777777" w:rsidTr="00FF3D54">
        <w:tc>
          <w:tcPr>
            <w:tcW w:w="2312" w:type="dxa"/>
          </w:tcPr>
          <w:p w14:paraId="0B5260CB" w14:textId="77777777" w:rsidR="009528CE" w:rsidRDefault="009528CE">
            <w:pPr>
              <w:pStyle w:val="Tabletext"/>
            </w:pPr>
          </w:p>
        </w:tc>
        <w:tc>
          <w:tcPr>
            <w:tcW w:w="1152" w:type="dxa"/>
          </w:tcPr>
          <w:p w14:paraId="7257F0C2" w14:textId="77777777" w:rsidR="009528CE" w:rsidRDefault="009528CE">
            <w:pPr>
              <w:pStyle w:val="Tabletext"/>
            </w:pPr>
          </w:p>
        </w:tc>
        <w:tc>
          <w:tcPr>
            <w:tcW w:w="3744" w:type="dxa"/>
            <w:gridSpan w:val="2"/>
          </w:tcPr>
          <w:p w14:paraId="32BC3857" w14:textId="77777777"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14:paraId="79CA30CD" w14:textId="77777777" w:rsidR="009528CE" w:rsidRDefault="009528CE">
            <w:pPr>
              <w:pStyle w:val="Tabletext"/>
            </w:pPr>
          </w:p>
        </w:tc>
      </w:tr>
    </w:tbl>
    <w:p w14:paraId="2C7FA6E9" w14:textId="77777777" w:rsidR="009528CE" w:rsidRDefault="009528CE"/>
    <w:p w14:paraId="3832F809" w14:textId="77777777"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14:paraId="16623E60" w14:textId="6D183EC2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12108F">
        <w:rPr>
          <w:noProof/>
        </w:rPr>
        <w:t>4</w:t>
      </w:r>
    </w:p>
    <w:p w14:paraId="51FF98D4" w14:textId="085FF796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12108F">
        <w:rPr>
          <w:noProof/>
        </w:rPr>
        <w:t>4</w:t>
      </w:r>
    </w:p>
    <w:p w14:paraId="5596E072" w14:textId="62F6FF4F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12108F">
        <w:rPr>
          <w:noProof/>
        </w:rPr>
        <w:t>4</w:t>
      </w:r>
    </w:p>
    <w:p w14:paraId="182D50AE" w14:textId="7169CD40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12108F">
        <w:rPr>
          <w:noProof/>
        </w:rPr>
        <w:t>4</w:t>
      </w:r>
    </w:p>
    <w:p w14:paraId="1D7CDFD5" w14:textId="2746DBEA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12108F">
        <w:rPr>
          <w:noProof/>
        </w:rPr>
        <w:t>4</w:t>
      </w:r>
    </w:p>
    <w:p w14:paraId="5AA39FD5" w14:textId="21E1DFAE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12108F">
        <w:rPr>
          <w:noProof/>
        </w:rPr>
        <w:t>4</w:t>
      </w:r>
    </w:p>
    <w:p w14:paraId="523783B9" w14:textId="7AE64534" w:rsidR="009528CE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12108F">
        <w:rPr>
          <w:noProof/>
        </w:rPr>
        <w:t>4</w:t>
      </w:r>
    </w:p>
    <w:p w14:paraId="36C525C7" w14:textId="02385993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12108F">
        <w:rPr>
          <w:noProof/>
        </w:rPr>
        <w:t>4</w:t>
      </w:r>
    </w:p>
    <w:p w14:paraId="44470767" w14:textId="5BEB0CF7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12108F">
        <w:rPr>
          <w:noProof/>
        </w:rPr>
        <w:t>4</w:t>
      </w:r>
    </w:p>
    <w:p w14:paraId="73F3D886" w14:textId="0C67B157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12108F">
        <w:rPr>
          <w:noProof/>
        </w:rPr>
        <w:t>4</w:t>
      </w:r>
    </w:p>
    <w:p w14:paraId="6CC69246" w14:textId="678B97BA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12108F">
        <w:rPr>
          <w:noProof/>
        </w:rPr>
        <w:t>4</w:t>
      </w:r>
    </w:p>
    <w:p w14:paraId="18E6828A" w14:textId="492BBE62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12108F">
        <w:rPr>
          <w:noProof/>
        </w:rPr>
        <w:t>4</w:t>
      </w:r>
    </w:p>
    <w:p w14:paraId="5E2AAC64" w14:textId="1922CE03" w:rsidR="009528C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12108F">
        <w:rPr>
          <w:noProof/>
        </w:rPr>
        <w:t>4</w:t>
      </w:r>
    </w:p>
    <w:p w14:paraId="26246460" w14:textId="365928CC" w:rsidR="009528C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12108F">
        <w:rPr>
          <w:noProof/>
        </w:rPr>
        <w:t>4</w:t>
      </w:r>
    </w:p>
    <w:p w14:paraId="5D2B8DDE" w14:textId="0B0EB965" w:rsidR="009528CE" w:rsidRDefault="00AE19B8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12108F">
        <w:rPr>
          <w:noProof/>
        </w:rPr>
        <w:t>4</w:t>
      </w:r>
    </w:p>
    <w:p w14:paraId="34B8AFD9" w14:textId="77777777" w:rsidR="0012108F" w:rsidRDefault="0012108F" w:rsidP="0012108F"/>
    <w:p w14:paraId="4C3DE476" w14:textId="69386CF4" w:rsidR="0012108F" w:rsidRDefault="0012108F" w:rsidP="0012108F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14:paraId="7D726CAA" w14:textId="77777777" w:rsidR="0012108F" w:rsidRDefault="0012108F" w:rsidP="0012108F"/>
    <w:p w14:paraId="29BFA1E2" w14:textId="77777777" w:rsidR="0012108F" w:rsidRDefault="0012108F" w:rsidP="0012108F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14:paraId="37B212C6" w14:textId="77777777" w:rsidR="0012108F" w:rsidRDefault="0012108F" w:rsidP="0012108F"/>
    <w:p w14:paraId="45870E32" w14:textId="487DEB93" w:rsidR="0012108F" w:rsidRDefault="0012108F" w:rsidP="0012108F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14:paraId="21C3523A" w14:textId="2C28448A" w:rsidR="0002686F" w:rsidRDefault="0002686F" w:rsidP="0012108F"/>
    <w:p w14:paraId="1FDA3036" w14:textId="2A2B405D" w:rsidR="0002686F" w:rsidRDefault="0002686F" w:rsidP="0012108F">
      <w:r>
        <w:t>10.    P</w:t>
      </w:r>
      <w:r w:rsidR="007D7AF7">
        <w:t>rototype</w:t>
      </w:r>
      <w:r w:rsidR="007D7AF7">
        <w:tab/>
      </w:r>
      <w:r w:rsidR="007D7AF7">
        <w:tab/>
      </w:r>
      <w:r w:rsidR="007D7AF7">
        <w:tab/>
      </w:r>
      <w:r w:rsidR="007D7AF7">
        <w:tab/>
      </w:r>
      <w:r w:rsidR="007D7AF7">
        <w:tab/>
      </w:r>
      <w:r w:rsidR="007D7AF7">
        <w:tab/>
      </w:r>
      <w:r w:rsidR="007D7AF7">
        <w:tab/>
      </w:r>
      <w:r w:rsidR="007D7AF7">
        <w:tab/>
      </w:r>
      <w:r w:rsidR="007D7AF7">
        <w:tab/>
      </w:r>
      <w:r w:rsidR="007D7AF7">
        <w:tab/>
      </w:r>
      <w:r w:rsidR="007D7AF7">
        <w:tab/>
        <w:t xml:space="preserve">            8</w:t>
      </w:r>
    </w:p>
    <w:p w14:paraId="5850FF0F" w14:textId="4BB6422F" w:rsidR="007D7AF7" w:rsidRDefault="007D7AF7" w:rsidP="0012108F">
      <w:r>
        <w:t xml:space="preserve">         10.1 Prototype Description                                                                                                                                    8</w:t>
      </w:r>
    </w:p>
    <w:p w14:paraId="2A15DADE" w14:textId="44DAC388" w:rsidR="007D7AF7" w:rsidRDefault="007D7AF7" w:rsidP="0012108F">
      <w:r>
        <w:t xml:space="preserve">         10.2 Actual Prototype                                                                                                                                            8</w:t>
      </w:r>
    </w:p>
    <w:p w14:paraId="4EEB1CED" w14:textId="77777777" w:rsidR="0012108F" w:rsidRPr="0012108F" w:rsidRDefault="0012108F" w:rsidP="0012108F"/>
    <w:p w14:paraId="6AEE5310" w14:textId="592D603F" w:rsidR="009528CE" w:rsidRPr="001E7474" w:rsidRDefault="00AE19B8">
      <w:pPr>
        <w:pStyle w:val="Title"/>
        <w:rPr>
          <w:rFonts w:cs="Arial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F3631" w:rsidRPr="001E7474">
        <w:rPr>
          <w:rFonts w:cs="Arial"/>
        </w:rPr>
        <w:lastRenderedPageBreak/>
        <w:fldChar w:fldCharType="begin"/>
      </w:r>
      <w:r w:rsidR="00DF3631" w:rsidRPr="001E7474">
        <w:rPr>
          <w:rFonts w:cs="Arial"/>
        </w:rPr>
        <w:instrText xml:space="preserve">title  \* Mergeformat </w:instrText>
      </w:r>
      <w:r w:rsidR="00DF3631" w:rsidRPr="001E7474">
        <w:rPr>
          <w:rFonts w:cs="Arial"/>
        </w:rPr>
        <w:fldChar w:fldCharType="separate"/>
      </w:r>
      <w:r w:rsidR="00CA0558" w:rsidRPr="001E7474">
        <w:rPr>
          <w:rFonts w:cs="Arial"/>
        </w:rPr>
        <w:t xml:space="preserve">Use Case Specification: </w:t>
      </w:r>
      <w:r w:rsidR="00C439F2">
        <w:rPr>
          <w:rFonts w:cs="Arial"/>
        </w:rPr>
        <w:t>Setup a</w:t>
      </w:r>
      <w:r w:rsidR="003D6CA2">
        <w:rPr>
          <w:rFonts w:cs="Arial"/>
        </w:rPr>
        <w:t xml:space="preserve">n Alert System for </w:t>
      </w:r>
      <w:r w:rsidR="004A07D3">
        <w:rPr>
          <w:rFonts w:cs="Arial"/>
        </w:rPr>
        <w:t>Patient</w:t>
      </w:r>
      <w:r w:rsidR="003D6CA2">
        <w:rPr>
          <w:rFonts w:cs="Arial"/>
        </w:rPr>
        <w:t xml:space="preserve"> Database</w:t>
      </w:r>
      <w:r w:rsidR="00713032">
        <w:rPr>
          <w:rFonts w:cs="Arial"/>
        </w:rPr>
        <w:t xml:space="preserve"> </w:t>
      </w:r>
      <w:r w:rsidR="00DF3631" w:rsidRPr="001E7474">
        <w:rPr>
          <w:rFonts w:cs="Arial"/>
        </w:rPr>
        <w:fldChar w:fldCharType="end"/>
      </w:r>
      <w:bookmarkStart w:id="0" w:name="_Toc423410237"/>
      <w:bookmarkStart w:id="1" w:name="_Toc425054503"/>
      <w:r w:rsidRPr="001E7474">
        <w:rPr>
          <w:rFonts w:cs="Arial"/>
        </w:rPr>
        <w:t xml:space="preserve"> </w:t>
      </w:r>
      <w:bookmarkEnd w:id="0"/>
      <w:bookmarkEnd w:id="1"/>
    </w:p>
    <w:p w14:paraId="53F58FB6" w14:textId="77777777" w:rsidR="009528CE" w:rsidRPr="001E7474" w:rsidRDefault="009528CE">
      <w:pPr>
        <w:pStyle w:val="InfoBlue"/>
        <w:rPr>
          <w:rFonts w:ascii="Arial" w:hAnsi="Arial" w:cs="Arial"/>
        </w:rPr>
      </w:pPr>
    </w:p>
    <w:p w14:paraId="0E971F8C" w14:textId="2033D8A6" w:rsidR="009528CE" w:rsidRPr="001E7474" w:rsidRDefault="00E43576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Setup an Alert System</w:t>
      </w:r>
    </w:p>
    <w:p w14:paraId="1F71CDDF" w14:textId="09DBBC11" w:rsidR="009B60CC" w:rsidRPr="00B2512A" w:rsidRDefault="00AE19B8" w:rsidP="00B2512A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14:paraId="6BF3A473" w14:textId="7F02D882" w:rsidR="009B60CC" w:rsidRPr="001E7474" w:rsidRDefault="009B60CC" w:rsidP="009B60CC">
      <w:pPr>
        <w:ind w:left="1440"/>
        <w:rPr>
          <w:rFonts w:ascii="Arial" w:hAnsi="Arial" w:cs="Arial"/>
        </w:rPr>
      </w:pPr>
      <w:r w:rsidRPr="001E7474">
        <w:rPr>
          <w:rFonts w:ascii="Arial" w:hAnsi="Arial" w:cs="Arial"/>
        </w:rPr>
        <w:t xml:space="preserve">The purpose of this use case is to </w:t>
      </w:r>
      <w:r w:rsidR="00C439F2">
        <w:rPr>
          <w:rFonts w:ascii="Arial" w:hAnsi="Arial" w:cs="Arial"/>
        </w:rPr>
        <w:t>setup a</w:t>
      </w:r>
      <w:r w:rsidR="003D6CA2">
        <w:rPr>
          <w:rFonts w:ascii="Arial" w:hAnsi="Arial" w:cs="Arial"/>
        </w:rPr>
        <w:t xml:space="preserve">n alert system for </w:t>
      </w:r>
      <w:r w:rsidR="00754805">
        <w:rPr>
          <w:rFonts w:ascii="Arial" w:hAnsi="Arial" w:cs="Arial"/>
        </w:rPr>
        <w:t>patient</w:t>
      </w:r>
      <w:r w:rsidR="003D6CA2">
        <w:rPr>
          <w:rFonts w:ascii="Arial" w:hAnsi="Arial" w:cs="Arial"/>
        </w:rPr>
        <w:t xml:space="preserve"> database</w:t>
      </w:r>
      <w:r w:rsidR="001C2B7E">
        <w:rPr>
          <w:rFonts w:ascii="Arial" w:hAnsi="Arial" w:cs="Arial"/>
        </w:rPr>
        <w:t>.</w:t>
      </w:r>
      <w:r w:rsidR="00BF5174">
        <w:rPr>
          <w:rFonts w:ascii="Arial" w:hAnsi="Arial" w:cs="Arial"/>
        </w:rPr>
        <w:t xml:space="preserve"> This is necessity to </w:t>
      </w:r>
      <w:r w:rsidR="00CA2422">
        <w:rPr>
          <w:rFonts w:ascii="Arial" w:hAnsi="Arial" w:cs="Arial"/>
        </w:rPr>
        <w:t xml:space="preserve">know when the clinic receives a </w:t>
      </w:r>
      <w:r w:rsidR="00754805">
        <w:rPr>
          <w:rFonts w:ascii="Arial" w:hAnsi="Arial" w:cs="Arial"/>
        </w:rPr>
        <w:t>patient</w:t>
      </w:r>
      <w:r w:rsidR="00C439F2">
        <w:rPr>
          <w:rFonts w:ascii="Arial" w:hAnsi="Arial" w:cs="Arial"/>
        </w:rPr>
        <w:t xml:space="preserve">. The </w:t>
      </w:r>
      <w:r w:rsidR="00CA2422">
        <w:rPr>
          <w:rFonts w:ascii="Arial" w:hAnsi="Arial" w:cs="Arial"/>
        </w:rPr>
        <w:t>alert system</w:t>
      </w:r>
      <w:r w:rsidR="00C439F2">
        <w:rPr>
          <w:rFonts w:ascii="Arial" w:hAnsi="Arial" w:cs="Arial"/>
        </w:rPr>
        <w:t xml:space="preserve"> would allow</w:t>
      </w:r>
      <w:r w:rsidR="00386753">
        <w:rPr>
          <w:rFonts w:ascii="Arial" w:hAnsi="Arial" w:cs="Arial"/>
        </w:rPr>
        <w:t xml:space="preserve"> Surgery on Sunday to see that a new </w:t>
      </w:r>
      <w:r w:rsidR="00754805">
        <w:rPr>
          <w:rFonts w:ascii="Arial" w:hAnsi="Arial" w:cs="Arial"/>
        </w:rPr>
        <w:t>patient</w:t>
      </w:r>
      <w:r w:rsidR="00F51CC4">
        <w:rPr>
          <w:rFonts w:ascii="Arial" w:hAnsi="Arial" w:cs="Arial"/>
        </w:rPr>
        <w:t xml:space="preserve"> </w:t>
      </w:r>
      <w:r w:rsidR="00932107">
        <w:rPr>
          <w:rFonts w:ascii="Arial" w:hAnsi="Arial" w:cs="Arial"/>
        </w:rPr>
        <w:t>has entered their database</w:t>
      </w:r>
      <w:r w:rsidR="00C439F2">
        <w:rPr>
          <w:rFonts w:ascii="Arial" w:hAnsi="Arial" w:cs="Arial"/>
        </w:rPr>
        <w:t xml:space="preserve">. </w:t>
      </w:r>
    </w:p>
    <w:p w14:paraId="7CF8B1B5" w14:textId="2D51289C" w:rsidR="009528CE" w:rsidRPr="001E7474" w:rsidRDefault="00AE19B8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94515306"/>
      <w:r w:rsidRPr="001E7474">
        <w:rPr>
          <w:rFonts w:cs="Arial"/>
        </w:rPr>
        <w:t>Flow of Events</w:t>
      </w:r>
      <w:bookmarkEnd w:id="5"/>
      <w:bookmarkEnd w:id="6"/>
      <w:bookmarkEnd w:id="7"/>
    </w:p>
    <w:p w14:paraId="6BC6562D" w14:textId="77777777" w:rsidR="009153D7" w:rsidRPr="001E7474" w:rsidRDefault="00AE19B8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94515307"/>
      <w:bookmarkStart w:id="11" w:name="_Hlk497933598"/>
      <w:r w:rsidRPr="001E7474">
        <w:rPr>
          <w:rFonts w:cs="Arial"/>
        </w:rPr>
        <w:t>Basic Flow</w:t>
      </w:r>
      <w:bookmarkEnd w:id="8"/>
      <w:bookmarkEnd w:id="9"/>
      <w:bookmarkEnd w:id="10"/>
    </w:p>
    <w:p w14:paraId="68276651" w14:textId="78821410" w:rsidR="00932107" w:rsidRPr="00126FE3" w:rsidRDefault="00932107" w:rsidP="00126FE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 w:rsidRPr="00126FE3">
        <w:rPr>
          <w:rFonts w:ascii="Arial" w:hAnsi="Arial" w:cs="Arial"/>
          <w:sz w:val="22"/>
          <w:szCs w:val="24"/>
        </w:rPr>
        <w:t xml:space="preserve">IT Coordinator </w:t>
      </w:r>
      <w:r w:rsidR="00126FE3" w:rsidRPr="00126FE3">
        <w:rPr>
          <w:rFonts w:ascii="Arial" w:hAnsi="Arial" w:cs="Arial"/>
          <w:sz w:val="22"/>
          <w:szCs w:val="24"/>
        </w:rPr>
        <w:t xml:space="preserve">creates </w:t>
      </w:r>
      <w:r w:rsidR="00063927" w:rsidRPr="00126FE3">
        <w:rPr>
          <w:rFonts w:ascii="Arial" w:hAnsi="Arial" w:cs="Arial"/>
          <w:sz w:val="22"/>
          <w:szCs w:val="24"/>
        </w:rPr>
        <w:t>alert settings</w:t>
      </w:r>
      <w:r w:rsidR="004B6B11">
        <w:rPr>
          <w:rFonts w:ascii="Arial" w:hAnsi="Arial" w:cs="Arial"/>
          <w:sz w:val="22"/>
          <w:szCs w:val="24"/>
        </w:rPr>
        <w:t xml:space="preserve"> on</w:t>
      </w:r>
      <w:r w:rsidR="00126FE3" w:rsidRPr="00126FE3">
        <w:rPr>
          <w:rFonts w:ascii="Arial" w:hAnsi="Arial" w:cs="Arial"/>
          <w:sz w:val="22"/>
          <w:szCs w:val="24"/>
        </w:rPr>
        <w:t xml:space="preserve"> </w:t>
      </w:r>
      <w:r w:rsidR="00754805">
        <w:rPr>
          <w:rFonts w:ascii="Arial" w:hAnsi="Arial" w:cs="Arial"/>
          <w:sz w:val="22"/>
          <w:szCs w:val="24"/>
        </w:rPr>
        <w:t>Patient</w:t>
      </w:r>
      <w:r w:rsidR="00126FE3" w:rsidRPr="00126FE3">
        <w:rPr>
          <w:rFonts w:ascii="Arial" w:hAnsi="Arial" w:cs="Arial"/>
          <w:sz w:val="22"/>
          <w:szCs w:val="24"/>
        </w:rPr>
        <w:t xml:space="preserve"> Database</w:t>
      </w:r>
    </w:p>
    <w:p w14:paraId="6063C280" w14:textId="77777777" w:rsidR="009528CE" w:rsidRPr="001E7474" w:rsidRDefault="00AE19B8">
      <w:pPr>
        <w:pStyle w:val="Heading2"/>
        <w:widowControl/>
        <w:rPr>
          <w:rFonts w:cs="Arial"/>
        </w:rPr>
      </w:pPr>
      <w:bookmarkStart w:id="12" w:name="_Toc423410241"/>
      <w:bookmarkStart w:id="13" w:name="_Toc425054507"/>
      <w:bookmarkStart w:id="14" w:name="_Toc494515308"/>
      <w:r w:rsidRPr="001E7474">
        <w:rPr>
          <w:rFonts w:cs="Arial"/>
        </w:rPr>
        <w:t>Alternative Flows</w:t>
      </w:r>
      <w:bookmarkEnd w:id="12"/>
      <w:bookmarkEnd w:id="13"/>
      <w:bookmarkEnd w:id="14"/>
    </w:p>
    <w:p w14:paraId="6E298ABA" w14:textId="77777777" w:rsidR="009528CE" w:rsidRPr="001E7474" w:rsidRDefault="009B60CC">
      <w:pPr>
        <w:pStyle w:val="Heading3"/>
        <w:widowControl/>
        <w:rPr>
          <w:rFonts w:cs="Arial"/>
        </w:rPr>
      </w:pPr>
      <w:r w:rsidRPr="001E7474">
        <w:rPr>
          <w:rFonts w:cs="Arial"/>
          <w:i w:val="0"/>
        </w:rPr>
        <w:t>There are no alternative flows for this use case.</w:t>
      </w:r>
    </w:p>
    <w:p w14:paraId="4ABC06CB" w14:textId="77777777" w:rsidR="009528CE" w:rsidRPr="00B66319" w:rsidRDefault="00AE19B8" w:rsidP="00B66319">
      <w:pPr>
        <w:pStyle w:val="Heading1"/>
        <w:rPr>
          <w:rFonts w:cs="Arial"/>
        </w:rPr>
      </w:pPr>
      <w:bookmarkStart w:id="15" w:name="_Toc423410251"/>
      <w:bookmarkStart w:id="16" w:name="_Toc425054510"/>
      <w:bookmarkStart w:id="17" w:name="_Toc494515311"/>
      <w:bookmarkEnd w:id="11"/>
      <w:r w:rsidRPr="001E7474">
        <w:rPr>
          <w:rFonts w:cs="Arial"/>
        </w:rPr>
        <w:t>Special Requirements</w:t>
      </w:r>
      <w:bookmarkEnd w:id="15"/>
      <w:bookmarkEnd w:id="16"/>
      <w:bookmarkEnd w:id="17"/>
    </w:p>
    <w:p w14:paraId="5DEE95C0" w14:textId="0DB2B6BB" w:rsidR="009528CE" w:rsidRPr="001E7474" w:rsidRDefault="004B6B11" w:rsidP="00063927">
      <w:pPr>
        <w:pStyle w:val="Heading2"/>
        <w:widowControl/>
        <w:rPr>
          <w:rFonts w:cs="Arial"/>
        </w:rPr>
      </w:pPr>
      <w:r>
        <w:rPr>
          <w:rFonts w:cs="Arial"/>
          <w:b w:val="0"/>
        </w:rPr>
        <w:t xml:space="preserve">The alert system must be able to alert any device that has access to the system. This will improve the knowledge of new volunteers that come into the </w:t>
      </w:r>
      <w:r w:rsidR="00754805">
        <w:rPr>
          <w:rFonts w:cs="Arial"/>
          <w:b w:val="0"/>
        </w:rPr>
        <w:t>Patient</w:t>
      </w:r>
      <w:r>
        <w:rPr>
          <w:rFonts w:cs="Arial"/>
          <w:b w:val="0"/>
        </w:rPr>
        <w:t xml:space="preserve"> database to help with future events. This will improve </w:t>
      </w:r>
      <w:r w:rsidR="00063927">
        <w:rPr>
          <w:rFonts w:cs="Arial"/>
          <w:b w:val="0"/>
        </w:rPr>
        <w:t>performance and knowledge of the employees creating events.</w:t>
      </w:r>
    </w:p>
    <w:p w14:paraId="36F9697A" w14:textId="5E1EE404" w:rsidR="009153D7" w:rsidRPr="00C439F2" w:rsidRDefault="00AE19B8" w:rsidP="00C439F2">
      <w:pPr>
        <w:pStyle w:val="Heading1"/>
        <w:widowControl/>
        <w:rPr>
          <w:rFonts w:cs="Arial"/>
        </w:rPr>
      </w:pPr>
      <w:bookmarkStart w:id="18" w:name="_Toc423410253"/>
      <w:bookmarkStart w:id="19" w:name="_Toc425054512"/>
      <w:bookmarkStart w:id="20" w:name="_Toc494515313"/>
      <w:r w:rsidRPr="001E7474">
        <w:rPr>
          <w:rFonts w:cs="Arial"/>
        </w:rPr>
        <w:t>Pre-conditions</w:t>
      </w:r>
      <w:bookmarkEnd w:id="18"/>
      <w:bookmarkEnd w:id="19"/>
      <w:bookmarkEnd w:id="20"/>
    </w:p>
    <w:p w14:paraId="73483FCE" w14:textId="6CACBE0E" w:rsidR="007703CB" w:rsidRDefault="001E7474" w:rsidP="007703CB">
      <w:pPr>
        <w:pStyle w:val="Heading2"/>
        <w:widowControl/>
        <w:rPr>
          <w:rFonts w:cs="Arial"/>
          <w:b w:val="0"/>
        </w:rPr>
      </w:pPr>
      <w:r w:rsidRPr="001E7474">
        <w:rPr>
          <w:rFonts w:cs="Arial"/>
          <w:b w:val="0"/>
        </w:rPr>
        <w:t xml:space="preserve">The </w:t>
      </w:r>
      <w:r w:rsidR="00063927">
        <w:rPr>
          <w:rFonts w:cs="Arial"/>
          <w:b w:val="0"/>
        </w:rPr>
        <w:t>IT Coordinator</w:t>
      </w:r>
      <w:r w:rsidRPr="001E7474">
        <w:rPr>
          <w:rFonts w:cs="Arial"/>
          <w:b w:val="0"/>
        </w:rPr>
        <w:t xml:space="preserve"> must have access to the organization</w:t>
      </w:r>
      <w:r w:rsidR="009153D7" w:rsidRPr="001E7474">
        <w:rPr>
          <w:rFonts w:cs="Arial"/>
          <w:b w:val="0"/>
        </w:rPr>
        <w:t xml:space="preserve">’s system </w:t>
      </w:r>
      <w:r w:rsidR="00944DFD" w:rsidRPr="001E7474">
        <w:rPr>
          <w:rFonts w:cs="Arial"/>
          <w:b w:val="0"/>
        </w:rPr>
        <w:t>to</w:t>
      </w:r>
      <w:r w:rsidR="009153D7" w:rsidRPr="001E7474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>set up the alert systems</w:t>
      </w:r>
      <w:r w:rsidR="00C439F2">
        <w:rPr>
          <w:rFonts w:cs="Arial"/>
          <w:b w:val="0"/>
        </w:rPr>
        <w:t>.</w:t>
      </w:r>
    </w:p>
    <w:p w14:paraId="0FC48348" w14:textId="712BDE4E" w:rsidR="007703CB" w:rsidRPr="007703CB" w:rsidRDefault="007703CB" w:rsidP="007703CB">
      <w:pPr>
        <w:pStyle w:val="Heading2"/>
        <w:rPr>
          <w:b w:val="0"/>
        </w:rPr>
      </w:pPr>
      <w:bookmarkStart w:id="21" w:name="_Toc423410255"/>
      <w:bookmarkStart w:id="22" w:name="_Toc425054514"/>
      <w:bookmarkStart w:id="23" w:name="_Toc494515315"/>
      <w:r>
        <w:rPr>
          <w:b w:val="0"/>
        </w:rPr>
        <w:t xml:space="preserve">The </w:t>
      </w:r>
      <w:r w:rsidRPr="007703CB">
        <w:rPr>
          <w:b w:val="0"/>
        </w:rPr>
        <w:t>IT Coordinator logs on the system</w:t>
      </w:r>
    </w:p>
    <w:p w14:paraId="34B8E4BE" w14:textId="77777777" w:rsidR="009528CE" w:rsidRPr="00B66319" w:rsidRDefault="00AE19B8" w:rsidP="00B66319">
      <w:pPr>
        <w:pStyle w:val="Heading1"/>
        <w:widowControl/>
        <w:rPr>
          <w:rFonts w:cs="Arial"/>
        </w:rPr>
      </w:pPr>
      <w:r w:rsidRPr="001E7474">
        <w:rPr>
          <w:rFonts w:cs="Arial"/>
        </w:rPr>
        <w:t>Post-conditions</w:t>
      </w:r>
      <w:bookmarkEnd w:id="21"/>
      <w:bookmarkEnd w:id="22"/>
      <w:bookmarkEnd w:id="23"/>
    </w:p>
    <w:p w14:paraId="7D4BC0FB" w14:textId="5E0543B4" w:rsidR="007703CB" w:rsidRPr="007703CB" w:rsidRDefault="007703CB" w:rsidP="007703CB">
      <w:pPr>
        <w:pStyle w:val="Heading2"/>
        <w:rPr>
          <w:rFonts w:cs="Arial"/>
          <w:b w:val="0"/>
        </w:rPr>
      </w:pPr>
      <w:r w:rsidRPr="007703CB">
        <w:rPr>
          <w:rFonts w:cs="Arial"/>
          <w:b w:val="0"/>
        </w:rPr>
        <w:t>IT Coordinator logs off the system</w:t>
      </w:r>
    </w:p>
    <w:p w14:paraId="342C2ECE" w14:textId="3AFC54BE" w:rsidR="009528CE" w:rsidRDefault="00B66319">
      <w:pPr>
        <w:pStyle w:val="Heading2"/>
        <w:widowControl/>
        <w:rPr>
          <w:rFonts w:cs="Arial"/>
          <w:b w:val="0"/>
        </w:rPr>
      </w:pPr>
      <w:r>
        <w:rPr>
          <w:rFonts w:cs="Arial"/>
          <w:b w:val="0"/>
        </w:rPr>
        <w:t>The</w:t>
      </w:r>
      <w:r w:rsidR="00713032">
        <w:rPr>
          <w:rFonts w:cs="Arial"/>
          <w:b w:val="0"/>
        </w:rPr>
        <w:t xml:space="preserve"> </w:t>
      </w:r>
      <w:r w:rsidR="00063927">
        <w:rPr>
          <w:rFonts w:cs="Arial"/>
          <w:b w:val="0"/>
        </w:rPr>
        <w:t xml:space="preserve">alert system for </w:t>
      </w:r>
      <w:r w:rsidR="00754805">
        <w:rPr>
          <w:rFonts w:cs="Arial"/>
          <w:b w:val="0"/>
        </w:rPr>
        <w:t>Patients</w:t>
      </w:r>
      <w:r w:rsidR="001C2B7E">
        <w:rPr>
          <w:rFonts w:cs="Arial"/>
          <w:b w:val="0"/>
        </w:rPr>
        <w:t xml:space="preserve"> will be created</w:t>
      </w:r>
      <w:r w:rsidR="00307225">
        <w:rPr>
          <w:rFonts w:cs="Arial"/>
          <w:b w:val="0"/>
        </w:rPr>
        <w:t xml:space="preserve"> on </w:t>
      </w:r>
      <w:r w:rsidR="00754805">
        <w:rPr>
          <w:rFonts w:cs="Arial"/>
          <w:b w:val="0"/>
        </w:rPr>
        <w:t>Patient</w:t>
      </w:r>
      <w:r w:rsidR="00307225">
        <w:rPr>
          <w:rFonts w:cs="Arial"/>
          <w:b w:val="0"/>
        </w:rPr>
        <w:t xml:space="preserve"> Database</w:t>
      </w:r>
      <w:r w:rsidR="001C2B7E">
        <w:rPr>
          <w:rFonts w:cs="Arial"/>
          <w:b w:val="0"/>
        </w:rPr>
        <w:t xml:space="preserve">. </w:t>
      </w:r>
    </w:p>
    <w:p w14:paraId="5E3B11CD" w14:textId="77777777" w:rsidR="009528CE" w:rsidRPr="001E7474" w:rsidRDefault="00AE19B8" w:rsidP="009153D7">
      <w:pPr>
        <w:pStyle w:val="Heading1"/>
        <w:rPr>
          <w:rFonts w:cs="Arial"/>
        </w:rPr>
      </w:pPr>
      <w:bookmarkStart w:id="24" w:name="_Toc494515317"/>
      <w:r w:rsidRPr="001E7474">
        <w:rPr>
          <w:rFonts w:cs="Arial"/>
        </w:rPr>
        <w:t>Extension Points</w:t>
      </w:r>
      <w:bookmarkEnd w:id="24"/>
    </w:p>
    <w:p w14:paraId="1B26DB6A" w14:textId="2C3EDE31" w:rsidR="009153D7" w:rsidRDefault="009153D7" w:rsidP="009153D7">
      <w:pPr>
        <w:pStyle w:val="Heading2"/>
        <w:rPr>
          <w:rFonts w:cs="Arial"/>
          <w:b w:val="0"/>
        </w:rPr>
      </w:pPr>
      <w:r w:rsidRPr="001E7474">
        <w:rPr>
          <w:rFonts w:cs="Arial"/>
          <w:b w:val="0"/>
        </w:rPr>
        <w:t>There are no extension points for this use case.</w:t>
      </w:r>
    </w:p>
    <w:p w14:paraId="02DEC6C9" w14:textId="377CBD59" w:rsidR="0012108F" w:rsidRDefault="0012108F" w:rsidP="0012108F"/>
    <w:p w14:paraId="4778DF3E" w14:textId="03192B30" w:rsidR="0012108F" w:rsidRDefault="0012108F" w:rsidP="0012108F"/>
    <w:p w14:paraId="779A85DC" w14:textId="7E0E3651" w:rsidR="0012108F" w:rsidRDefault="0012108F" w:rsidP="0012108F"/>
    <w:p w14:paraId="0246B9D7" w14:textId="6E541CAF" w:rsidR="0012108F" w:rsidRDefault="0012108F" w:rsidP="0012108F"/>
    <w:p w14:paraId="2BDD4C88" w14:textId="63CDB7A0" w:rsidR="0012108F" w:rsidRDefault="0012108F" w:rsidP="0012108F"/>
    <w:p w14:paraId="660A5422" w14:textId="354A827B" w:rsidR="0012108F" w:rsidRDefault="0012108F" w:rsidP="0012108F"/>
    <w:p w14:paraId="067C7244" w14:textId="6F385C6A" w:rsidR="0012108F" w:rsidRDefault="0012108F" w:rsidP="0012108F"/>
    <w:p w14:paraId="603E33CF" w14:textId="4D567C37" w:rsidR="0012108F" w:rsidRDefault="0012108F" w:rsidP="0012108F"/>
    <w:p w14:paraId="09E83907" w14:textId="2CE07C5D" w:rsidR="0012108F" w:rsidRDefault="0012108F" w:rsidP="0012108F"/>
    <w:p w14:paraId="3B0FC5D1" w14:textId="6724A815" w:rsidR="0012108F" w:rsidRDefault="0012108F" w:rsidP="0012108F"/>
    <w:p w14:paraId="04512093" w14:textId="375B4CF1" w:rsidR="0012108F" w:rsidRDefault="0012108F" w:rsidP="0012108F"/>
    <w:p w14:paraId="44A39377" w14:textId="525D14DF" w:rsidR="0012108F" w:rsidRDefault="0012108F" w:rsidP="0012108F"/>
    <w:p w14:paraId="57F68447" w14:textId="273D8CC2" w:rsidR="0012108F" w:rsidRDefault="0012108F" w:rsidP="0012108F"/>
    <w:p w14:paraId="7F4DB6B4" w14:textId="63671B7D" w:rsidR="0012108F" w:rsidRDefault="0012108F" w:rsidP="0012108F"/>
    <w:p w14:paraId="34FF8137" w14:textId="51CE4391" w:rsidR="0040746C" w:rsidRDefault="0040746C" w:rsidP="0040746C">
      <w:pPr>
        <w:pStyle w:val="Heading1"/>
      </w:pPr>
      <w:bookmarkStart w:id="25" w:name="_Hlk497054515"/>
      <w:r>
        <w:lastRenderedPageBreak/>
        <w:t>Class Diagra</w:t>
      </w:r>
      <w:r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B9C3D" wp14:editId="5B958270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9470" cy="30924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309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73A5" w14:textId="0DB544EE" w:rsidR="0040746C" w:rsidRPr="002778BB" w:rsidRDefault="00B10D8C" w:rsidP="004074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IT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Cordinator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B9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9pt;margin-top:20.45pt;width:466.1pt;height:2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riJAIAAEYEAAAOAAAAZHJzL2Uyb0RvYy54bWysU9uO2yAQfa/Uf0C8N3bcZLOx4qy22aaq&#10;tL1Iu/0AjHGMCgwFEjv9+h1wNo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">
                <v:textbox>
                  <w:txbxContent>
                    <w:p w14:paraId="5CB873A5" w14:textId="0DB544EE" w:rsidR="0040746C" w:rsidRPr="002778BB" w:rsidRDefault="00B10D8C" w:rsidP="0040746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IT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Cordinator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m:</w:t>
      </w:r>
    </w:p>
    <w:p w14:paraId="490CEE86" w14:textId="77777777" w:rsidR="0040746C" w:rsidRDefault="0040746C" w:rsidP="0040746C">
      <w:pPr>
        <w:pStyle w:val="Heading1"/>
        <w:numPr>
          <w:ilvl w:val="0"/>
          <w:numId w:val="0"/>
        </w:numPr>
      </w:pPr>
      <w:r w:rsidRPr="00A521B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B9D7F6" wp14:editId="219EA09B">
                <wp:simplePos x="0" y="0"/>
                <wp:positionH relativeFrom="margin">
                  <wp:posOffset>-9525</wp:posOffset>
                </wp:positionH>
                <wp:positionV relativeFrom="paragraph">
                  <wp:posOffset>680085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B9E87" w14:textId="77777777" w:rsidR="0040746C" w:rsidRDefault="0040746C" w:rsidP="0040746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14:paraId="6E6D73C3" w14:textId="45AF2879" w:rsidR="0040746C" w:rsidRPr="00B10D8C" w:rsidRDefault="00B10D8C" w:rsidP="00B10D8C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Alert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D7F6" id="_x0000_s1027" type="#_x0000_t202" style="position:absolute;margin-left:-.75pt;margin-top:53.55pt;width:466.85pt;height:109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">
                <v:textbox>
                  <w:txbxContent>
                    <w:p w14:paraId="522B9E87" w14:textId="77777777" w:rsidR="0040746C" w:rsidRDefault="0040746C" w:rsidP="0040746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14:paraId="6E6D73C3" w14:textId="45AF2879" w:rsidR="0040746C" w:rsidRPr="00B10D8C" w:rsidRDefault="00B10D8C" w:rsidP="00B10D8C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Alert 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778D4" w14:textId="77777777" w:rsidR="0040746C" w:rsidRDefault="0040746C" w:rsidP="0040746C"/>
    <w:p w14:paraId="555310F1" w14:textId="5D492A92" w:rsidR="0040746C" w:rsidRDefault="0040746C" w:rsidP="0040746C"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84228A" wp14:editId="5AF3057E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F96C9" w14:textId="77777777" w:rsidR="0040746C" w:rsidRPr="00AE3975" w:rsidRDefault="0040746C" w:rsidP="0040746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14:paraId="2D484EB3" w14:textId="77777777" w:rsidR="0040746C" w:rsidRDefault="0040746C" w:rsidP="0040746C"/>
                          <w:p w14:paraId="49FFECE9" w14:textId="16D33DBB" w:rsidR="0040746C" w:rsidRPr="00860705" w:rsidRDefault="00B10D8C" w:rsidP="0040746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+ </w:t>
                            </w:r>
                            <w:r w:rsidR="0040746C" w:rsidRPr="00860705">
                              <w:rPr>
                                <w:b/>
                                <w:sz w:val="24"/>
                              </w:rPr>
                              <w:t>Create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()</w:t>
                            </w:r>
                            <w:bookmarkStart w:id="26" w:name="_GoBack"/>
                            <w:bookmarkEnd w:id="2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228A" id="_x0000_s1028" type="#_x0000_t202" style="position:absolute;margin-left:414.55pt;margin-top:21.5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">
                <v:textbox>
                  <w:txbxContent>
                    <w:p w14:paraId="09FF96C9" w14:textId="77777777" w:rsidR="0040746C" w:rsidRPr="00AE3975" w:rsidRDefault="0040746C" w:rsidP="0040746C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14:paraId="2D484EB3" w14:textId="77777777" w:rsidR="0040746C" w:rsidRDefault="0040746C" w:rsidP="0040746C"/>
                    <w:p w14:paraId="49FFECE9" w14:textId="16D33DBB" w:rsidR="0040746C" w:rsidRPr="00860705" w:rsidRDefault="00B10D8C" w:rsidP="0040746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+ </w:t>
                      </w:r>
                      <w:r w:rsidR="0040746C" w:rsidRPr="00860705">
                        <w:rPr>
                          <w:b/>
                          <w:sz w:val="24"/>
                        </w:rPr>
                        <w:t>Create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()</w:t>
                      </w:r>
                      <w:bookmarkStart w:id="27" w:name="_GoBack"/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25"/>
    <w:p w14:paraId="6E1E44F9" w14:textId="576B3B35" w:rsidR="0040746C" w:rsidRDefault="0040746C" w:rsidP="0040746C">
      <w:pPr>
        <w:pStyle w:val="BodyText"/>
        <w:ind w:left="0"/>
      </w:pPr>
    </w:p>
    <w:p w14:paraId="47CB4209" w14:textId="5BB12EAE" w:rsidR="0040746C" w:rsidRDefault="0040746C" w:rsidP="0040746C">
      <w:pPr>
        <w:pStyle w:val="BodyText"/>
        <w:ind w:left="0"/>
      </w:pPr>
    </w:p>
    <w:p w14:paraId="3758BA21" w14:textId="61E9538F" w:rsidR="0040746C" w:rsidRDefault="0040746C" w:rsidP="0040746C">
      <w:pPr>
        <w:pStyle w:val="BodyText"/>
        <w:ind w:left="0"/>
      </w:pPr>
    </w:p>
    <w:p w14:paraId="4F379168" w14:textId="21D2114F" w:rsidR="0040746C" w:rsidRDefault="0040746C" w:rsidP="0040746C">
      <w:pPr>
        <w:pStyle w:val="BodyText"/>
        <w:ind w:left="0"/>
      </w:pPr>
    </w:p>
    <w:p w14:paraId="12EEC4F7" w14:textId="6D06F339" w:rsidR="0040746C" w:rsidRDefault="0040746C" w:rsidP="0040746C">
      <w:pPr>
        <w:pStyle w:val="BodyText"/>
        <w:ind w:left="0"/>
      </w:pPr>
    </w:p>
    <w:p w14:paraId="3EADB417" w14:textId="28E29CDD" w:rsidR="0040746C" w:rsidRDefault="0040746C" w:rsidP="0040746C">
      <w:pPr>
        <w:pStyle w:val="BodyText"/>
        <w:ind w:left="0"/>
      </w:pPr>
    </w:p>
    <w:p w14:paraId="18A8A134" w14:textId="183D1658" w:rsidR="0040746C" w:rsidRDefault="0040746C" w:rsidP="0040746C">
      <w:pPr>
        <w:pStyle w:val="BodyText"/>
        <w:ind w:left="0"/>
      </w:pPr>
    </w:p>
    <w:p w14:paraId="7A8EE842" w14:textId="57713851" w:rsidR="0040746C" w:rsidRDefault="0040746C" w:rsidP="0040746C">
      <w:pPr>
        <w:pStyle w:val="BodyText"/>
        <w:ind w:left="0"/>
      </w:pPr>
    </w:p>
    <w:p w14:paraId="2D8A5D82" w14:textId="30321527" w:rsidR="0040746C" w:rsidRDefault="0040746C" w:rsidP="0040746C">
      <w:pPr>
        <w:pStyle w:val="BodyText"/>
        <w:ind w:left="0"/>
      </w:pPr>
    </w:p>
    <w:p w14:paraId="0C62333E" w14:textId="2E547C3C" w:rsidR="0040746C" w:rsidRDefault="0040746C" w:rsidP="0040746C">
      <w:pPr>
        <w:pStyle w:val="BodyText"/>
        <w:ind w:left="0"/>
      </w:pPr>
    </w:p>
    <w:p w14:paraId="7A2ED1CD" w14:textId="713394AA" w:rsidR="0040746C" w:rsidRDefault="0040746C" w:rsidP="0040746C">
      <w:pPr>
        <w:pStyle w:val="BodyText"/>
        <w:ind w:left="0"/>
      </w:pPr>
    </w:p>
    <w:p w14:paraId="584D1508" w14:textId="27A291B0" w:rsidR="0040746C" w:rsidRDefault="0040746C" w:rsidP="0040746C">
      <w:pPr>
        <w:pStyle w:val="BodyText"/>
        <w:ind w:left="0"/>
      </w:pPr>
    </w:p>
    <w:p w14:paraId="525424CB" w14:textId="77777777" w:rsidR="0040746C" w:rsidRDefault="0040746C" w:rsidP="0040746C">
      <w:pPr>
        <w:pStyle w:val="Heading1"/>
      </w:pPr>
      <w:bookmarkStart w:id="28" w:name="_Hlk497933537"/>
      <w:r>
        <w:lastRenderedPageBreak/>
        <w:t>Sequence Diagram</w:t>
      </w:r>
    </w:p>
    <w:p w14:paraId="01146534" w14:textId="1524CBED" w:rsidR="0040746C" w:rsidRDefault="00B745C1" w:rsidP="0040746C">
      <w:bookmarkStart w:id="29" w:name="_Hlk497054933"/>
      <w:r w:rsidRPr="00B745C1">
        <w:rPr>
          <w:noProof/>
        </w:rPr>
        <w:drawing>
          <wp:anchor distT="0" distB="0" distL="114300" distR="114300" simplePos="0" relativeHeight="251695104" behindDoc="0" locked="0" layoutInCell="1" allowOverlap="1" wp14:anchorId="532277C2" wp14:editId="0AEC88DD">
            <wp:simplePos x="0" y="0"/>
            <wp:positionH relativeFrom="column">
              <wp:posOffset>242887</wp:posOffset>
            </wp:positionH>
            <wp:positionV relativeFrom="paragraph">
              <wp:posOffset>49530</wp:posOffset>
            </wp:positionV>
            <wp:extent cx="633412" cy="105626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" cy="105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B2D1F" w14:textId="0CE054E0" w:rsidR="0040746C" w:rsidRDefault="0040746C" w:rsidP="004074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1F80E6" wp14:editId="01A0AD35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D18A5" w14:textId="77777777" w:rsidR="0040746C" w:rsidRPr="00901DA5" w:rsidRDefault="0040746C" w:rsidP="0040746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14:paraId="494760FC" w14:textId="452D5E26" w:rsidR="0040746C" w:rsidRDefault="004E1D98" w:rsidP="0040746C">
                            <w:r>
                              <w:t xml:space="preserve">Patient </w:t>
                            </w:r>
                            <w:r w:rsidR="0040746C">
                              <w:t>Database</w:t>
                            </w:r>
                          </w:p>
                          <w:p w14:paraId="526084E1" w14:textId="77777777" w:rsidR="0040746C" w:rsidRDefault="0040746C" w:rsidP="004074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80E6" id="_x0000_s1029" type="#_x0000_t202" style="position:absolute;margin-left:389.25pt;margin-top:.3pt;width:110.5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14:paraId="7A1D18A5" w14:textId="77777777" w:rsidR="0040746C" w:rsidRPr="00901DA5" w:rsidRDefault="0040746C" w:rsidP="0040746C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14:paraId="494760FC" w14:textId="452D5E26" w:rsidR="0040746C" w:rsidRDefault="004E1D98" w:rsidP="0040746C">
                      <w:r>
                        <w:t xml:space="preserve">Patient </w:t>
                      </w:r>
                      <w:r w:rsidR="0040746C">
                        <w:t>Database</w:t>
                      </w:r>
                    </w:p>
                    <w:p w14:paraId="526084E1" w14:textId="77777777" w:rsidR="0040746C" w:rsidRDefault="0040746C" w:rsidP="0040746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2BF424" wp14:editId="1FE08843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E04E" w14:textId="77777777" w:rsidR="0040746C" w:rsidRPr="00901DA5" w:rsidRDefault="0040746C" w:rsidP="0040746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14:paraId="39A9C683" w14:textId="77777777" w:rsidR="0040746C" w:rsidRDefault="0040746C" w:rsidP="0040746C">
                            <w:r>
                              <w:t>Alert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BF42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80.75pt;margin-top:.65pt;width:109.1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DzPuZ13gAAAAgBAAAPAAAAAAAAAAAAAAAAAH8EAABkcnMvZG93&#10;bnJldi54bWxQSwUGAAAAAAQABADzAAAAigUAAAAA&#10;">
                <v:textbox>
                  <w:txbxContent>
                    <w:p w14:paraId="2100E04E" w14:textId="77777777" w:rsidR="0040746C" w:rsidRPr="00901DA5" w:rsidRDefault="0040746C" w:rsidP="0040746C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14:paraId="39A9C683" w14:textId="77777777" w:rsidR="0040746C" w:rsidRDefault="0040746C" w:rsidP="0040746C">
                      <w:r>
                        <w:t>Alert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DC6898" w14:textId="77777777" w:rsidR="00B745C1" w:rsidRDefault="00B745C1" w:rsidP="0040746C">
      <w:r>
        <w:t xml:space="preserve">IT </w:t>
      </w:r>
    </w:p>
    <w:p w14:paraId="3E7EBEB4" w14:textId="3A990187" w:rsidR="0040746C" w:rsidRDefault="00B745C1" w:rsidP="0040746C">
      <w:r>
        <w:t>Cor.</w:t>
      </w:r>
    </w:p>
    <w:p w14:paraId="1F66C675" w14:textId="77777777" w:rsidR="0040746C" w:rsidRDefault="0040746C" w:rsidP="0040746C"/>
    <w:p w14:paraId="44D84088" w14:textId="77777777" w:rsidR="0040746C" w:rsidRDefault="0040746C" w:rsidP="004074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68DB8" wp14:editId="6BA7B677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5036C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FEDBE" wp14:editId="2A2044E7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F9137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01235" wp14:editId="24C74F40">
                <wp:simplePos x="0" y="0"/>
                <wp:positionH relativeFrom="column">
                  <wp:posOffset>552450</wp:posOffset>
                </wp:positionH>
                <wp:positionV relativeFrom="paragraph">
                  <wp:posOffset>56198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69C03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" strokecolor="black [3213]" strokeweight="3pt"/>
            </w:pict>
          </mc:Fallback>
        </mc:AlternateContent>
      </w:r>
    </w:p>
    <w:p w14:paraId="37308CEE" w14:textId="77777777" w:rsidR="0040746C" w:rsidRDefault="0040746C" w:rsidP="0040746C"/>
    <w:p w14:paraId="5C9B5309" w14:textId="77777777" w:rsidR="0040746C" w:rsidRDefault="0040746C" w:rsidP="0040746C"/>
    <w:p w14:paraId="4DCD7289" w14:textId="77777777" w:rsidR="0040746C" w:rsidRDefault="0040746C" w:rsidP="004074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38157B" wp14:editId="3B9CD13F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BF41" w14:textId="77777777" w:rsidR="0040746C" w:rsidRDefault="0040746C" w:rsidP="0040746C">
                            <w:r>
                              <w:t>Creates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8157B" id="_x0000_s1032" type="#_x0000_t202" style="position:absolute;margin-left:53.65pt;margin-top:.65pt;width:63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NsJgIAAEw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5bjDbC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14:paraId="1BC6BF41" w14:textId="77777777" w:rsidR="0040746C" w:rsidRDefault="0040746C" w:rsidP="0040746C">
                      <w:r>
                        <w:t>Creates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FCBAF" w14:textId="77777777" w:rsidR="0040746C" w:rsidRDefault="0040746C" w:rsidP="0040746C"/>
    <w:p w14:paraId="3C25D137" w14:textId="77777777" w:rsidR="0040746C" w:rsidRDefault="0040746C" w:rsidP="0040746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43542" wp14:editId="444BD083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22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" strokecolor="black [3213]" strokeweight="3pt">
                <v:stroke endarrow="block"/>
              </v:shape>
            </w:pict>
          </mc:Fallback>
        </mc:AlternateContent>
      </w:r>
    </w:p>
    <w:p w14:paraId="11D80041" w14:textId="77777777" w:rsidR="0040746C" w:rsidRDefault="0040746C" w:rsidP="0040746C"/>
    <w:p w14:paraId="268E65DA" w14:textId="77777777" w:rsidR="0040746C" w:rsidRDefault="0040746C" w:rsidP="0040746C"/>
    <w:p w14:paraId="3FE6246D" w14:textId="77777777" w:rsidR="0040746C" w:rsidRDefault="0040746C" w:rsidP="0040746C"/>
    <w:p w14:paraId="7B104754" w14:textId="77777777" w:rsidR="0040746C" w:rsidRDefault="0040746C" w:rsidP="0040746C"/>
    <w:p w14:paraId="3A8D6AA3" w14:textId="77777777" w:rsidR="0040746C" w:rsidRDefault="0040746C" w:rsidP="0040746C"/>
    <w:p w14:paraId="5E40B246" w14:textId="77777777" w:rsidR="0040746C" w:rsidRDefault="0040746C" w:rsidP="0040746C"/>
    <w:p w14:paraId="73041712" w14:textId="77777777" w:rsidR="0040746C" w:rsidRDefault="0040746C" w:rsidP="0040746C"/>
    <w:p w14:paraId="7EF6001A" w14:textId="77777777" w:rsidR="0040746C" w:rsidRDefault="0040746C" w:rsidP="0040746C"/>
    <w:p w14:paraId="3E6EDB4F" w14:textId="77777777" w:rsidR="0040746C" w:rsidRDefault="0040746C" w:rsidP="0040746C"/>
    <w:p w14:paraId="3DE034E6" w14:textId="77777777" w:rsidR="0040746C" w:rsidRDefault="0040746C" w:rsidP="0040746C"/>
    <w:p w14:paraId="5D5A352B" w14:textId="77777777" w:rsidR="0040746C" w:rsidRDefault="0040746C" w:rsidP="0040746C"/>
    <w:p w14:paraId="68B695C0" w14:textId="77777777" w:rsidR="0040746C" w:rsidRDefault="0040746C" w:rsidP="0040746C"/>
    <w:p w14:paraId="3F9BCC81" w14:textId="77777777" w:rsidR="0040746C" w:rsidRDefault="0040746C" w:rsidP="0040746C"/>
    <w:p w14:paraId="57013DF7" w14:textId="77777777" w:rsidR="0040746C" w:rsidRDefault="0040746C" w:rsidP="0040746C"/>
    <w:p w14:paraId="65B3030C" w14:textId="77777777" w:rsidR="0040746C" w:rsidRDefault="0040746C" w:rsidP="0040746C"/>
    <w:p w14:paraId="1F88C6CB" w14:textId="77777777" w:rsidR="0040746C" w:rsidRDefault="0040746C" w:rsidP="0040746C"/>
    <w:p w14:paraId="5D3F0EA5" w14:textId="77777777" w:rsidR="0040746C" w:rsidRDefault="0040746C" w:rsidP="004074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AF986" wp14:editId="0D934B8C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7FBB" id="Multiplication Sign 11" o:spid="_x0000_s1026" style="position:absolute;margin-left:214.5pt;margin-top:.65pt;width:30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" path="m54621,177245r78346,-47943l195263,231101,257558,129302r78346,47943l249105,319088r86799,141842l257558,508873,195263,407074,132967,508873,54621,460930,141420,319088,54621,177245xe" fillcolor="black [3213]" strokecolor="black [3213]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5E05F" wp14:editId="503D8449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098E8" id="Multiplication Sign 10" o:spid="_x0000_s1026" style="position:absolute;margin-left:29.6pt;margin-top:.65pt;width:29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" path="m53407,161589r73912,-48658l188119,205285r60800,-92354l322831,161589,241092,285750r81739,124161l248919,458569,188119,366215r-60800,92354l53407,409911,135146,285750,53407,161589xe" fillcolor="black [3213]" strokecolor="black [3213]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14:paraId="5721B2EC" w14:textId="77777777" w:rsidR="0040746C" w:rsidRDefault="0040746C" w:rsidP="0040746C">
      <w:r>
        <w:rPr>
          <w:noProof/>
        </w:rPr>
        <w:drawing>
          <wp:anchor distT="0" distB="0" distL="114300" distR="114300" simplePos="0" relativeHeight="251671552" behindDoc="0" locked="0" layoutInCell="1" allowOverlap="1" wp14:anchorId="6308D450" wp14:editId="64C5DB33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9DF8D" w14:textId="77777777" w:rsidR="0040746C" w:rsidRDefault="0040746C" w:rsidP="0040746C"/>
    <w:p w14:paraId="3B61F991" w14:textId="77777777" w:rsidR="0040746C" w:rsidRDefault="0040746C" w:rsidP="0040746C"/>
    <w:bookmarkEnd w:id="28"/>
    <w:p w14:paraId="38B0053F" w14:textId="77777777" w:rsidR="0040746C" w:rsidRDefault="0040746C" w:rsidP="0040746C"/>
    <w:p w14:paraId="53C605FF" w14:textId="77777777" w:rsidR="0040746C" w:rsidRDefault="0040746C" w:rsidP="0040746C"/>
    <w:p w14:paraId="6EE0E5BE" w14:textId="77777777" w:rsidR="0040746C" w:rsidRDefault="0040746C" w:rsidP="0040746C"/>
    <w:p w14:paraId="44DAAF9F" w14:textId="77777777" w:rsidR="0040746C" w:rsidRDefault="0040746C" w:rsidP="0040746C"/>
    <w:p w14:paraId="14903B82" w14:textId="77777777" w:rsidR="0040746C" w:rsidRDefault="0040746C" w:rsidP="0040746C"/>
    <w:bookmarkEnd w:id="29"/>
    <w:p w14:paraId="7C47AE68" w14:textId="77777777" w:rsidR="0040746C" w:rsidRDefault="0040746C" w:rsidP="0040746C"/>
    <w:p w14:paraId="64FAD739" w14:textId="77777777" w:rsidR="0040746C" w:rsidRDefault="0040746C" w:rsidP="0040746C"/>
    <w:p w14:paraId="22BBE79A" w14:textId="15772113" w:rsidR="0040746C" w:rsidRDefault="0040746C" w:rsidP="0040746C">
      <w:pPr>
        <w:pStyle w:val="Heading1"/>
        <w:numPr>
          <w:ilvl w:val="0"/>
          <w:numId w:val="0"/>
        </w:numPr>
      </w:pPr>
    </w:p>
    <w:p w14:paraId="163C9ECF" w14:textId="2EA53AED" w:rsidR="0040746C" w:rsidRDefault="0040746C" w:rsidP="0040746C"/>
    <w:p w14:paraId="13D253C4" w14:textId="06E44C7D" w:rsidR="0040746C" w:rsidRDefault="0040746C" w:rsidP="0040746C"/>
    <w:p w14:paraId="7F57196B" w14:textId="4B771F0C" w:rsidR="0040746C" w:rsidRDefault="0040746C" w:rsidP="0040746C"/>
    <w:p w14:paraId="33EEEEE5" w14:textId="704F915E" w:rsidR="0040746C" w:rsidRDefault="0040746C" w:rsidP="0040746C"/>
    <w:p w14:paraId="3788BC9C" w14:textId="13B87116" w:rsidR="0040746C" w:rsidRDefault="0040746C" w:rsidP="0040746C"/>
    <w:p w14:paraId="25D70640" w14:textId="45179400" w:rsidR="0040746C" w:rsidRDefault="0040746C" w:rsidP="0040746C"/>
    <w:p w14:paraId="34959A2B" w14:textId="6A48391D" w:rsidR="0040746C" w:rsidRDefault="0040746C" w:rsidP="0040746C"/>
    <w:p w14:paraId="6FC3F10A" w14:textId="4B02EEDD" w:rsidR="0040746C" w:rsidRDefault="0040746C" w:rsidP="0040746C"/>
    <w:p w14:paraId="4A927338" w14:textId="6F5B0A80" w:rsidR="0040746C" w:rsidRDefault="0040746C" w:rsidP="0040746C"/>
    <w:p w14:paraId="12AEC491" w14:textId="55B7B016" w:rsidR="0040746C" w:rsidRDefault="0040746C" w:rsidP="0040746C"/>
    <w:p w14:paraId="02EB2BCA" w14:textId="12FB9829" w:rsidR="0040746C" w:rsidRDefault="0040746C" w:rsidP="0040746C"/>
    <w:p w14:paraId="59092414" w14:textId="7B158DF7" w:rsidR="0040746C" w:rsidRDefault="0040746C" w:rsidP="0040746C">
      <w:pPr>
        <w:pStyle w:val="Heading1"/>
      </w:pPr>
      <w:r>
        <w:t>Use Case Diagram:</w:t>
      </w:r>
    </w:p>
    <w:p w14:paraId="4AF56135" w14:textId="107E10AF" w:rsidR="007C5B24" w:rsidRDefault="007C5B24" w:rsidP="007C5B24"/>
    <w:p w14:paraId="4F52CD89" w14:textId="5FD1FB3D" w:rsidR="007C5B24" w:rsidRDefault="007C5B24" w:rsidP="007C5B24"/>
    <w:p w14:paraId="288BBFA4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1443B299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3C2B2" wp14:editId="5360E11B">
                <wp:simplePos x="0" y="0"/>
                <wp:positionH relativeFrom="column">
                  <wp:posOffset>882650</wp:posOffset>
                </wp:positionH>
                <wp:positionV relativeFrom="paragraph">
                  <wp:posOffset>158750</wp:posOffset>
                </wp:positionV>
                <wp:extent cx="4078605" cy="3155315"/>
                <wp:effectExtent l="0" t="0" r="17145" b="26035"/>
                <wp:wrapNone/>
                <wp:docPr id="909" name="Rectangle: Rounded Corners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05" cy="31553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35A15" id="Rectangle: Rounded Corners 909" o:spid="_x0000_s1026" style="position:absolute;margin-left:69.5pt;margin-top:12.5pt;width:321.15pt;height:24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" fillcolor="window" strokecolor="windowText" strokeweight="1pt">
                <v:stroke joinstyle="miter"/>
              </v:roundrect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46A8BCB9" wp14:editId="525CDEF8">
            <wp:simplePos x="0" y="0"/>
            <wp:positionH relativeFrom="column">
              <wp:posOffset>-103367</wp:posOffset>
            </wp:positionH>
            <wp:positionV relativeFrom="paragraph">
              <wp:posOffset>288925</wp:posOffset>
            </wp:positionV>
            <wp:extent cx="795020" cy="795020"/>
            <wp:effectExtent l="0" t="0" r="0" b="5080"/>
            <wp:wrapSquare wrapText="bothSides"/>
            <wp:docPr id="928" name="Graphic 92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5E05" w14:textId="77777777" w:rsidR="00C36354" w:rsidRPr="00C36354" w:rsidRDefault="00C36354" w:rsidP="00C36354">
      <w:pPr>
        <w:widowControl/>
        <w:spacing w:after="160" w:line="259" w:lineRule="auto"/>
        <w:ind w:left="1440"/>
        <w:rPr>
          <w:rFonts w:ascii="Calibri" w:eastAsia="Calibri" w:hAnsi="Calibri"/>
          <w:sz w:val="22"/>
          <w:szCs w:val="22"/>
        </w:rPr>
      </w:pP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E2C129" wp14:editId="49191F68">
                <wp:simplePos x="0" y="0"/>
                <wp:positionH relativeFrom="column">
                  <wp:posOffset>1155700</wp:posOffset>
                </wp:positionH>
                <wp:positionV relativeFrom="paragraph">
                  <wp:posOffset>101600</wp:posOffset>
                </wp:positionV>
                <wp:extent cx="3522345" cy="357505"/>
                <wp:effectExtent l="0" t="0" r="20955" b="23495"/>
                <wp:wrapSquare wrapText="bothSides"/>
                <wp:docPr id="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F0F6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UCID 079: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  <w:p w14:paraId="7411EE19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C129" id="_x0000_s1032" type="#_x0000_t202" style="position:absolute;left:0;text-align:left;margin-left:91pt;margin-top:8pt;width:277.35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">
                <v:textbox>
                  <w:txbxContent>
                    <w:p w14:paraId="47FDF0F6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</w:t>
                      </w:r>
                      <w:bookmarkStart w:id="29" w:name="_GoBack"/>
                      <w:r>
                        <w:rPr>
                          <w:b/>
                          <w:sz w:val="24"/>
                          <w:szCs w:val="24"/>
                        </w:rPr>
                        <w:t xml:space="preserve">CID 079: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  <w:bookmarkEnd w:id="29"/>
                    <w:p w14:paraId="7411EE19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6A6A1" wp14:editId="3CC36420">
                <wp:simplePos x="0" y="0"/>
                <wp:positionH relativeFrom="column">
                  <wp:posOffset>286247</wp:posOffset>
                </wp:positionH>
                <wp:positionV relativeFrom="paragraph">
                  <wp:posOffset>284618</wp:posOffset>
                </wp:positionV>
                <wp:extent cx="969507" cy="423324"/>
                <wp:effectExtent l="0" t="0" r="78740" b="53340"/>
                <wp:wrapNone/>
                <wp:docPr id="915" name="Straight Arrow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07" cy="4233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92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5" o:spid="_x0000_s1026" type="#_x0000_t32" style="position:absolute;margin-left:22.55pt;margin-top:22.4pt;width:76.35pt;height:3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E50035" wp14:editId="2245D044">
                <wp:simplePos x="0" y="0"/>
                <wp:positionH relativeFrom="column">
                  <wp:posOffset>278296</wp:posOffset>
                </wp:positionH>
                <wp:positionV relativeFrom="paragraph">
                  <wp:posOffset>271338</wp:posOffset>
                </wp:positionV>
                <wp:extent cx="953659" cy="1343384"/>
                <wp:effectExtent l="0" t="0" r="75565" b="47625"/>
                <wp:wrapNone/>
                <wp:docPr id="917" name="Straight Arr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59" cy="13433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7360" id="Straight Arrow Connector 917" o:spid="_x0000_s1026" type="#_x0000_t32" style="position:absolute;margin-left:21.9pt;margin-top:21.35pt;width:75.1pt;height:10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38077" wp14:editId="7D74452C">
                <wp:simplePos x="0" y="0"/>
                <wp:positionH relativeFrom="column">
                  <wp:posOffset>405517</wp:posOffset>
                </wp:positionH>
                <wp:positionV relativeFrom="paragraph">
                  <wp:posOffset>242155</wp:posOffset>
                </wp:positionV>
                <wp:extent cx="826770" cy="45719"/>
                <wp:effectExtent l="0" t="57150" r="30480" b="50165"/>
                <wp:wrapNone/>
                <wp:docPr id="914" name="Straight Arrow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7F2A" id="Straight Arrow Connector 914" o:spid="_x0000_s1026" type="#_x0000_t32" style="position:absolute;margin-left:31.95pt;margin-top:19.05pt;width:65.1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8E9135" wp14:editId="28659192">
                <wp:simplePos x="0" y="0"/>
                <wp:positionH relativeFrom="column">
                  <wp:posOffset>1141730</wp:posOffset>
                </wp:positionH>
                <wp:positionV relativeFrom="paragraph">
                  <wp:posOffset>1474470</wp:posOffset>
                </wp:positionV>
                <wp:extent cx="3522345" cy="357505"/>
                <wp:effectExtent l="0" t="0" r="20955" b="23495"/>
                <wp:wrapSquare wrapText="bothSides"/>
                <wp:docPr id="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4494" w14:textId="77777777" w:rsidR="00C36354" w:rsidRPr="00036C56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053</w:t>
                            </w:r>
                            <w:r w:rsidRPr="00036C56">
                              <w:rPr>
                                <w:b/>
                                <w:sz w:val="24"/>
                                <w:szCs w:val="24"/>
                              </w:rPr>
                              <w:t>: Delete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Patient</w:t>
                            </w:r>
                            <w:r w:rsidRPr="00036C5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Patient </w:t>
                            </w:r>
                            <w:r w:rsidRPr="00036C56">
                              <w:rPr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5349BA1B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9135" id="_x0000_s1033" type="#_x0000_t202" style="position:absolute;left:0;text-align:left;margin-left:89.9pt;margin-top:116.1pt;width:277.35pt;height:28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">
                <v:textbox>
                  <w:txbxContent>
                    <w:p w14:paraId="5A6E4494" w14:textId="77777777" w:rsidR="00C36354" w:rsidRPr="00036C56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053</w:t>
                      </w:r>
                      <w:r w:rsidRPr="00036C56">
                        <w:rPr>
                          <w:b/>
                          <w:sz w:val="24"/>
                          <w:szCs w:val="24"/>
                        </w:rPr>
                        <w:t>: Delete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Patient</w:t>
                      </w:r>
                      <w:r w:rsidRPr="00036C56">
                        <w:rPr>
                          <w:b/>
                          <w:sz w:val="24"/>
                          <w:szCs w:val="24"/>
                        </w:rPr>
                        <w:t xml:space="preserve"> from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Patient </w:t>
                      </w:r>
                      <w:r w:rsidRPr="00036C56">
                        <w:rPr>
                          <w:b/>
                          <w:sz w:val="24"/>
                          <w:szCs w:val="24"/>
                        </w:rPr>
                        <w:t>Database</w:t>
                      </w:r>
                    </w:p>
                    <w:p w14:paraId="5349BA1B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8E567E" wp14:editId="7E991269">
                <wp:simplePos x="0" y="0"/>
                <wp:positionH relativeFrom="column">
                  <wp:posOffset>1134110</wp:posOffset>
                </wp:positionH>
                <wp:positionV relativeFrom="paragraph">
                  <wp:posOffset>1935480</wp:posOffset>
                </wp:positionV>
                <wp:extent cx="3522345" cy="357505"/>
                <wp:effectExtent l="0" t="0" r="20955" b="23495"/>
                <wp:wrapSquare wrapText="bothSides"/>
                <wp:docPr id="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F02C3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054: Alert for Patient Database</w:t>
                            </w:r>
                          </w:p>
                          <w:p w14:paraId="33F9B993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567E" id="_x0000_s1034" type="#_x0000_t202" style="position:absolute;left:0;text-align:left;margin-left:89.3pt;margin-top:152.4pt;width:277.35pt;height:28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">
                <v:textbox>
                  <w:txbxContent>
                    <w:p w14:paraId="0C5F02C3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054: Alert for Patient Database</w:t>
                      </w:r>
                    </w:p>
                    <w:p w14:paraId="33F9B993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6442E6" wp14:editId="0E675C08">
                <wp:simplePos x="0" y="0"/>
                <wp:positionH relativeFrom="column">
                  <wp:posOffset>1149985</wp:posOffset>
                </wp:positionH>
                <wp:positionV relativeFrom="paragraph">
                  <wp:posOffset>528320</wp:posOffset>
                </wp:positionV>
                <wp:extent cx="3522345" cy="357505"/>
                <wp:effectExtent l="0" t="0" r="20955" b="23495"/>
                <wp:wrapSquare wrapText="bothSides"/>
                <wp:docPr id="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13D5F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051: Add Patient to Patient Database</w:t>
                            </w:r>
                          </w:p>
                          <w:p w14:paraId="145C474C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42E6" id="_x0000_s1035" type="#_x0000_t202" style="position:absolute;left:0;text-align:left;margin-left:90.55pt;margin-top:41.6pt;width:277.35pt;height:28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BCJgIAAE0EAAAOAAAAZHJzL2Uyb0RvYy54bWysVNtu2zAMfR+wfxD0vthx4r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">
                <v:textbox>
                  <w:txbxContent>
                    <w:p w14:paraId="54C13D5F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051: Add Patient to Patient Database</w:t>
                      </w:r>
                    </w:p>
                    <w:p w14:paraId="145C474C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4256A8" wp14:editId="420323E7">
                <wp:simplePos x="0" y="0"/>
                <wp:positionH relativeFrom="column">
                  <wp:posOffset>1149985</wp:posOffset>
                </wp:positionH>
                <wp:positionV relativeFrom="paragraph">
                  <wp:posOffset>989330</wp:posOffset>
                </wp:positionV>
                <wp:extent cx="3522345" cy="357505"/>
                <wp:effectExtent l="0" t="0" r="20955" b="2349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594F3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052: Edit Patient in Patient Database</w:t>
                            </w:r>
                          </w:p>
                          <w:p w14:paraId="1A3FFDDB" w14:textId="77777777" w:rsidR="00C36354" w:rsidRPr="00036C56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56A8" id="_x0000_s1036" type="#_x0000_t202" style="position:absolute;left:0;text-align:left;margin-left:90.55pt;margin-top:77.9pt;width:277.35pt;height:2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">
                <v:textbox>
                  <w:txbxContent>
                    <w:p w14:paraId="1C5594F3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052: Edit Patient in Patient Database</w:t>
                      </w:r>
                    </w:p>
                    <w:p w14:paraId="1A3FFDDB" w14:textId="77777777" w:rsidR="00C36354" w:rsidRPr="00036C56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w:t xml:space="preserve">        </w:t>
      </w:r>
    </w:p>
    <w:p w14:paraId="754E8F66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852997" wp14:editId="48994312">
                <wp:simplePos x="0" y="0"/>
                <wp:positionH relativeFrom="column">
                  <wp:posOffset>278296</wp:posOffset>
                </wp:positionH>
                <wp:positionV relativeFrom="paragraph">
                  <wp:posOffset>10078</wp:posOffset>
                </wp:positionV>
                <wp:extent cx="953659" cy="858216"/>
                <wp:effectExtent l="0" t="0" r="75565" b="56515"/>
                <wp:wrapNone/>
                <wp:docPr id="916" name="Straight Arr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59" cy="85821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F363" id="Straight Arrow Connector 916" o:spid="_x0000_s1026" type="#_x0000_t32" style="position:absolute;margin-left:21.9pt;margin-top:.8pt;width:75.1pt;height:6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AEF2BD" wp14:editId="64A31765">
                <wp:simplePos x="0" y="0"/>
                <wp:positionH relativeFrom="column">
                  <wp:posOffset>286248</wp:posOffset>
                </wp:positionH>
                <wp:positionV relativeFrom="paragraph">
                  <wp:posOffset>10077</wp:posOffset>
                </wp:positionV>
                <wp:extent cx="890546" cy="1828800"/>
                <wp:effectExtent l="0" t="0" r="81280" b="57150"/>
                <wp:wrapNone/>
                <wp:docPr id="1177" name="Straight Arrow Connector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546" cy="1828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48EE" id="Straight Arrow Connector 1177" o:spid="_x0000_s1026" type="#_x0000_t32" style="position:absolute;margin-left:22.55pt;margin-top:.8pt;width:70.1pt;height:2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C36354">
        <w:rPr>
          <w:rFonts w:ascii="Calibri" w:eastAsia="Calibri" w:hAnsi="Calibri"/>
          <w:sz w:val="22"/>
          <w:szCs w:val="22"/>
        </w:rPr>
        <w:t xml:space="preserve">        </w:t>
      </w:r>
    </w:p>
    <w:p w14:paraId="61E034FD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C36354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5FC57C9E" wp14:editId="364AAE10">
            <wp:simplePos x="0" y="0"/>
            <wp:positionH relativeFrom="margin">
              <wp:posOffset>5013850</wp:posOffset>
            </wp:positionH>
            <wp:positionV relativeFrom="paragraph">
              <wp:posOffset>105742</wp:posOffset>
            </wp:positionV>
            <wp:extent cx="795020" cy="795020"/>
            <wp:effectExtent l="0" t="0" r="0" b="5080"/>
            <wp:wrapSquare wrapText="bothSides"/>
            <wp:docPr id="929" name="Graphic 92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DAE57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46E88" wp14:editId="471145A0">
                <wp:simplePos x="0" y="0"/>
                <wp:positionH relativeFrom="column">
                  <wp:posOffset>4611757</wp:posOffset>
                </wp:positionH>
                <wp:positionV relativeFrom="paragraph">
                  <wp:posOffset>106486</wp:posOffset>
                </wp:positionV>
                <wp:extent cx="802308" cy="1582309"/>
                <wp:effectExtent l="38100" t="0" r="36195" b="56515"/>
                <wp:wrapNone/>
                <wp:docPr id="923" name="Straight Arrow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308" cy="158230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0CDC" id="Straight Arrow Connector 923" o:spid="_x0000_s1026" type="#_x0000_t32" style="position:absolute;margin-left:363.15pt;margin-top:8.4pt;width:63.15pt;height:124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C36354">
        <w:rPr>
          <w:rFonts w:ascii="Calibri" w:eastAsia="Calibri" w:hAnsi="Calibri"/>
          <w:sz w:val="22"/>
          <w:szCs w:val="22"/>
        </w:rPr>
        <w:t xml:space="preserve">     Admin</w:t>
      </w:r>
      <w:r w:rsidRPr="00C36354">
        <w:rPr>
          <w:rFonts w:ascii="Calibri" w:eastAsia="Calibri" w:hAnsi="Calibri"/>
          <w:sz w:val="22"/>
          <w:szCs w:val="22"/>
        </w:rPr>
        <w:tab/>
        <w:t xml:space="preserve">   </w:t>
      </w:r>
      <w:r w:rsidRPr="00C36354">
        <w:rPr>
          <w:rFonts w:ascii="Calibri" w:eastAsia="Calibri" w:hAnsi="Calibri"/>
          <w:sz w:val="22"/>
          <w:szCs w:val="22"/>
        </w:rPr>
        <w:tab/>
        <w:t xml:space="preserve">       </w:t>
      </w:r>
    </w:p>
    <w:p w14:paraId="31F6370B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C36354">
        <w:rPr>
          <w:rFonts w:ascii="Calibri" w:eastAsia="Calibri" w:hAnsi="Calibri"/>
          <w:sz w:val="22"/>
          <w:szCs w:val="22"/>
        </w:rPr>
        <w:tab/>
      </w:r>
      <w:r w:rsidRPr="00C36354">
        <w:rPr>
          <w:rFonts w:ascii="Calibri" w:eastAsia="Calibri" w:hAnsi="Calibri"/>
          <w:sz w:val="22"/>
          <w:szCs w:val="22"/>
        </w:rPr>
        <w:tab/>
      </w:r>
      <w:r w:rsidRPr="00C36354">
        <w:rPr>
          <w:rFonts w:ascii="Calibri" w:eastAsia="Calibri" w:hAnsi="Calibri"/>
          <w:sz w:val="22"/>
          <w:szCs w:val="22"/>
        </w:rPr>
        <w:tab/>
      </w:r>
      <w:r w:rsidRPr="00C36354">
        <w:rPr>
          <w:rFonts w:ascii="Calibri" w:eastAsia="Calibri" w:hAnsi="Calibri"/>
          <w:sz w:val="22"/>
          <w:szCs w:val="22"/>
        </w:rPr>
        <w:tab/>
      </w:r>
      <w:r w:rsidRPr="00C36354">
        <w:rPr>
          <w:rFonts w:ascii="Calibri" w:eastAsia="Calibri" w:hAnsi="Calibri"/>
          <w:sz w:val="22"/>
          <w:szCs w:val="22"/>
        </w:rPr>
        <w:tab/>
        <w:t>SOSL Employee</w:t>
      </w:r>
    </w:p>
    <w:p w14:paraId="4DAA6927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1D90D3F0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C36354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A8EC61" wp14:editId="77813C99">
                <wp:simplePos x="0" y="0"/>
                <wp:positionH relativeFrom="column">
                  <wp:posOffset>1145540</wp:posOffset>
                </wp:positionH>
                <wp:positionV relativeFrom="paragraph">
                  <wp:posOffset>287407</wp:posOffset>
                </wp:positionV>
                <wp:extent cx="3522345" cy="357505"/>
                <wp:effectExtent l="0" t="0" r="20955" b="23495"/>
                <wp:wrapSquare wrapText="bothSides"/>
                <wp:docPr id="1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C6768" w14:textId="77777777" w:rsidR="00C36354" w:rsidRPr="00485260" w:rsidRDefault="00C36354" w:rsidP="00C3635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042: Check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EC61" id="_x0000_s1037" type="#_x0000_t202" style="position:absolute;margin-left:90.2pt;margin-top:22.65pt;width:277.35pt;height:2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">
                <v:textbox>
                  <w:txbxContent>
                    <w:p w14:paraId="58CC6768" w14:textId="77777777" w:rsidR="00C36354" w:rsidRPr="00485260" w:rsidRDefault="00C36354" w:rsidP="00C3635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042: Check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1F5EB3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4680E1ED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59682653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0B932735" w14:textId="77777777" w:rsidR="00C36354" w:rsidRPr="00C36354" w:rsidRDefault="00C36354" w:rsidP="00C36354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14:paraId="15A04F3F" w14:textId="5147CD44" w:rsidR="007C5B24" w:rsidRDefault="007C5B24" w:rsidP="007C5B24"/>
    <w:p w14:paraId="4A9A869D" w14:textId="194C1943" w:rsidR="007D7AF7" w:rsidRDefault="007D7AF7" w:rsidP="007C5B24"/>
    <w:p w14:paraId="1771E6E6" w14:textId="4EA9A76B" w:rsidR="007D7AF7" w:rsidRDefault="007D7AF7" w:rsidP="007C5B24"/>
    <w:p w14:paraId="5D88980C" w14:textId="4BACDFA9" w:rsidR="007D7AF7" w:rsidRDefault="007D7AF7" w:rsidP="007C5B24"/>
    <w:p w14:paraId="420D3434" w14:textId="34F46677" w:rsidR="007D7AF7" w:rsidRDefault="007D7AF7" w:rsidP="007C5B24"/>
    <w:p w14:paraId="1F0BB030" w14:textId="223BC99C" w:rsidR="007D7AF7" w:rsidRDefault="007D7AF7" w:rsidP="007C5B24"/>
    <w:p w14:paraId="6AB23279" w14:textId="4F464C7E" w:rsidR="007D7AF7" w:rsidRDefault="007D7AF7" w:rsidP="007C5B24"/>
    <w:p w14:paraId="56F14BC6" w14:textId="0D745D80" w:rsidR="007D7AF7" w:rsidRDefault="007D7AF7" w:rsidP="007C5B24"/>
    <w:p w14:paraId="4433C1AE" w14:textId="20A887B4" w:rsidR="007D7AF7" w:rsidRDefault="007D7AF7" w:rsidP="007C5B24"/>
    <w:p w14:paraId="7C6AD28A" w14:textId="687E0934" w:rsidR="007D7AF7" w:rsidRDefault="007D7AF7" w:rsidP="007C5B24"/>
    <w:p w14:paraId="4634109E" w14:textId="752307B8" w:rsidR="007D7AF7" w:rsidRDefault="007D7AF7" w:rsidP="007C5B24"/>
    <w:p w14:paraId="5BEC1BB9" w14:textId="6A265DCC" w:rsidR="007D7AF7" w:rsidRDefault="007D7AF7" w:rsidP="007C5B24"/>
    <w:p w14:paraId="5CE93A91" w14:textId="1C863EDB" w:rsidR="007D7AF7" w:rsidRDefault="007D7AF7" w:rsidP="007C5B24"/>
    <w:p w14:paraId="652628DB" w14:textId="2919F549" w:rsidR="007D7AF7" w:rsidRDefault="007D7AF7" w:rsidP="007C5B24"/>
    <w:p w14:paraId="63E3BCF8" w14:textId="0E31E566" w:rsidR="007D7AF7" w:rsidRDefault="007D7AF7" w:rsidP="007C5B24"/>
    <w:p w14:paraId="2B3A2644" w14:textId="211ED61F" w:rsidR="007D7AF7" w:rsidRDefault="007D7AF7" w:rsidP="007C5B24"/>
    <w:p w14:paraId="370915C4" w14:textId="4B05F385" w:rsidR="007D7AF7" w:rsidRDefault="007D7AF7" w:rsidP="007C5B24"/>
    <w:p w14:paraId="3E5C0617" w14:textId="43E5D5AF" w:rsidR="007D7AF7" w:rsidRDefault="007D7AF7" w:rsidP="007C5B24"/>
    <w:p w14:paraId="63436893" w14:textId="0C5F6F23" w:rsidR="007D7AF7" w:rsidRDefault="007D7AF7" w:rsidP="007C5B24"/>
    <w:p w14:paraId="443739A7" w14:textId="139EBA34" w:rsidR="007D7AF7" w:rsidRDefault="007D7AF7" w:rsidP="007C5B24"/>
    <w:p w14:paraId="3652553D" w14:textId="03EC5485" w:rsidR="007C5B24" w:rsidRPr="007C5B24" w:rsidRDefault="007C5B24" w:rsidP="007C5B24"/>
    <w:p w14:paraId="2E509A31" w14:textId="3305AC6D" w:rsidR="0002686F" w:rsidRDefault="0002686F" w:rsidP="000268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72D1D" wp14:editId="2B5738B0">
                <wp:simplePos x="0" y="0"/>
                <wp:positionH relativeFrom="column">
                  <wp:posOffset>4939030</wp:posOffset>
                </wp:positionH>
                <wp:positionV relativeFrom="paragraph">
                  <wp:posOffset>3775075</wp:posOffset>
                </wp:positionV>
                <wp:extent cx="1276350" cy="8763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72F29" w14:textId="77777777" w:rsidR="0002686F" w:rsidRDefault="0002686F" w:rsidP="0002686F">
                            <w:r>
                              <w:t>Select Start &amp; This will walk-through alert settings on this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72D1D" id="Text Box 16" o:spid="_x0000_s1033" type="#_x0000_t202" style="position:absolute;left:0;text-align:left;margin-left:388.9pt;margin-top:297.25pt;width:100.5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" fillcolor="white [3201]" strokeweight=".5pt">
                <v:textbox>
                  <w:txbxContent>
                    <w:p w14:paraId="7F372F29" w14:textId="77777777" w:rsidR="0002686F" w:rsidRDefault="0002686F" w:rsidP="0002686F">
                      <w:r>
                        <w:t>Select Start &amp; This will walk-through alert settings on this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A6251" wp14:editId="0BD0B126">
                <wp:simplePos x="0" y="0"/>
                <wp:positionH relativeFrom="column">
                  <wp:posOffset>4117340</wp:posOffset>
                </wp:positionH>
                <wp:positionV relativeFrom="paragraph">
                  <wp:posOffset>2643505</wp:posOffset>
                </wp:positionV>
                <wp:extent cx="1104900" cy="1099820"/>
                <wp:effectExtent l="40640" t="35560" r="4064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04900" cy="10998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E1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4.2pt;margin-top:208.15pt;width:87pt;height:86.6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" strokecolor="black [3213]" strokeweight="4.5pt">
                <v:stroke endarrow="block"/>
              </v:shape>
            </w:pict>
          </mc:Fallback>
        </mc:AlternateContent>
      </w:r>
      <w:r>
        <w:t xml:space="preserve">Prototype: </w:t>
      </w:r>
    </w:p>
    <w:p w14:paraId="603DE477" w14:textId="1A8E849A" w:rsidR="007D7AF7" w:rsidRDefault="007D7AF7" w:rsidP="007D7AF7">
      <w:pPr>
        <w:pStyle w:val="Heading2"/>
        <w:numPr>
          <w:ilvl w:val="1"/>
          <w:numId w:val="26"/>
        </w:numPr>
        <w:ind w:firstLine="0"/>
      </w:pPr>
      <w:r>
        <w:t xml:space="preserve">Prototype Description: </w:t>
      </w:r>
      <w:bookmarkStart w:id="30" w:name="_Hlk497934482"/>
      <w:r>
        <w:t>This Prototype will be used to set up Alert System for Patient Database. This will alert system will help notify SOSL of a new Patient.</w:t>
      </w:r>
      <w:bookmarkEnd w:id="30"/>
    </w:p>
    <w:p w14:paraId="044FC432" w14:textId="2D65FAD0" w:rsidR="007D7AF7" w:rsidRPr="007D7AF7" w:rsidRDefault="007D7AF7" w:rsidP="007D7AF7">
      <w:pPr>
        <w:ind w:left="720"/>
        <w:rPr>
          <w:rFonts w:ascii="Arial" w:hAnsi="Arial" w:cs="Arial"/>
          <w:b/>
        </w:rPr>
      </w:pPr>
      <w:r w:rsidRPr="007D7AF7">
        <w:rPr>
          <w:rFonts w:ascii="Arial" w:hAnsi="Arial" w:cs="Arial"/>
          <w:b/>
          <w:noProof/>
        </w:rPr>
        <w:drawing>
          <wp:anchor distT="0" distB="0" distL="114300" distR="114300" simplePos="0" relativeHeight="251675648" behindDoc="0" locked="0" layoutInCell="1" allowOverlap="1" wp14:anchorId="17FA7A6C" wp14:editId="539AAA7C">
            <wp:simplePos x="0" y="0"/>
            <wp:positionH relativeFrom="column">
              <wp:posOffset>424180</wp:posOffset>
            </wp:positionH>
            <wp:positionV relativeFrom="paragraph">
              <wp:posOffset>537210</wp:posOffset>
            </wp:positionV>
            <wp:extent cx="4010025" cy="4419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AF7">
        <w:rPr>
          <w:rFonts w:ascii="Arial" w:hAnsi="Arial" w:cs="Arial"/>
          <w:b/>
        </w:rPr>
        <w:t>10.2 Actual Prototype:</w:t>
      </w:r>
    </w:p>
    <w:sectPr w:rsidR="007D7AF7" w:rsidRPr="007D7AF7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E4A93" w14:textId="77777777" w:rsidR="007E52EE" w:rsidRDefault="007E52EE">
      <w:pPr>
        <w:spacing w:line="240" w:lineRule="auto"/>
      </w:pPr>
      <w:r>
        <w:separator/>
      </w:r>
    </w:p>
  </w:endnote>
  <w:endnote w:type="continuationSeparator" w:id="0">
    <w:p w14:paraId="068803CF" w14:textId="77777777" w:rsidR="007E52EE" w:rsidRDefault="007E5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3927" w14:paraId="70D417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6784D7" w14:textId="77777777" w:rsidR="00063927" w:rsidRDefault="0006392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601561" w14:textId="16E9D945" w:rsidR="00063927" w:rsidRDefault="0006392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Red Factor Consulting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0D8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210BF2" w14:textId="64BF989E" w:rsidR="00063927" w:rsidRDefault="0006392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10D8C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1390F31A" w14:textId="77777777" w:rsidR="00063927" w:rsidRDefault="00063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50E15" w14:textId="77777777" w:rsidR="007E52EE" w:rsidRDefault="007E52EE">
      <w:pPr>
        <w:spacing w:line="240" w:lineRule="auto"/>
      </w:pPr>
      <w:r>
        <w:separator/>
      </w:r>
    </w:p>
  </w:footnote>
  <w:footnote w:type="continuationSeparator" w:id="0">
    <w:p w14:paraId="10171628" w14:textId="77777777" w:rsidR="007E52EE" w:rsidRDefault="007E5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F7A9" w14:textId="77777777" w:rsidR="00063927" w:rsidRDefault="00063927">
    <w:pPr>
      <w:rPr>
        <w:sz w:val="24"/>
      </w:rPr>
    </w:pPr>
  </w:p>
  <w:p w14:paraId="77B0D726" w14:textId="77777777" w:rsidR="00063927" w:rsidRDefault="00063927">
    <w:pPr>
      <w:pBdr>
        <w:top w:val="single" w:sz="6" w:space="1" w:color="auto"/>
      </w:pBdr>
      <w:rPr>
        <w:sz w:val="24"/>
      </w:rPr>
    </w:pPr>
  </w:p>
  <w:p w14:paraId="563AC075" w14:textId="77777777" w:rsidR="00063927" w:rsidRDefault="007E52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63927">
      <w:rPr>
        <w:rFonts w:ascii="Arial" w:hAnsi="Arial"/>
        <w:b/>
        <w:sz w:val="36"/>
      </w:rPr>
      <w:t>Red Factor Consulting</w:t>
    </w:r>
    <w:r>
      <w:rPr>
        <w:rFonts w:ascii="Arial" w:hAnsi="Arial"/>
        <w:b/>
        <w:sz w:val="36"/>
      </w:rPr>
      <w:fldChar w:fldCharType="end"/>
    </w:r>
  </w:p>
  <w:p w14:paraId="26F61D1A" w14:textId="77777777" w:rsidR="00063927" w:rsidRDefault="00063927">
    <w:pPr>
      <w:pBdr>
        <w:bottom w:val="single" w:sz="6" w:space="1" w:color="auto"/>
      </w:pBdr>
      <w:jc w:val="right"/>
      <w:rPr>
        <w:sz w:val="24"/>
      </w:rPr>
    </w:pPr>
  </w:p>
  <w:p w14:paraId="4AC724B1" w14:textId="77777777" w:rsidR="00063927" w:rsidRDefault="00063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3927" w14:paraId="144C151A" w14:textId="77777777" w:rsidTr="005B558B">
      <w:trPr>
        <w:trHeight w:val="363"/>
      </w:trPr>
      <w:tc>
        <w:tcPr>
          <w:tcW w:w="6379" w:type="dxa"/>
        </w:tcPr>
        <w:p w14:paraId="6B7AB91F" w14:textId="77777777" w:rsidR="00063927" w:rsidRDefault="00063927">
          <w:r>
            <w:t>Surgery on Sunday Louisville Consulting</w:t>
          </w:r>
        </w:p>
      </w:tc>
      <w:tc>
        <w:tcPr>
          <w:tcW w:w="3179" w:type="dxa"/>
        </w:tcPr>
        <w:p w14:paraId="5E1CDCB6" w14:textId="245D5B96" w:rsidR="00063927" w:rsidRDefault="000639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10D8C">
            <w:t>3</w:t>
          </w:r>
          <w:r>
            <w:t>.0</w:t>
          </w:r>
        </w:p>
      </w:tc>
    </w:tr>
    <w:tr w:rsidR="00063927" w14:paraId="0E4E1820" w14:textId="77777777" w:rsidTr="00C439F2">
      <w:trPr>
        <w:trHeight w:val="363"/>
      </w:trPr>
      <w:tc>
        <w:tcPr>
          <w:tcW w:w="6379" w:type="dxa"/>
        </w:tcPr>
        <w:p w14:paraId="45D237E6" w14:textId="309E5A01" w:rsidR="00063927" w:rsidRDefault="007E52EE" w:rsidP="00C439F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63927">
            <w:t xml:space="preserve">Use Case Specification: Setup an Alert System for </w:t>
          </w:r>
          <w:r w:rsidR="00D76FFB">
            <w:t>Patient</w:t>
          </w:r>
          <w:r w:rsidR="00063927">
            <w:t xml:space="preserve"> Database</w:t>
          </w:r>
          <w:r>
            <w:fldChar w:fldCharType="end"/>
          </w:r>
        </w:p>
      </w:tc>
      <w:tc>
        <w:tcPr>
          <w:tcW w:w="3179" w:type="dxa"/>
        </w:tcPr>
        <w:p w14:paraId="2CB747E6" w14:textId="0FD039F4" w:rsidR="00063927" w:rsidRDefault="00063927">
          <w:r>
            <w:t xml:space="preserve">  Date:  </w:t>
          </w:r>
          <w:r w:rsidR="00B10D8C">
            <w:t>7</w:t>
          </w:r>
          <w:r>
            <w:t>/</w:t>
          </w:r>
          <w:r w:rsidR="00B10D8C">
            <w:t>Dec</w:t>
          </w:r>
          <w:r>
            <w:t>/17</w:t>
          </w:r>
        </w:p>
      </w:tc>
    </w:tr>
    <w:tr w:rsidR="00063927" w14:paraId="56CCD568" w14:textId="77777777" w:rsidTr="001C2B7E">
      <w:trPr>
        <w:trHeight w:val="201"/>
      </w:trPr>
      <w:tc>
        <w:tcPr>
          <w:tcW w:w="9558" w:type="dxa"/>
          <w:gridSpan w:val="2"/>
        </w:tcPr>
        <w:p w14:paraId="650047BC" w14:textId="17540B60" w:rsidR="00063927" w:rsidRDefault="00681669">
          <w:r>
            <w:t>UCID 054</w:t>
          </w:r>
        </w:p>
      </w:tc>
    </w:tr>
  </w:tbl>
  <w:p w14:paraId="0B23D605" w14:textId="77777777" w:rsidR="00063927" w:rsidRDefault="00063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1628B1"/>
    <w:multiLevelType w:val="hybridMultilevel"/>
    <w:tmpl w:val="A7563D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B95029A"/>
    <w:multiLevelType w:val="hybridMultilevel"/>
    <w:tmpl w:val="22BE1E40"/>
    <w:lvl w:ilvl="0" w:tplc="90A8E7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0"/>
  </w:num>
  <w:num w:numId="23">
    <w:abstractNumId w:val="16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02E9E"/>
    <w:rsid w:val="0002686F"/>
    <w:rsid w:val="00041D32"/>
    <w:rsid w:val="00063927"/>
    <w:rsid w:val="0008098B"/>
    <w:rsid w:val="00106DFC"/>
    <w:rsid w:val="0012108F"/>
    <w:rsid w:val="00126FE3"/>
    <w:rsid w:val="001C2B7E"/>
    <w:rsid w:val="001E7474"/>
    <w:rsid w:val="001F6272"/>
    <w:rsid w:val="00203E1A"/>
    <w:rsid w:val="002171B4"/>
    <w:rsid w:val="002235AA"/>
    <w:rsid w:val="002B0C77"/>
    <w:rsid w:val="002C5F4E"/>
    <w:rsid w:val="002C6EF6"/>
    <w:rsid w:val="00307225"/>
    <w:rsid w:val="0035688E"/>
    <w:rsid w:val="00380DF2"/>
    <w:rsid w:val="00386753"/>
    <w:rsid w:val="003D6CA2"/>
    <w:rsid w:val="003E01AD"/>
    <w:rsid w:val="0040746C"/>
    <w:rsid w:val="00432265"/>
    <w:rsid w:val="004A07D3"/>
    <w:rsid w:val="004B65A6"/>
    <w:rsid w:val="004B6B11"/>
    <w:rsid w:val="004E1D98"/>
    <w:rsid w:val="00500F2A"/>
    <w:rsid w:val="00594FEB"/>
    <w:rsid w:val="005B558B"/>
    <w:rsid w:val="00646297"/>
    <w:rsid w:val="006812AC"/>
    <w:rsid w:val="00681669"/>
    <w:rsid w:val="00682E1D"/>
    <w:rsid w:val="006C7B4A"/>
    <w:rsid w:val="00713032"/>
    <w:rsid w:val="007459BB"/>
    <w:rsid w:val="00754805"/>
    <w:rsid w:val="00762213"/>
    <w:rsid w:val="007703CB"/>
    <w:rsid w:val="007B2F9C"/>
    <w:rsid w:val="007C5B24"/>
    <w:rsid w:val="007D7AF7"/>
    <w:rsid w:val="007E52EE"/>
    <w:rsid w:val="00832933"/>
    <w:rsid w:val="00872954"/>
    <w:rsid w:val="008A693D"/>
    <w:rsid w:val="008D2310"/>
    <w:rsid w:val="008D4BC9"/>
    <w:rsid w:val="009153D7"/>
    <w:rsid w:val="00932107"/>
    <w:rsid w:val="00944DFD"/>
    <w:rsid w:val="009528CE"/>
    <w:rsid w:val="00982313"/>
    <w:rsid w:val="009B60CC"/>
    <w:rsid w:val="009E6C28"/>
    <w:rsid w:val="00A54D83"/>
    <w:rsid w:val="00A83F1A"/>
    <w:rsid w:val="00AB50A7"/>
    <w:rsid w:val="00AE19B8"/>
    <w:rsid w:val="00B10D8C"/>
    <w:rsid w:val="00B2512A"/>
    <w:rsid w:val="00B66319"/>
    <w:rsid w:val="00B745C1"/>
    <w:rsid w:val="00BF5174"/>
    <w:rsid w:val="00BF5D87"/>
    <w:rsid w:val="00C06215"/>
    <w:rsid w:val="00C36354"/>
    <w:rsid w:val="00C439F2"/>
    <w:rsid w:val="00CA0558"/>
    <w:rsid w:val="00CA2422"/>
    <w:rsid w:val="00CC201F"/>
    <w:rsid w:val="00CE5620"/>
    <w:rsid w:val="00CE5811"/>
    <w:rsid w:val="00D01D5E"/>
    <w:rsid w:val="00D72537"/>
    <w:rsid w:val="00D76FFB"/>
    <w:rsid w:val="00DF3631"/>
    <w:rsid w:val="00E345D8"/>
    <w:rsid w:val="00E43576"/>
    <w:rsid w:val="00E81FCA"/>
    <w:rsid w:val="00EA2618"/>
    <w:rsid w:val="00ED5195"/>
    <w:rsid w:val="00EF3882"/>
    <w:rsid w:val="00F04DA6"/>
    <w:rsid w:val="00F51CC4"/>
    <w:rsid w:val="00F6159A"/>
    <w:rsid w:val="00F73D0B"/>
    <w:rsid w:val="00FC21C4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C1ED2"/>
  <w15:docId w15:val="{280A54D0-B6A1-41D9-B15D-BA775399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F3D54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32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2686F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26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Cody Higdon</cp:lastModifiedBy>
  <cp:revision>17</cp:revision>
  <cp:lastPrinted>1900-01-01T06:00:00Z</cp:lastPrinted>
  <dcterms:created xsi:type="dcterms:W3CDTF">2017-10-26T00:56:00Z</dcterms:created>
  <dcterms:modified xsi:type="dcterms:W3CDTF">2017-12-08T00:16:00Z</dcterms:modified>
</cp:coreProperties>
</file>