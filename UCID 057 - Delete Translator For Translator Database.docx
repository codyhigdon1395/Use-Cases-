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A531C6" w:rsidRPr="00A531C6">
        <w:rPr>
          <w:sz w:val="28"/>
          <w:szCs w:val="28"/>
        </w:rPr>
        <w:t xml:space="preserve">Delete </w:t>
      </w:r>
      <w:r w:rsidR="00871A32">
        <w:rPr>
          <w:sz w:val="28"/>
          <w:szCs w:val="28"/>
        </w:rPr>
        <w:t>Translator</w:t>
      </w:r>
      <w:r w:rsidR="007A0721">
        <w:rPr>
          <w:sz w:val="28"/>
          <w:szCs w:val="28"/>
        </w:rPr>
        <w:t xml:space="preserve"> </w:t>
      </w:r>
      <w:r w:rsidR="00A531C6" w:rsidRPr="00A531C6">
        <w:rPr>
          <w:sz w:val="28"/>
          <w:szCs w:val="28"/>
        </w:rPr>
        <w:t>from</w:t>
      </w:r>
      <w:r w:rsidR="00A14876">
        <w:rPr>
          <w:sz w:val="28"/>
          <w:szCs w:val="28"/>
        </w:rPr>
        <w:t xml:space="preserve"> </w:t>
      </w:r>
      <w:r w:rsidR="00871A32">
        <w:rPr>
          <w:sz w:val="28"/>
          <w:szCs w:val="28"/>
        </w:rPr>
        <w:t>Translator</w:t>
      </w:r>
      <w:r w:rsidR="009B60CC" w:rsidRPr="00A531C6">
        <w:rPr>
          <w:sz w:val="28"/>
          <w:szCs w:val="28"/>
        </w:rPr>
        <w:t xml:space="preserve">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BC3AF1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F151AF" w:rsidP="00A531C6">
            <w:pPr>
              <w:pStyle w:val="Tabletext"/>
            </w:pPr>
            <w:r w:rsidRPr="00F151AF">
              <w:t xml:space="preserve">Delete </w:t>
            </w:r>
            <w:r w:rsidR="00B113F3">
              <w:t>Translator</w:t>
            </w:r>
            <w:r w:rsidRPr="00F151AF">
              <w:t xml:space="preserve"> from</w:t>
            </w:r>
            <w:r w:rsidR="00650AF0">
              <w:t xml:space="preserve"> </w:t>
            </w:r>
            <w:r w:rsidR="00B113F3">
              <w:t>Translator</w:t>
            </w:r>
            <w:r w:rsidRPr="00F151AF">
              <w:t xml:space="preserve">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6F3280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6F3280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6F3280">
            <w:pPr>
              <w:pStyle w:val="Tabletext"/>
            </w:pPr>
            <w:r w:rsidRPr="006F3280">
              <w:t>Delete Translator from Translator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6F3280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BC3AF1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BC3AF1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BC3AF1">
            <w:pPr>
              <w:pStyle w:val="Tabletext"/>
            </w:pPr>
            <w:r w:rsidRPr="006F3280">
              <w:t>Delete Translator from Translator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BC3AF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F151AF" w:rsidRDefault="00F151AF" w:rsidP="0005031F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05031F" w:rsidRDefault="0005031F" w:rsidP="0005031F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05031F" w:rsidRDefault="0005031F" w:rsidP="0005031F"/>
    <w:p w:rsidR="0005031F" w:rsidRDefault="0005031F" w:rsidP="0005031F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05031F" w:rsidRDefault="0005031F" w:rsidP="0005031F"/>
    <w:p w:rsidR="0005031F" w:rsidRDefault="0005031F" w:rsidP="0005031F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05031F" w:rsidRDefault="0005031F" w:rsidP="0005031F"/>
    <w:p w:rsidR="00E205CC" w:rsidRDefault="00E205CC" w:rsidP="0005031F">
      <w:r>
        <w:t>10.    Prototype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3F6B21" w:rsidRDefault="003F6B21" w:rsidP="0005031F">
      <w:r>
        <w:t xml:space="preserve">         10.1 Prototype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8</w:t>
      </w:r>
    </w:p>
    <w:p w:rsidR="003F6B21" w:rsidRPr="0005031F" w:rsidRDefault="003F6B21" w:rsidP="0005031F">
      <w:r>
        <w:t xml:space="preserve">         10.2 Actual Prototype                                                                                                                                            8 </w:t>
      </w: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EF6C40">
      <w:pPr>
        <w:pStyle w:val="Title"/>
        <w:jc w:val="left"/>
        <w:rPr>
          <w:rFonts w:ascii="Times New Roman" w:hAnsi="Times New Roman"/>
          <w:sz w:val="20"/>
        </w:rPr>
      </w:pPr>
    </w:p>
    <w:p w:rsidR="00EF6C40" w:rsidRPr="00EF6C40" w:rsidRDefault="00EF6C40" w:rsidP="00EF6C40"/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F151AF" w:rsidRPr="00F151AF">
        <w:rPr>
          <w:rFonts w:cs="Arial"/>
          <w:sz w:val="28"/>
          <w:szCs w:val="28"/>
        </w:rPr>
        <w:t xml:space="preserve">Delete </w:t>
      </w:r>
      <w:r w:rsidR="00B113F3">
        <w:rPr>
          <w:rFonts w:cs="Arial"/>
          <w:sz w:val="28"/>
          <w:szCs w:val="28"/>
        </w:rPr>
        <w:t>Translator</w:t>
      </w:r>
      <w:r w:rsidR="00F151AF" w:rsidRPr="00F151AF">
        <w:rPr>
          <w:rFonts w:cs="Arial"/>
          <w:sz w:val="28"/>
          <w:szCs w:val="28"/>
        </w:rPr>
        <w:t xml:space="preserve"> from Database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1E7474" w:rsidRDefault="000A6E94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Delete</w:t>
      </w:r>
      <w:r w:rsidR="001E7474">
        <w:rPr>
          <w:rFonts w:cs="Arial"/>
        </w:rPr>
        <w:t xml:space="preserve"> </w:t>
      </w:r>
      <w:r w:rsidR="00B113F3">
        <w:rPr>
          <w:rFonts w:cs="Arial"/>
        </w:rPr>
        <w:t>Translator</w:t>
      </w:r>
      <w:r w:rsidR="001E7474">
        <w:rPr>
          <w:rFonts w:cs="Arial"/>
        </w:rPr>
        <w:t xml:space="preserve"> </w:t>
      </w:r>
      <w:r>
        <w:rPr>
          <w:rFonts w:cs="Arial"/>
        </w:rPr>
        <w:t>from</w:t>
      </w:r>
      <w:r w:rsidR="001E7474">
        <w:rPr>
          <w:rFonts w:cs="Arial"/>
        </w:rPr>
        <w:t xml:space="preserve"> Database</w:t>
      </w:r>
    </w:p>
    <w:p w:rsidR="009528CE" w:rsidRPr="001E7474" w:rsidRDefault="00AE19B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:rsidR="00046E68" w:rsidRPr="00BF114E" w:rsidRDefault="009B60CC" w:rsidP="00BF114E">
      <w:pPr>
        <w:ind w:firstLine="720"/>
        <w:rPr>
          <w:rFonts w:ascii="Arial" w:hAnsi="Arial" w:cs="Arial"/>
        </w:rPr>
      </w:pPr>
      <w:r w:rsidRPr="00BF114E">
        <w:rPr>
          <w:rFonts w:ascii="Arial" w:hAnsi="Arial" w:cs="Arial"/>
        </w:rPr>
        <w:t>The purpose of this use case</w:t>
      </w:r>
      <w:r w:rsidR="00046E68" w:rsidRPr="00BF114E">
        <w:rPr>
          <w:rFonts w:ascii="Arial" w:hAnsi="Arial" w:cs="Arial"/>
        </w:rPr>
        <w:t xml:space="preserve"> is to describe how a </w:t>
      </w:r>
      <w:bookmarkStart w:id="5" w:name="_Hlk496452082"/>
      <w:r w:rsidR="00B113F3">
        <w:rPr>
          <w:rFonts w:ascii="Arial" w:hAnsi="Arial" w:cs="Arial"/>
        </w:rPr>
        <w:t>translator</w:t>
      </w:r>
      <w:r w:rsidR="00BF114E" w:rsidRPr="00BF114E">
        <w:rPr>
          <w:rFonts w:ascii="Arial" w:hAnsi="Arial" w:cs="Arial"/>
        </w:rPr>
        <w:t xml:space="preserve"> </w:t>
      </w:r>
      <w:bookmarkEnd w:id="5"/>
      <w:r w:rsidR="00BF114E" w:rsidRPr="00BF114E">
        <w:rPr>
          <w:rFonts w:ascii="Arial" w:hAnsi="Arial" w:cs="Arial"/>
        </w:rPr>
        <w:t xml:space="preserve">would be removed from the </w:t>
      </w:r>
      <w:r w:rsidR="00B113F3" w:rsidRPr="00B113F3">
        <w:rPr>
          <w:rFonts w:ascii="Arial" w:hAnsi="Arial" w:cs="Arial"/>
        </w:rPr>
        <w:t xml:space="preserve">translator </w:t>
      </w:r>
      <w:r w:rsidR="00046E68" w:rsidRPr="00BF114E">
        <w:rPr>
          <w:rFonts w:ascii="Arial" w:hAnsi="Arial" w:cs="Arial"/>
        </w:rPr>
        <w:t xml:space="preserve">database. This is necessary </w:t>
      </w:r>
      <w:r w:rsidR="007A0721" w:rsidRPr="00BF114E">
        <w:rPr>
          <w:rFonts w:ascii="Arial" w:hAnsi="Arial" w:cs="Arial"/>
        </w:rPr>
        <w:t>if</w:t>
      </w:r>
      <w:r w:rsidR="00046E68" w:rsidRPr="00BF114E">
        <w:rPr>
          <w:rFonts w:ascii="Arial" w:hAnsi="Arial" w:cs="Arial"/>
        </w:rPr>
        <w:t xml:space="preserve"> a </w:t>
      </w:r>
      <w:r w:rsidR="00437AA2">
        <w:rPr>
          <w:rFonts w:ascii="Arial" w:hAnsi="Arial" w:cs="Arial"/>
        </w:rPr>
        <w:t>patient</w:t>
      </w:r>
      <w:r w:rsidR="00046E68" w:rsidRPr="00BF114E">
        <w:rPr>
          <w:rFonts w:ascii="Arial" w:hAnsi="Arial" w:cs="Arial"/>
        </w:rPr>
        <w:t xml:space="preserve"> is not </w:t>
      </w:r>
      <w:r w:rsidR="004F4F82">
        <w:rPr>
          <w:rFonts w:ascii="Arial" w:hAnsi="Arial" w:cs="Arial"/>
        </w:rPr>
        <w:t>able</w:t>
      </w:r>
      <w:r w:rsidR="00437AA2">
        <w:rPr>
          <w:rFonts w:ascii="Arial" w:hAnsi="Arial" w:cs="Arial"/>
        </w:rPr>
        <w:t xml:space="preserve"> to receive treatment</w:t>
      </w:r>
      <w:r w:rsidR="00046E68" w:rsidRPr="00BF114E">
        <w:rPr>
          <w:rFonts w:ascii="Arial" w:hAnsi="Arial" w:cs="Arial"/>
        </w:rPr>
        <w:t xml:space="preserve"> in the future. </w:t>
      </w:r>
      <w:r w:rsidR="00BF114E" w:rsidRPr="00BF114E">
        <w:rPr>
          <w:rFonts w:ascii="Arial" w:hAnsi="Arial" w:cs="Arial"/>
        </w:rPr>
        <w:t xml:space="preserve">This could be </w:t>
      </w:r>
      <w:r w:rsidR="00DE6CDD" w:rsidRPr="00BF114E">
        <w:rPr>
          <w:rFonts w:ascii="Arial" w:hAnsi="Arial" w:cs="Arial"/>
        </w:rPr>
        <w:t>a result of the person</w:t>
      </w:r>
      <w:r w:rsidR="00BF114E" w:rsidRPr="00BF114E">
        <w:rPr>
          <w:rFonts w:ascii="Arial" w:hAnsi="Arial" w:cs="Arial"/>
        </w:rPr>
        <w:t xml:space="preserve"> no</w:t>
      </w:r>
      <w:r w:rsidR="00B113F3">
        <w:rPr>
          <w:rFonts w:ascii="Arial" w:hAnsi="Arial" w:cs="Arial"/>
        </w:rPr>
        <w:t xml:space="preserve"> longer being used to translate</w:t>
      </w:r>
      <w:r w:rsidR="00BF114E" w:rsidRPr="00BF114E">
        <w:rPr>
          <w:rFonts w:ascii="Arial" w:hAnsi="Arial" w:cs="Arial"/>
        </w:rPr>
        <w:t>. B</w:t>
      </w:r>
      <w:r w:rsidR="00046E68" w:rsidRPr="00BF114E">
        <w:rPr>
          <w:rFonts w:ascii="Arial" w:hAnsi="Arial" w:cs="Arial"/>
        </w:rPr>
        <w:t>eing able to remove them from the database allows for better data management and keep</w:t>
      </w:r>
      <w:r w:rsidR="00BF114E" w:rsidRPr="00BF114E">
        <w:rPr>
          <w:rFonts w:ascii="Arial" w:hAnsi="Arial" w:cs="Arial"/>
        </w:rPr>
        <w:t xml:space="preserve">s SOSL from viewing them as a </w:t>
      </w:r>
      <w:r w:rsidR="009C5C77" w:rsidRPr="009C5C77">
        <w:rPr>
          <w:rFonts w:ascii="Arial" w:hAnsi="Arial" w:cs="Arial"/>
        </w:rPr>
        <w:t xml:space="preserve">translator </w:t>
      </w:r>
      <w:r w:rsidR="00BF114E" w:rsidRPr="00BF114E">
        <w:rPr>
          <w:rFonts w:ascii="Arial" w:hAnsi="Arial" w:cs="Arial"/>
        </w:rPr>
        <w:t>in the future.</w:t>
      </w:r>
    </w:p>
    <w:p w:rsidR="00046E68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1E7474" w:rsidRDefault="00AE19B8">
      <w:pPr>
        <w:pStyle w:val="Heading1"/>
        <w:widowControl/>
        <w:rPr>
          <w:rFonts w:cs="Arial"/>
        </w:rPr>
      </w:pPr>
      <w:bookmarkStart w:id="6" w:name="_Toc423410239"/>
      <w:bookmarkStart w:id="7" w:name="_Toc425054505"/>
      <w:bookmarkStart w:id="8" w:name="_Toc494515306"/>
      <w:r w:rsidRPr="001E7474">
        <w:rPr>
          <w:rFonts w:cs="Arial"/>
        </w:rPr>
        <w:t>Flow of Events</w:t>
      </w:r>
      <w:bookmarkEnd w:id="6"/>
      <w:bookmarkEnd w:id="7"/>
      <w:bookmarkEnd w:id="8"/>
    </w:p>
    <w:p w:rsidR="001E7474" w:rsidRPr="00EF6C40" w:rsidRDefault="00AE19B8" w:rsidP="00EF6C40">
      <w:pPr>
        <w:pStyle w:val="Heading2"/>
        <w:widowControl/>
        <w:rPr>
          <w:rFonts w:cs="Arial"/>
        </w:rPr>
      </w:pPr>
      <w:bookmarkStart w:id="9" w:name="_Toc423410240"/>
      <w:bookmarkStart w:id="10" w:name="_Toc425054506"/>
      <w:bookmarkStart w:id="11" w:name="_Toc494515307"/>
      <w:bookmarkStart w:id="12" w:name="_Hlk497936581"/>
      <w:r w:rsidRPr="001E7474">
        <w:rPr>
          <w:rFonts w:cs="Arial"/>
        </w:rPr>
        <w:t>Basic Flow</w:t>
      </w:r>
      <w:bookmarkEnd w:id="9"/>
      <w:bookmarkEnd w:id="10"/>
      <w:bookmarkEnd w:id="11"/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</w:t>
      </w:r>
      <w:r w:rsidR="00CE5620" w:rsidRPr="00E35C74">
        <w:rPr>
          <w:rFonts w:cs="Arial"/>
          <w:b w:val="0"/>
        </w:rPr>
        <w:t>ocate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the reco</w:t>
      </w:r>
      <w:r w:rsidR="00034E6A" w:rsidRPr="00E35C74">
        <w:rPr>
          <w:rFonts w:cs="Arial"/>
          <w:b w:val="0"/>
        </w:rPr>
        <w:t xml:space="preserve">rd </w:t>
      </w:r>
      <w:r w:rsidR="00CE5620" w:rsidRPr="00E35C74">
        <w:rPr>
          <w:rFonts w:cs="Arial"/>
          <w:b w:val="0"/>
        </w:rPr>
        <w:t xml:space="preserve">to be </w:t>
      </w:r>
      <w:r w:rsidR="00034E6A" w:rsidRPr="00E35C74">
        <w:rPr>
          <w:rFonts w:cs="Arial"/>
          <w:b w:val="0"/>
        </w:rPr>
        <w:t>deleted</w:t>
      </w:r>
      <w:r w:rsidR="002C1ED9">
        <w:rPr>
          <w:rFonts w:cs="Arial"/>
          <w:b w:val="0"/>
        </w:rPr>
        <w:t xml:space="preserve"> based off translator ID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 xml:space="preserve">Database administrator </w:t>
      </w:r>
      <w:r w:rsidR="00034E6A" w:rsidRPr="00E35C74">
        <w:rPr>
          <w:rFonts w:cs="Arial"/>
          <w:b w:val="0"/>
        </w:rPr>
        <w:t xml:space="preserve">deletes the record from the </w:t>
      </w:r>
      <w:r w:rsidR="009C5C77">
        <w:rPr>
          <w:rFonts w:cs="Arial"/>
          <w:b w:val="0"/>
        </w:rPr>
        <w:t>translator</w:t>
      </w:r>
      <w:r w:rsidR="00E35C74" w:rsidRPr="00E35C74">
        <w:rPr>
          <w:rFonts w:cs="Arial"/>
          <w:b w:val="0"/>
        </w:rPr>
        <w:t xml:space="preserve"> </w:t>
      </w:r>
      <w:r w:rsidR="00034E6A" w:rsidRPr="00E35C74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s</w:t>
      </w:r>
      <w:r w:rsidR="00CE5620" w:rsidRPr="00E35C74">
        <w:rPr>
          <w:rFonts w:cs="Arial"/>
          <w:b w:val="0"/>
        </w:rPr>
        <w:t>ave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</w:t>
      </w:r>
      <w:r w:rsidR="00BC3AF1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9528CE" w:rsidRPr="001E7474" w:rsidRDefault="00AE19B8">
      <w:pPr>
        <w:pStyle w:val="Heading2"/>
        <w:widowControl/>
        <w:rPr>
          <w:rFonts w:cs="Arial"/>
        </w:rPr>
      </w:pPr>
      <w:bookmarkStart w:id="13" w:name="_Toc423410241"/>
      <w:bookmarkStart w:id="14" w:name="_Toc425054507"/>
      <w:bookmarkStart w:id="15" w:name="_Toc494515308"/>
      <w:r w:rsidRPr="001E7474">
        <w:rPr>
          <w:rFonts w:cs="Arial"/>
        </w:rPr>
        <w:t>Alternative Flows</w:t>
      </w:r>
      <w:bookmarkEnd w:id="13"/>
      <w:bookmarkEnd w:id="14"/>
      <w:bookmarkEnd w:id="15"/>
    </w:p>
    <w:p w:rsidR="009528CE" w:rsidRPr="00E35C74" w:rsidRDefault="009B60CC" w:rsidP="004A134C">
      <w:pPr>
        <w:pStyle w:val="Heading3"/>
        <w:widowControl/>
        <w:numPr>
          <w:ilvl w:val="0"/>
          <w:numId w:val="0"/>
        </w:numPr>
        <w:ind w:left="720"/>
        <w:rPr>
          <w:rFonts w:cs="Arial"/>
        </w:rPr>
      </w:pPr>
      <w:r w:rsidRPr="00E35C74">
        <w:rPr>
          <w:rFonts w:cs="Arial"/>
          <w:i w:val="0"/>
        </w:rPr>
        <w:t>There are no alternative flows for this use case.</w:t>
      </w:r>
    </w:p>
    <w:p w:rsidR="009528CE" w:rsidRPr="00B66319" w:rsidRDefault="00AE19B8" w:rsidP="00B66319">
      <w:pPr>
        <w:pStyle w:val="Heading1"/>
        <w:rPr>
          <w:rFonts w:cs="Arial"/>
        </w:rPr>
      </w:pPr>
      <w:bookmarkStart w:id="16" w:name="_Toc423410251"/>
      <w:bookmarkStart w:id="17" w:name="_Toc425054510"/>
      <w:bookmarkStart w:id="18" w:name="_Toc494515311"/>
      <w:bookmarkEnd w:id="12"/>
      <w:r w:rsidRPr="001E7474">
        <w:rPr>
          <w:rFonts w:cs="Arial"/>
        </w:rPr>
        <w:t>Special Requirements</w:t>
      </w:r>
      <w:bookmarkEnd w:id="16"/>
      <w:bookmarkEnd w:id="17"/>
      <w:bookmarkEnd w:id="18"/>
    </w:p>
    <w:p w:rsidR="00D91969" w:rsidRPr="002C1ED9" w:rsidRDefault="002C1ED9" w:rsidP="002C1ED9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bookmarkStart w:id="19" w:name="_Toc423410253"/>
      <w:bookmarkStart w:id="20" w:name="_Toc425054512"/>
      <w:bookmarkStart w:id="21" w:name="_Toc494515313"/>
      <w:r w:rsidRPr="00E35C74">
        <w:rPr>
          <w:rFonts w:cs="Arial"/>
          <w:b w:val="0"/>
        </w:rPr>
        <w:t xml:space="preserve">A </w:t>
      </w:r>
      <w:r>
        <w:rPr>
          <w:rFonts w:cs="Arial"/>
          <w:b w:val="0"/>
        </w:rPr>
        <w:t>Translator</w:t>
      </w:r>
      <w:r w:rsidRPr="00E35C74">
        <w:rPr>
          <w:rFonts w:cs="Arial"/>
          <w:b w:val="0"/>
        </w:rPr>
        <w:t xml:space="preserve"> is </w:t>
      </w:r>
      <w:proofErr w:type="gramStart"/>
      <w:r w:rsidRPr="00E35C74">
        <w:rPr>
          <w:rFonts w:cs="Arial"/>
          <w:b w:val="0"/>
        </w:rPr>
        <w:t>deem</w:t>
      </w:r>
      <w:proofErr w:type="gramEnd"/>
      <w:r w:rsidRPr="00E35C74">
        <w:rPr>
          <w:rFonts w:cs="Arial"/>
          <w:b w:val="0"/>
        </w:rPr>
        <w:t xml:space="preserve"> to no longer be a </w:t>
      </w:r>
      <w:r>
        <w:rPr>
          <w:rFonts w:cs="Arial"/>
          <w:b w:val="0"/>
        </w:rPr>
        <w:t xml:space="preserve">qualified or services aren’t needed </w:t>
      </w:r>
      <w:r w:rsidR="009C5C77">
        <w:rPr>
          <w:rFonts w:cs="Arial"/>
          <w:b w:val="0"/>
        </w:rPr>
        <w:t>Translator</w:t>
      </w:r>
      <w:r>
        <w:rPr>
          <w:rFonts w:cs="Arial"/>
          <w:b w:val="0"/>
        </w:rPr>
        <w:t xml:space="preserve"> being d</w:t>
      </w:r>
      <w:r w:rsidR="00D91969">
        <w:rPr>
          <w:rFonts w:cs="Arial"/>
          <w:b w:val="0"/>
        </w:rPr>
        <w:t xml:space="preserve">eleted must already be registered as a </w:t>
      </w:r>
      <w:r w:rsidR="009C5C77">
        <w:rPr>
          <w:rFonts w:cs="Arial"/>
          <w:b w:val="0"/>
        </w:rPr>
        <w:t>Translator</w:t>
      </w:r>
      <w:r w:rsidR="00D91969">
        <w:rPr>
          <w:rFonts w:cs="Arial"/>
          <w:b w:val="0"/>
        </w:rPr>
        <w:t xml:space="preserve"> and in the database.</w:t>
      </w:r>
      <w:r w:rsidRPr="002C1ED9">
        <w:rPr>
          <w:rFonts w:cs="Arial"/>
          <w:b w:val="0"/>
        </w:rPr>
        <w:t xml:space="preserve"> </w:t>
      </w:r>
      <w:r w:rsidRPr="009A541B">
        <w:rPr>
          <w:rFonts w:cs="Arial"/>
          <w:b w:val="0"/>
        </w:rPr>
        <w:t xml:space="preserve">The database administrator must have access to the organization’s system </w:t>
      </w:r>
      <w:proofErr w:type="gramStart"/>
      <w:r w:rsidRPr="009A541B">
        <w:rPr>
          <w:rFonts w:cs="Arial"/>
          <w:b w:val="0"/>
        </w:rPr>
        <w:t>in order to</w:t>
      </w:r>
      <w:proofErr w:type="gramEnd"/>
      <w:r w:rsidRPr="009A541B">
        <w:rPr>
          <w:rFonts w:cs="Arial"/>
          <w:b w:val="0"/>
        </w:rPr>
        <w:t xml:space="preserve"> delete anything within the </w:t>
      </w:r>
      <w:r>
        <w:rPr>
          <w:rFonts w:cs="Arial"/>
          <w:b w:val="0"/>
        </w:rPr>
        <w:t>translator</w:t>
      </w:r>
      <w:r w:rsidRPr="009A541B">
        <w:rPr>
          <w:rFonts w:cs="Arial"/>
          <w:b w:val="0"/>
        </w:rPr>
        <w:t xml:space="preserve"> database.</w:t>
      </w:r>
    </w:p>
    <w:p w:rsidR="009528CE" w:rsidRPr="001E7474" w:rsidRDefault="00AE19B8">
      <w:pPr>
        <w:pStyle w:val="Heading1"/>
        <w:widowControl/>
        <w:rPr>
          <w:rFonts w:cs="Arial"/>
        </w:rPr>
      </w:pPr>
      <w:r w:rsidRPr="001E7474">
        <w:rPr>
          <w:rFonts w:cs="Arial"/>
        </w:rPr>
        <w:t>Pre-conditions</w:t>
      </w:r>
      <w:bookmarkEnd w:id="19"/>
      <w:bookmarkEnd w:id="20"/>
      <w:bookmarkEnd w:id="21"/>
    </w:p>
    <w:p w:rsidR="004B2E33" w:rsidRDefault="004B2E33" w:rsidP="004B2E33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logs into the system.</w:t>
      </w:r>
    </w:p>
    <w:p w:rsidR="00EF6C40" w:rsidRPr="00EF6C40" w:rsidRDefault="00EF6C40" w:rsidP="00EF6C4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F6C40">
        <w:rPr>
          <w:rFonts w:ascii="Arial" w:hAnsi="Arial" w:cs="Arial"/>
        </w:rPr>
        <w:t>Database administrator accesses the translator database.</w:t>
      </w:r>
    </w:p>
    <w:p w:rsidR="009528CE" w:rsidRPr="00B66319" w:rsidRDefault="00AE19B8" w:rsidP="00B66319">
      <w:pPr>
        <w:pStyle w:val="Heading1"/>
        <w:widowControl/>
        <w:rPr>
          <w:rFonts w:cs="Arial"/>
        </w:rPr>
      </w:pPr>
      <w:bookmarkStart w:id="22" w:name="_Toc423410255"/>
      <w:bookmarkStart w:id="23" w:name="_Toc425054514"/>
      <w:bookmarkStart w:id="24" w:name="_Toc494515315"/>
      <w:r w:rsidRPr="001E7474">
        <w:rPr>
          <w:rFonts w:cs="Arial"/>
        </w:rPr>
        <w:t>Post-conditions</w:t>
      </w:r>
      <w:bookmarkEnd w:id="22"/>
      <w:bookmarkEnd w:id="23"/>
      <w:bookmarkEnd w:id="24"/>
    </w:p>
    <w:p w:rsidR="004B2E33" w:rsidRPr="004B2E33" w:rsidRDefault="004B2E33" w:rsidP="004B2E33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bookmarkStart w:id="25" w:name="_Toc494515317"/>
      <w:r w:rsidRPr="00E35C74">
        <w:rPr>
          <w:rFonts w:cs="Arial"/>
          <w:b w:val="0"/>
        </w:rPr>
        <w:t>Database administrator logs off from the system.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9C5C77">
        <w:rPr>
          <w:rFonts w:cs="Arial"/>
          <w:b w:val="0"/>
        </w:rPr>
        <w:t>translator</w:t>
      </w:r>
      <w:r w:rsidR="00165D43"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will no longer appear in the database.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9C5C77">
        <w:rPr>
          <w:rFonts w:cs="Arial"/>
          <w:b w:val="0"/>
        </w:rPr>
        <w:t>translator</w:t>
      </w:r>
      <w:r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database will be accurate and up-to-date.</w:t>
      </w:r>
    </w:p>
    <w:p w:rsidR="009528CE" w:rsidRPr="001E7474" w:rsidRDefault="00AE19B8" w:rsidP="009153D7">
      <w:pPr>
        <w:pStyle w:val="Heading1"/>
        <w:rPr>
          <w:rFonts w:cs="Arial"/>
        </w:rPr>
      </w:pPr>
      <w:r w:rsidRPr="001E7474">
        <w:rPr>
          <w:rFonts w:cs="Arial"/>
        </w:rPr>
        <w:t>Extension Points</w:t>
      </w:r>
      <w:bookmarkEnd w:id="25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094E9B">
        <w:rPr>
          <w:rFonts w:cs="Arial"/>
          <w:b w:val="0"/>
        </w:rPr>
        <w:t>There are no extension points for this use case.</w:t>
      </w:r>
    </w:p>
    <w:p w:rsidR="0005031F" w:rsidRDefault="0005031F" w:rsidP="0005031F"/>
    <w:p w:rsidR="0005031F" w:rsidRDefault="0005031F" w:rsidP="0005031F"/>
    <w:p w:rsidR="0005031F" w:rsidRDefault="0005031F" w:rsidP="0005031F"/>
    <w:p w:rsidR="00EF6C40" w:rsidRDefault="00EF6C40" w:rsidP="0005031F"/>
    <w:p w:rsidR="00EF6C40" w:rsidRDefault="00EF6C40" w:rsidP="0005031F"/>
    <w:p w:rsidR="00EF6C40" w:rsidRDefault="00EF6C40" w:rsidP="0005031F"/>
    <w:p w:rsidR="00EF6C40" w:rsidRDefault="00EF6C40" w:rsidP="0005031F"/>
    <w:p w:rsidR="00EF6C40" w:rsidRDefault="00EF6C40" w:rsidP="0005031F"/>
    <w:p w:rsidR="0005031F" w:rsidRDefault="0005031F" w:rsidP="0005031F"/>
    <w:p w:rsidR="00EF6C40" w:rsidRPr="00015277" w:rsidRDefault="00EF6C40" w:rsidP="00EF6C40">
      <w:pPr>
        <w:pStyle w:val="Heading1"/>
      </w:pPr>
      <w:bookmarkStart w:id="26" w:name="_Hlk497935600"/>
      <w:r>
        <w:lastRenderedPageBreak/>
        <w:t>Class Diagram</w:t>
      </w:r>
      <w:r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C0153" wp14:editId="2B7BAF16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915025" cy="4616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Pr="00283956" w:rsidRDefault="00BC3AF1" w:rsidP="00EF6C4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Database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01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4.6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">
                <v:textbox>
                  <w:txbxContent>
                    <w:p w:rsidR="00EF6C40" w:rsidRPr="00283956" w:rsidRDefault="00BC3AF1" w:rsidP="00EF6C4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Database Administrator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C40" w:rsidRDefault="00EF6C40" w:rsidP="00EF6C40">
      <w:pPr>
        <w:tabs>
          <w:tab w:val="left" w:pos="5618"/>
        </w:tabs>
        <w:rPr>
          <w:b/>
          <w:sz w:val="24"/>
        </w:rPr>
      </w:pPr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F8A1FA" wp14:editId="576ADC7E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Pr="00AE3975" w:rsidRDefault="00EF6C40" w:rsidP="00EF6C4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EF6C40" w:rsidRDefault="00EF6C40" w:rsidP="00EF6C40"/>
                          <w:p w:rsidR="00EF6C40" w:rsidRDefault="00BC3AF1" w:rsidP="00EF6C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EF6C40">
                              <w:rPr>
                                <w:sz w:val="24"/>
                              </w:rPr>
                              <w:t>Locate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EF6C40" w:rsidRDefault="00BC3AF1" w:rsidP="00EF6C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EF6C40">
                              <w:rPr>
                                <w:sz w:val="24"/>
                              </w:rPr>
                              <w:t>Delete</w:t>
                            </w:r>
                            <w:r>
                              <w:rPr>
                                <w:sz w:val="24"/>
                              </w:rPr>
                              <w:t xml:space="preserve"> ()</w:t>
                            </w:r>
                          </w:p>
                          <w:p w:rsidR="00EF6C40" w:rsidRDefault="00BC3AF1" w:rsidP="00EF6C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 </w:t>
                            </w:r>
                            <w:r w:rsidR="00EF6C40">
                              <w:rPr>
                                <w:sz w:val="24"/>
                              </w:rPr>
                              <w:t>Save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()</w:t>
                            </w:r>
                            <w:bookmarkStart w:id="27" w:name="_GoBack"/>
                            <w:bookmarkEnd w:id="27"/>
                          </w:p>
                          <w:p w:rsidR="00EF6C40" w:rsidRPr="00E95DD4" w:rsidRDefault="00EF6C40" w:rsidP="00EF6C4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A1FA" id="_x0000_s1027" type="#_x0000_t202" style="position:absolute;margin-left:414.55pt;margin-top:188.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">
                <v:textbox>
                  <w:txbxContent>
                    <w:p w:rsidR="00EF6C40" w:rsidRPr="00AE3975" w:rsidRDefault="00EF6C40" w:rsidP="00EF6C40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EF6C40" w:rsidRDefault="00EF6C40" w:rsidP="00EF6C40"/>
                    <w:p w:rsidR="00EF6C40" w:rsidRDefault="00BC3AF1" w:rsidP="00EF6C4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EF6C40">
                        <w:rPr>
                          <w:sz w:val="24"/>
                        </w:rPr>
                        <w:t>Locate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EF6C40" w:rsidRDefault="00BC3AF1" w:rsidP="00EF6C4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EF6C40">
                        <w:rPr>
                          <w:sz w:val="24"/>
                        </w:rPr>
                        <w:t>Delete</w:t>
                      </w:r>
                      <w:r>
                        <w:rPr>
                          <w:sz w:val="24"/>
                        </w:rPr>
                        <w:t xml:space="preserve"> ()</w:t>
                      </w:r>
                    </w:p>
                    <w:p w:rsidR="00EF6C40" w:rsidRDefault="00BC3AF1" w:rsidP="00EF6C4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 </w:t>
                      </w:r>
                      <w:r w:rsidR="00EF6C40">
                        <w:rPr>
                          <w:sz w:val="24"/>
                        </w:rPr>
                        <w:t>Save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()</w:t>
                      </w:r>
                      <w:bookmarkStart w:id="28" w:name="_GoBack"/>
                      <w:bookmarkEnd w:id="28"/>
                    </w:p>
                    <w:p w:rsidR="00EF6C40" w:rsidRPr="00E95DD4" w:rsidRDefault="00EF6C40" w:rsidP="00EF6C4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21B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99C476" wp14:editId="5B12B1EA">
                <wp:simplePos x="0" y="0"/>
                <wp:positionH relativeFrom="margin">
                  <wp:align>right</wp:align>
                </wp:positionH>
                <wp:positionV relativeFrom="paragraph">
                  <wp:posOffset>741680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EF6C40" w:rsidRDefault="00BC3AF1" w:rsidP="00BC3AF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Volunteer ID</w:t>
                            </w:r>
                          </w:p>
                          <w:p w:rsidR="00BC3AF1" w:rsidRDefault="00BC3AF1" w:rsidP="00BC3AF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Record</w:t>
                            </w:r>
                          </w:p>
                          <w:p w:rsidR="00BC3AF1" w:rsidRPr="00BC3AF1" w:rsidRDefault="00BC3AF1" w:rsidP="00BC3AF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C476" id="_x0000_s1028" type="#_x0000_t202" style="position:absolute;margin-left:415.65pt;margin-top:58.4pt;width:466.85pt;height:109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">
                <v:textbox>
                  <w:txbxContent>
                    <w:p w:rsidR="00EF6C40" w:rsidRDefault="00EF6C40" w:rsidP="00EF6C40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EF6C40" w:rsidRDefault="00BC3AF1" w:rsidP="00BC3AF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Volunteer ID</w:t>
                      </w:r>
                    </w:p>
                    <w:p w:rsidR="00BC3AF1" w:rsidRDefault="00BC3AF1" w:rsidP="00BC3AF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Record</w:t>
                      </w:r>
                    </w:p>
                    <w:p w:rsidR="00BC3AF1" w:rsidRPr="00BC3AF1" w:rsidRDefault="00BC3AF1" w:rsidP="00BC3AF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C40" w:rsidRDefault="00EF6C40" w:rsidP="00EF6C40">
      <w:pPr>
        <w:tabs>
          <w:tab w:val="left" w:pos="5618"/>
        </w:tabs>
        <w:rPr>
          <w:b/>
          <w:sz w:val="24"/>
        </w:rPr>
      </w:pPr>
    </w:p>
    <w:bookmarkEnd w:id="26"/>
    <w:p w:rsidR="00EF6C40" w:rsidRDefault="00EF6C40" w:rsidP="00EF6C40">
      <w:pPr>
        <w:tabs>
          <w:tab w:val="left" w:pos="5618"/>
        </w:tabs>
        <w:rPr>
          <w:b/>
          <w:sz w:val="24"/>
        </w:rPr>
      </w:pPr>
    </w:p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>
      <w:pPr>
        <w:pStyle w:val="Heading1"/>
      </w:pPr>
      <w:r>
        <w:lastRenderedPageBreak/>
        <w:t>Sequence Diagram</w:t>
      </w:r>
    </w:p>
    <w:p w:rsidR="003F28BA" w:rsidRDefault="003F28BA" w:rsidP="00EF6C40">
      <w:bookmarkStart w:id="29" w:name="_Hlk497936479"/>
    </w:p>
    <w:p w:rsidR="00EF6C40" w:rsidRPr="00857753" w:rsidRDefault="00E96DD4" w:rsidP="00EF6C40">
      <w:r w:rsidRPr="00E96DD4">
        <w:rPr>
          <w:noProof/>
        </w:rPr>
        <w:drawing>
          <wp:anchor distT="0" distB="0" distL="114300" distR="114300" simplePos="0" relativeHeight="251686912" behindDoc="0" locked="0" layoutInCell="1" allowOverlap="1" wp14:anchorId="0CAAFAC1">
            <wp:simplePos x="0" y="0"/>
            <wp:positionH relativeFrom="column">
              <wp:posOffset>300037</wp:posOffset>
            </wp:positionH>
            <wp:positionV relativeFrom="paragraph">
              <wp:posOffset>23177</wp:posOffset>
            </wp:positionV>
            <wp:extent cx="576262" cy="9609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" cy="96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C40" w:rsidRDefault="00EF6C40" w:rsidP="00EF6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3A3602" wp14:editId="3336EC47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Pr="00901DA5" w:rsidRDefault="00EF6C40" w:rsidP="00EF6C4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EF6C40" w:rsidRDefault="00EF6C40" w:rsidP="00EF6C40">
                            <w:r>
                              <w:t>Translator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A360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89.25pt;margin-top:.3pt;width:110.55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:rsidR="00EF6C40" w:rsidRPr="00901DA5" w:rsidRDefault="00EF6C40" w:rsidP="00EF6C40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EF6C40" w:rsidRDefault="00EF6C40" w:rsidP="00EF6C40">
                      <w:r>
                        <w:t>Translator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133BE1" wp14:editId="45ED09A5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Pr="00901DA5" w:rsidRDefault="00EF6C40" w:rsidP="00EF6C4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EF6C40" w:rsidRDefault="00EF6C40" w:rsidP="00EF6C40">
                            <w:r>
                              <w:t>Translator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BE1" id="_x0000_s1031" type="#_x0000_t202" style="position:absolute;margin-left:180.75pt;margin-top:.65pt;width:109.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N/JgIAAEs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">
                <v:textbox>
                  <w:txbxContent>
                    <w:p w:rsidR="00EF6C40" w:rsidRPr="00901DA5" w:rsidRDefault="00EF6C40" w:rsidP="00EF6C40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EF6C40" w:rsidRDefault="00EF6C40" w:rsidP="00EF6C40">
                      <w:r>
                        <w:t>Translator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C40" w:rsidRDefault="00E96DD4" w:rsidP="00EF6C40">
      <w:r>
        <w:t>Data</w:t>
      </w:r>
    </w:p>
    <w:p w:rsidR="00EF6C40" w:rsidRDefault="00E96DD4" w:rsidP="00EF6C40">
      <w:r>
        <w:t>Adm.</w:t>
      </w:r>
    </w:p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7CFCA" wp14:editId="280B51D9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86CE3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FC706" wp14:editId="70931F2C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90453"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FCDB3" wp14:editId="7A232976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228F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" strokecolor="windowText" strokeweight="3pt"/>
            </w:pict>
          </mc:Fallback>
        </mc:AlternateContent>
      </w:r>
    </w:p>
    <w:p w:rsidR="00EF6C40" w:rsidRDefault="00EF6C40" w:rsidP="00EF6C40"/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FA811D" wp14:editId="72380914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A811D" id="_x0000_s1032" type="#_x0000_t202" style="position:absolute;margin-left:53.65pt;margin-top:.65pt;width:63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:rsidR="00EF6C40" w:rsidRDefault="00EF6C40" w:rsidP="00EF6C40">
                      <w:r>
                        <w:t>Locates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13268" wp14:editId="10B7C096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52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63F72E" wp14:editId="3A0EA4DC">
                <wp:simplePos x="0" y="0"/>
                <wp:positionH relativeFrom="column">
                  <wp:posOffset>3062288</wp:posOffset>
                </wp:positionH>
                <wp:positionV relativeFrom="paragraph">
                  <wp:posOffset>26035</wp:posOffset>
                </wp:positionV>
                <wp:extent cx="723900" cy="338455"/>
                <wp:effectExtent l="0" t="0" r="1905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F72E" id="_x0000_s1033" type="#_x0000_t202" style="position:absolute;margin-left:241.15pt;margin-top:2.05pt;width:57pt;height:2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dpJQIAAEs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">
                <v:textbox>
                  <w:txbxContent>
                    <w:p w:rsidR="00EF6C40" w:rsidRDefault="00EF6C40" w:rsidP="00EF6C40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D75D38" wp14:editId="07200A42">
                <wp:simplePos x="0" y="0"/>
                <wp:positionH relativeFrom="column">
                  <wp:posOffset>652145</wp:posOffset>
                </wp:positionH>
                <wp:positionV relativeFrom="paragraph">
                  <wp:posOffset>8890</wp:posOffset>
                </wp:positionV>
                <wp:extent cx="723900" cy="338455"/>
                <wp:effectExtent l="0" t="0" r="1905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5D38" id="_x0000_s1034" type="#_x0000_t202" style="position:absolute;margin-left:51.35pt;margin-top:.7pt;width:57pt;height:2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AHJQ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">
                <v:textbox>
                  <w:txbxContent>
                    <w:p w:rsidR="00EF6C40" w:rsidRDefault="00EF6C40" w:rsidP="00EF6C40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64271" wp14:editId="039FD94C">
                <wp:simplePos x="0" y="0"/>
                <wp:positionH relativeFrom="column">
                  <wp:posOffset>581025</wp:posOffset>
                </wp:positionH>
                <wp:positionV relativeFrom="paragraph">
                  <wp:posOffset>123190</wp:posOffset>
                </wp:positionV>
                <wp:extent cx="2247900" cy="45719"/>
                <wp:effectExtent l="19050" t="57150" r="0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79DE" id="Straight Arrow Connector 9" o:spid="_x0000_s1026" type="#_x0000_t32" style="position:absolute;margin-left:45.75pt;margin-top:9.7pt;width:177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" strokecolor="windowText" strokeweight="3pt">
                <v:stroke endarrow="block"/>
              </v:shape>
            </w:pict>
          </mc:Fallback>
        </mc:AlternateContent>
      </w:r>
    </w:p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FEFFC" wp14:editId="498652F0">
                <wp:simplePos x="0" y="0"/>
                <wp:positionH relativeFrom="column">
                  <wp:posOffset>2986088</wp:posOffset>
                </wp:positionH>
                <wp:positionV relativeFrom="paragraph">
                  <wp:posOffset>30162</wp:posOffset>
                </wp:positionV>
                <wp:extent cx="2543175" cy="45719"/>
                <wp:effectExtent l="19050" t="5715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626C" id="Straight Arrow Connector 15" o:spid="_x0000_s1026" type="#_x0000_t32" style="position:absolute;margin-left:235.15pt;margin-top:2.35pt;width:200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" strokecolor="windowText" strokeweight="3pt">
                <v:stroke endarrow="block"/>
              </v:shape>
            </w:pict>
          </mc:Fallback>
        </mc:AlternateContent>
      </w:r>
    </w:p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28AA76" wp14:editId="50205293">
                <wp:simplePos x="0" y="0"/>
                <wp:positionH relativeFrom="column">
                  <wp:posOffset>3081338</wp:posOffset>
                </wp:positionH>
                <wp:positionV relativeFrom="paragraph">
                  <wp:posOffset>64135</wp:posOffset>
                </wp:positionV>
                <wp:extent cx="528320" cy="338455"/>
                <wp:effectExtent l="0" t="0" r="24130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AA76" id="_x0000_s1035" type="#_x0000_t202" style="position:absolute;margin-left:242.65pt;margin-top:5.05pt;width:41.6pt;height:26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">
                <v:textbox>
                  <w:txbxContent>
                    <w:p w:rsidR="00EF6C40" w:rsidRDefault="00EF6C40" w:rsidP="00EF6C40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0CA5DA" wp14:editId="17434482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28320" cy="338455"/>
                <wp:effectExtent l="0" t="0" r="2413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A5DA" id="_x0000_s1036" type="#_x0000_t202" style="position:absolute;margin-left:54pt;margin-top:1.05pt;width:41.6pt;height:26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">
                <v:textbox>
                  <w:txbxContent>
                    <w:p w:rsidR="00EF6C40" w:rsidRDefault="00EF6C40" w:rsidP="00EF6C40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6C40" w:rsidRDefault="00EF6C40" w:rsidP="00EF6C40"/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7FE6F" wp14:editId="69D88C36">
                <wp:simplePos x="0" y="0"/>
                <wp:positionH relativeFrom="column">
                  <wp:posOffset>2986088</wp:posOffset>
                </wp:positionH>
                <wp:positionV relativeFrom="paragraph">
                  <wp:posOffset>42228</wp:posOffset>
                </wp:positionV>
                <wp:extent cx="2552700" cy="23812"/>
                <wp:effectExtent l="0" t="76200" r="0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812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22BF" id="Straight Arrow Connector 20" o:spid="_x0000_s1026" type="#_x0000_t32" style="position:absolute;margin-left:235.15pt;margin-top:3.35pt;width:201pt;height: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7F40C" wp14:editId="01AA3094">
                <wp:simplePos x="0" y="0"/>
                <wp:positionH relativeFrom="column">
                  <wp:posOffset>585787</wp:posOffset>
                </wp:positionH>
                <wp:positionV relativeFrom="paragraph">
                  <wp:posOffset>8890</wp:posOffset>
                </wp:positionV>
                <wp:extent cx="2281237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D5036" id="Straight Arrow Connector 18" o:spid="_x0000_s1026" type="#_x0000_t32" style="position:absolute;margin-left:46.1pt;margin-top:.7pt;width:179.6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" strokecolor="windowText" strokeweight="3pt">
                <v:stroke endarrow="block"/>
              </v:shape>
            </w:pict>
          </mc:Fallback>
        </mc:AlternateContent>
      </w:r>
    </w:p>
    <w:p w:rsidR="00EF6C40" w:rsidRDefault="00EF6C40" w:rsidP="00EF6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6446D" wp14:editId="664BFF4F">
                <wp:simplePos x="0" y="0"/>
                <wp:positionH relativeFrom="column">
                  <wp:posOffset>3047365</wp:posOffset>
                </wp:positionH>
                <wp:positionV relativeFrom="paragraph">
                  <wp:posOffset>75565</wp:posOffset>
                </wp:positionV>
                <wp:extent cx="657225" cy="271145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446D" id="_x0000_s1037" type="#_x0000_t202" style="position:absolute;margin-left:239.95pt;margin-top:5.95pt;width:51.7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">
                <v:textbox>
                  <w:txbxContent>
                    <w:p w:rsidR="00EF6C40" w:rsidRDefault="00EF6C40" w:rsidP="00EF6C40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8E6CDE" wp14:editId="4EF33B18">
                <wp:simplePos x="0" y="0"/>
                <wp:positionH relativeFrom="column">
                  <wp:posOffset>718820</wp:posOffset>
                </wp:positionH>
                <wp:positionV relativeFrom="paragraph">
                  <wp:posOffset>13335</wp:posOffset>
                </wp:positionV>
                <wp:extent cx="718820" cy="271145"/>
                <wp:effectExtent l="0" t="0" r="24130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C40" w:rsidRDefault="00EF6C40" w:rsidP="00EF6C40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6CDE" id="_x0000_s1038" type="#_x0000_t202" style="position:absolute;margin-left:56.6pt;margin-top:1.05pt;width:56.6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">
                <v:textbox>
                  <w:txbxContent>
                    <w:p w:rsidR="00EF6C40" w:rsidRDefault="00EF6C40" w:rsidP="00EF6C40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ED545" wp14:editId="73B891D4">
                <wp:simplePos x="0" y="0"/>
                <wp:positionH relativeFrom="column">
                  <wp:posOffset>2986088</wp:posOffset>
                </wp:positionH>
                <wp:positionV relativeFrom="paragraph">
                  <wp:posOffset>113031</wp:posOffset>
                </wp:positionV>
                <wp:extent cx="2552700" cy="45719"/>
                <wp:effectExtent l="19050" t="57150" r="0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F5EE" id="Straight Arrow Connector 23" o:spid="_x0000_s1026" type="#_x0000_t32" style="position:absolute;margin-left:235.15pt;margin-top:8.9pt;width:201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F6316" wp14:editId="6B48FA36">
                <wp:simplePos x="0" y="0"/>
                <wp:positionH relativeFrom="column">
                  <wp:posOffset>614362</wp:posOffset>
                </wp:positionH>
                <wp:positionV relativeFrom="paragraph">
                  <wp:posOffset>85090</wp:posOffset>
                </wp:positionV>
                <wp:extent cx="2281237" cy="19050"/>
                <wp:effectExtent l="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1FC5" id="Straight Arrow Connector 22" o:spid="_x0000_s1026" type="#_x0000_t32" style="position:absolute;margin-left:48.35pt;margin-top:6.7pt;width:179.6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" strokecolor="windowText" strokeweight="3pt">
                <v:stroke endarrow="block"/>
              </v:shape>
            </w:pict>
          </mc:Fallback>
        </mc:AlternateContent>
      </w:r>
    </w:p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3E4CC" wp14:editId="355D57A0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A18F" id="Multiplication Sign 11" o:spid="_x0000_s1026" style="position:absolute;margin-left:214.5pt;margin-top:.65pt;width:30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77615" wp14:editId="2879DF1E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73D51" id="Multiplication Sign 10" o:spid="_x0000_s1026" style="position:absolute;margin-left:29.6pt;margin-top:.65pt;width:29.6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" path="m53407,161589r73912,-48658l188119,205285r60800,-92354l322831,161589,241092,285750r81739,124161l248919,458569,188119,366215r-60800,92354l53407,409911,135146,285750,53407,161589xe" fillcolor="windowText" strokecolor="windowText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:rsidR="00EF6C40" w:rsidRDefault="00EF6C40" w:rsidP="00EF6C40">
      <w:r>
        <w:rPr>
          <w:noProof/>
        </w:rPr>
        <w:drawing>
          <wp:anchor distT="0" distB="0" distL="114300" distR="114300" simplePos="0" relativeHeight="251670528" behindDoc="0" locked="0" layoutInCell="1" allowOverlap="1" wp14:anchorId="6671536B" wp14:editId="249A21B0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bookmarkEnd w:id="29"/>
    <w:p w:rsidR="00EF6C40" w:rsidRDefault="00EF6C40" w:rsidP="00EF6C40">
      <w:pPr>
        <w:pStyle w:val="Heading1"/>
        <w:numPr>
          <w:ilvl w:val="0"/>
          <w:numId w:val="0"/>
        </w:numPr>
      </w:pPr>
    </w:p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EF6C40" w:rsidRDefault="00EF6C40" w:rsidP="00EF6C40"/>
    <w:p w:rsidR="0005031F" w:rsidRDefault="00EF6C40" w:rsidP="00EF6C40">
      <w:pPr>
        <w:pStyle w:val="Heading1"/>
      </w:pPr>
      <w:r>
        <w:t>Use Case Diagram</w:t>
      </w:r>
    </w:p>
    <w:p w:rsidR="00E205CC" w:rsidRDefault="00E205CC" w:rsidP="00E205CC"/>
    <w:p w:rsidR="00E205CC" w:rsidRDefault="00EF1ABA" w:rsidP="00E205CC">
      <w:r w:rsidRPr="00EF1ABA">
        <w:rPr>
          <w:noProof/>
        </w:rPr>
        <w:drawing>
          <wp:inline distT="0" distB="0" distL="0" distR="0">
            <wp:extent cx="5943600" cy="37302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/>
    <w:p w:rsidR="00E205CC" w:rsidRDefault="00E205CC" w:rsidP="00E205CC">
      <w:pPr>
        <w:pStyle w:val="Heading1"/>
      </w:pPr>
      <w:r>
        <w:lastRenderedPageBreak/>
        <w:t>Prototype:</w:t>
      </w:r>
    </w:p>
    <w:p w:rsidR="003F6B21" w:rsidRPr="000B09BC" w:rsidRDefault="003F6B21" w:rsidP="003F6B21">
      <w:pPr>
        <w:pStyle w:val="Heading2"/>
        <w:numPr>
          <w:ilvl w:val="0"/>
          <w:numId w:val="0"/>
        </w:numPr>
        <w:ind w:left="720"/>
      </w:pPr>
      <w:r w:rsidRPr="000B09BC">
        <w:rPr>
          <w:rFonts w:cs="Arial"/>
        </w:rPr>
        <w:t>10.1 Prototype Description:</w:t>
      </w:r>
      <w:r w:rsidRPr="000108E6">
        <w:rPr>
          <w:rFonts w:cs="Arial"/>
          <w:b w:val="0"/>
        </w:rPr>
        <w:t xml:space="preserve"> </w:t>
      </w:r>
      <w:bookmarkStart w:id="30" w:name="_Hlk497937121"/>
      <w:r>
        <w:t xml:space="preserve">This Prototype will be used to delete a </w:t>
      </w:r>
      <w:r w:rsidR="005642F9">
        <w:t>translator</w:t>
      </w:r>
      <w:r>
        <w:t xml:space="preserve"> from a </w:t>
      </w:r>
      <w:r w:rsidR="00ED3D6B">
        <w:t>translator</w:t>
      </w:r>
      <w:r>
        <w:t xml:space="preserve"> Database. This will keep the </w:t>
      </w:r>
      <w:r w:rsidR="00ED3D6B">
        <w:t>translator</w:t>
      </w:r>
      <w:r>
        <w:t xml:space="preserve"> Database updated with current </w:t>
      </w:r>
      <w:r w:rsidR="00ED3D6B">
        <w:t>translator</w:t>
      </w:r>
      <w:r>
        <w:t xml:space="preserve"> information.</w:t>
      </w:r>
    </w:p>
    <w:bookmarkEnd w:id="30"/>
    <w:p w:rsidR="003F6B21" w:rsidRDefault="003F6B21" w:rsidP="003F6B21">
      <w:pPr>
        <w:ind w:left="720"/>
        <w:rPr>
          <w:rFonts w:ascii="Arial" w:hAnsi="Arial" w:cs="Arial"/>
          <w:b/>
        </w:rPr>
      </w:pPr>
    </w:p>
    <w:p w:rsidR="003F6B21" w:rsidRDefault="003F6B21" w:rsidP="003F6B21">
      <w:pPr>
        <w:ind w:firstLine="720"/>
      </w:pPr>
      <w:r w:rsidRPr="000108E6">
        <w:rPr>
          <w:rFonts w:ascii="Arial" w:hAnsi="Arial" w:cs="Arial"/>
          <w:b/>
        </w:rPr>
        <w:t>10.2 Actual Prototype:</w:t>
      </w:r>
      <w:r>
        <w:t xml:space="preserve"> </w:t>
      </w:r>
    </w:p>
    <w:p w:rsidR="003F6B21" w:rsidRPr="003F6B21" w:rsidRDefault="003F6B21" w:rsidP="003F6B21"/>
    <w:p w:rsidR="00E205CC" w:rsidRDefault="00E205CC" w:rsidP="00E205CC">
      <w:r w:rsidRPr="00E205CC">
        <w:rPr>
          <w:noProof/>
        </w:rPr>
        <w:drawing>
          <wp:anchor distT="0" distB="0" distL="114300" distR="114300" simplePos="0" relativeHeight="251685888" behindDoc="0" locked="0" layoutInCell="1" allowOverlap="1" wp14:anchorId="7E72CF57">
            <wp:simplePos x="0" y="0"/>
            <wp:positionH relativeFrom="margin">
              <wp:posOffset>557214</wp:posOffset>
            </wp:positionH>
            <wp:positionV relativeFrom="paragraph">
              <wp:posOffset>66040</wp:posOffset>
            </wp:positionV>
            <wp:extent cx="4961902" cy="2532792"/>
            <wp:effectExtent l="0" t="0" r="0" b="1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56" cy="254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5CC" w:rsidRPr="00E205CC" w:rsidRDefault="00E205CC" w:rsidP="00E205CC"/>
    <w:sectPr w:rsidR="00E205CC" w:rsidRPr="00E205CC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E2B" w:rsidRDefault="006B1E2B">
      <w:pPr>
        <w:spacing w:line="240" w:lineRule="auto"/>
      </w:pPr>
      <w:r>
        <w:separator/>
      </w:r>
    </w:p>
  </w:endnote>
  <w:endnote w:type="continuationSeparator" w:id="0">
    <w:p w:rsidR="006B1E2B" w:rsidRDefault="006B1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C3AF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C3AF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E2B" w:rsidRDefault="006B1E2B">
      <w:pPr>
        <w:spacing w:line="240" w:lineRule="auto"/>
      </w:pPr>
      <w:r>
        <w:separator/>
      </w:r>
    </w:p>
  </w:footnote>
  <w:footnote w:type="continuationSeparator" w:id="0">
    <w:p w:rsidR="006B1E2B" w:rsidRDefault="006B1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3718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B60CC">
        <w:rPr>
          <w:rFonts w:ascii="Arial" w:hAnsi="Arial"/>
          <w:b/>
          <w:sz w:val="36"/>
        </w:rPr>
        <w:t>Red Factor Consulting</w:t>
      </w:r>
    </w:fldSimple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C3AF1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371815" w:rsidP="00A531C6">
          <w:fldSimple w:instr="title  \* Mergeformat ">
            <w:r w:rsidR="00CA0558">
              <w:t>Use C</w:t>
            </w:r>
            <w:r w:rsidR="008D2310">
              <w:t xml:space="preserve">ase Specification: </w:t>
            </w:r>
            <w:r w:rsidR="00F151AF" w:rsidRPr="00F151AF">
              <w:t xml:space="preserve">Delete </w:t>
            </w:r>
            <w:r w:rsidR="00B113F3">
              <w:t>Translator</w:t>
            </w:r>
            <w:r w:rsidR="007A0721">
              <w:t xml:space="preserve"> </w:t>
            </w:r>
            <w:r w:rsidR="00F151AF" w:rsidRPr="00F151AF">
              <w:t xml:space="preserve">from </w:t>
            </w:r>
            <w:r w:rsidR="00B113F3">
              <w:t>Translator</w:t>
            </w:r>
            <w:r w:rsidR="00650AF0">
              <w:t xml:space="preserve"> </w:t>
            </w:r>
            <w:r w:rsidR="00F151AF" w:rsidRPr="00F151AF">
              <w:t>Database</w:t>
            </w:r>
          </w:fldSimple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6F3280">
            <w:t>1</w:t>
          </w:r>
          <w:r w:rsidR="00BC3AF1">
            <w:t>2</w:t>
          </w:r>
          <w:r w:rsidR="007A0721">
            <w:t>/</w:t>
          </w:r>
          <w:r w:rsidR="00BC3AF1">
            <w:t>7/</w:t>
          </w:r>
          <w:r w:rsidR="008F3352">
            <w:t>17</w:t>
          </w:r>
        </w:p>
      </w:tc>
    </w:tr>
    <w:tr w:rsidR="009528CE">
      <w:tc>
        <w:tcPr>
          <w:tcW w:w="9558" w:type="dxa"/>
          <w:gridSpan w:val="2"/>
        </w:tcPr>
        <w:p w:rsidR="009528CE" w:rsidRDefault="002775FF">
          <w:r>
            <w:t>UCID 057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206B49"/>
    <w:multiLevelType w:val="hybridMultilevel"/>
    <w:tmpl w:val="F9640562"/>
    <w:lvl w:ilvl="0" w:tplc="9E7EED0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A1EB3"/>
    <w:multiLevelType w:val="hybridMultilevel"/>
    <w:tmpl w:val="E4B6A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1628B1"/>
    <w:multiLevelType w:val="hybridMultilevel"/>
    <w:tmpl w:val="0EF04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583406"/>
    <w:multiLevelType w:val="hybridMultilevel"/>
    <w:tmpl w:val="176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9"/>
  </w:num>
  <w:num w:numId="22">
    <w:abstractNumId w:val="11"/>
  </w:num>
  <w:num w:numId="23">
    <w:abstractNumId w:val="18"/>
  </w:num>
  <w:num w:numId="24">
    <w:abstractNumId w:val="0"/>
  </w:num>
  <w:num w:numId="25">
    <w:abstractNumId w:val="23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12B7F"/>
    <w:rsid w:val="00034E6A"/>
    <w:rsid w:val="00046E68"/>
    <w:rsid w:val="0005031F"/>
    <w:rsid w:val="00072444"/>
    <w:rsid w:val="00094E9B"/>
    <w:rsid w:val="000A6E94"/>
    <w:rsid w:val="0014644F"/>
    <w:rsid w:val="00165D43"/>
    <w:rsid w:val="001E7474"/>
    <w:rsid w:val="00203F1A"/>
    <w:rsid w:val="002408B1"/>
    <w:rsid w:val="002775FF"/>
    <w:rsid w:val="002867C4"/>
    <w:rsid w:val="00294BB3"/>
    <w:rsid w:val="002B66CA"/>
    <w:rsid w:val="002C1ED9"/>
    <w:rsid w:val="003279E8"/>
    <w:rsid w:val="00371815"/>
    <w:rsid w:val="003F28BA"/>
    <w:rsid w:val="003F6B21"/>
    <w:rsid w:val="00437AA2"/>
    <w:rsid w:val="004A134C"/>
    <w:rsid w:val="004B2E33"/>
    <w:rsid w:val="004F4F82"/>
    <w:rsid w:val="00521F6C"/>
    <w:rsid w:val="0056102D"/>
    <w:rsid w:val="005642F9"/>
    <w:rsid w:val="005B59CC"/>
    <w:rsid w:val="00650AF0"/>
    <w:rsid w:val="006A1391"/>
    <w:rsid w:val="006B1E2B"/>
    <w:rsid w:val="006F3280"/>
    <w:rsid w:val="007014CE"/>
    <w:rsid w:val="007048AA"/>
    <w:rsid w:val="007714CF"/>
    <w:rsid w:val="007A0721"/>
    <w:rsid w:val="00815F41"/>
    <w:rsid w:val="008313CE"/>
    <w:rsid w:val="00871A32"/>
    <w:rsid w:val="008D2310"/>
    <w:rsid w:val="008F3352"/>
    <w:rsid w:val="009153D7"/>
    <w:rsid w:val="009528CE"/>
    <w:rsid w:val="00986723"/>
    <w:rsid w:val="00996E77"/>
    <w:rsid w:val="009A541B"/>
    <w:rsid w:val="009B60CC"/>
    <w:rsid w:val="009C5C77"/>
    <w:rsid w:val="00A107A7"/>
    <w:rsid w:val="00A14876"/>
    <w:rsid w:val="00A531C6"/>
    <w:rsid w:val="00A83C46"/>
    <w:rsid w:val="00AE19B8"/>
    <w:rsid w:val="00B113F3"/>
    <w:rsid w:val="00B66319"/>
    <w:rsid w:val="00B82418"/>
    <w:rsid w:val="00BC3AF1"/>
    <w:rsid w:val="00BF114E"/>
    <w:rsid w:val="00BF30CD"/>
    <w:rsid w:val="00C839F3"/>
    <w:rsid w:val="00CA0558"/>
    <w:rsid w:val="00CC201F"/>
    <w:rsid w:val="00CE5620"/>
    <w:rsid w:val="00D91969"/>
    <w:rsid w:val="00DA142D"/>
    <w:rsid w:val="00DE6CDD"/>
    <w:rsid w:val="00DF3631"/>
    <w:rsid w:val="00E205CC"/>
    <w:rsid w:val="00E22508"/>
    <w:rsid w:val="00E35C74"/>
    <w:rsid w:val="00E94738"/>
    <w:rsid w:val="00E96DD4"/>
    <w:rsid w:val="00EA0F5E"/>
    <w:rsid w:val="00ED263D"/>
    <w:rsid w:val="00ED3D6B"/>
    <w:rsid w:val="00EF1ABA"/>
    <w:rsid w:val="00EF3FAA"/>
    <w:rsid w:val="00EF6C40"/>
    <w:rsid w:val="00F03657"/>
    <w:rsid w:val="00F151AF"/>
    <w:rsid w:val="00F46063"/>
    <w:rsid w:val="00F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3D3B9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F6C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F6C40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F6B21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82D3C-0F9E-4C8F-8806-2C2C3F90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41</TotalTime>
  <Pages>8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14</cp:revision>
  <cp:lastPrinted>1900-01-01T05:00:00Z</cp:lastPrinted>
  <dcterms:created xsi:type="dcterms:W3CDTF">2017-10-26T01:01:00Z</dcterms:created>
  <dcterms:modified xsi:type="dcterms:W3CDTF">2017-12-07T23:54:00Z</dcterms:modified>
</cp:coreProperties>
</file>