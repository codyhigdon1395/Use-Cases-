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8CE" w:rsidRDefault="008F3352">
      <w:pPr>
        <w:pStyle w:val="Title"/>
        <w:jc w:val="right"/>
      </w:pPr>
      <w:r>
        <w:t>Surgery on Sunday Louisville</w:t>
      </w:r>
    </w:p>
    <w:p w:rsidR="009528CE" w:rsidRPr="008F3352" w:rsidRDefault="00DF3631">
      <w:pPr>
        <w:pStyle w:val="Title"/>
        <w:jc w:val="right"/>
        <w:rPr>
          <w:sz w:val="28"/>
          <w:szCs w:val="28"/>
        </w:rPr>
      </w:pPr>
      <w:r w:rsidRPr="008F3352">
        <w:rPr>
          <w:sz w:val="28"/>
          <w:szCs w:val="28"/>
        </w:rPr>
        <w:fldChar w:fldCharType="begin"/>
      </w:r>
      <w:r w:rsidRPr="008F3352">
        <w:rPr>
          <w:sz w:val="28"/>
          <w:szCs w:val="28"/>
        </w:rPr>
        <w:instrText xml:space="preserve">title  \* Mergeformat </w:instrText>
      </w:r>
      <w:r w:rsidRPr="008F3352">
        <w:rPr>
          <w:sz w:val="28"/>
          <w:szCs w:val="28"/>
        </w:rPr>
        <w:fldChar w:fldCharType="separate"/>
      </w:r>
      <w:r w:rsidR="00CA0558" w:rsidRPr="008F3352">
        <w:rPr>
          <w:sz w:val="28"/>
          <w:szCs w:val="28"/>
        </w:rPr>
        <w:t xml:space="preserve">Use Case Specification: </w:t>
      </w:r>
      <w:r w:rsidRPr="008F3352">
        <w:rPr>
          <w:sz w:val="28"/>
          <w:szCs w:val="28"/>
        </w:rPr>
        <w:fldChar w:fldCharType="end"/>
      </w:r>
      <w:r w:rsidR="00A531C6" w:rsidRPr="00A531C6">
        <w:rPr>
          <w:sz w:val="28"/>
          <w:szCs w:val="28"/>
        </w:rPr>
        <w:t xml:space="preserve">Delete </w:t>
      </w:r>
      <w:r w:rsidR="0091232D">
        <w:rPr>
          <w:sz w:val="28"/>
          <w:szCs w:val="28"/>
        </w:rPr>
        <w:t>Grant</w:t>
      </w:r>
      <w:r w:rsidR="007A0721">
        <w:rPr>
          <w:sz w:val="28"/>
          <w:szCs w:val="28"/>
        </w:rPr>
        <w:t xml:space="preserve"> </w:t>
      </w:r>
      <w:r w:rsidR="00A531C6" w:rsidRPr="00A531C6">
        <w:rPr>
          <w:sz w:val="28"/>
          <w:szCs w:val="28"/>
        </w:rPr>
        <w:t>from</w:t>
      </w:r>
      <w:r w:rsidR="00A14876">
        <w:rPr>
          <w:sz w:val="28"/>
          <w:szCs w:val="28"/>
        </w:rPr>
        <w:t xml:space="preserve"> </w:t>
      </w:r>
      <w:r w:rsidR="0091232D">
        <w:rPr>
          <w:sz w:val="28"/>
          <w:szCs w:val="28"/>
        </w:rPr>
        <w:t>Grant</w:t>
      </w:r>
      <w:r w:rsidR="009B60CC" w:rsidRPr="00A531C6">
        <w:rPr>
          <w:sz w:val="28"/>
          <w:szCs w:val="28"/>
        </w:rPr>
        <w:t xml:space="preserve"> Database</w:t>
      </w:r>
    </w:p>
    <w:p w:rsidR="009528CE" w:rsidRDefault="009B60CC">
      <w:pPr>
        <w:pStyle w:val="Title"/>
        <w:jc w:val="right"/>
        <w:rPr>
          <w:sz w:val="28"/>
        </w:rPr>
      </w:pPr>
      <w:r>
        <w:rPr>
          <w:sz w:val="28"/>
        </w:rPr>
        <w:t xml:space="preserve">Version </w:t>
      </w:r>
      <w:r w:rsidR="00EC1A66">
        <w:rPr>
          <w:sz w:val="28"/>
        </w:rPr>
        <w:t>3</w:t>
      </w:r>
      <w:r>
        <w:rPr>
          <w:sz w:val="28"/>
        </w:rPr>
        <w:t>.0</w:t>
      </w:r>
    </w:p>
    <w:p w:rsidR="009528CE" w:rsidRDefault="009528CE" w:rsidP="008D2310">
      <w:pPr>
        <w:pStyle w:val="InfoBlue"/>
        <w:ind w:left="0"/>
      </w:pPr>
    </w:p>
    <w:p w:rsidR="009528CE" w:rsidRDefault="009528CE"/>
    <w:p w:rsidR="009528CE" w:rsidRDefault="009528CE">
      <w:pPr>
        <w:pStyle w:val="BodyText"/>
      </w:pPr>
    </w:p>
    <w:p w:rsidR="009528CE" w:rsidRDefault="009528CE">
      <w:pPr>
        <w:pStyle w:val="BodyText"/>
      </w:pPr>
    </w:p>
    <w:p w:rsidR="009528CE" w:rsidRDefault="009528CE">
      <w:pPr>
        <w:sectPr w:rsidR="009528CE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9528CE" w:rsidRDefault="00AE19B8">
      <w:pPr>
        <w:pStyle w:val="Title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2"/>
        <w:gridCol w:w="1170"/>
        <w:gridCol w:w="4058"/>
        <w:gridCol w:w="2304"/>
      </w:tblGrid>
      <w:tr w:rsidR="009528CE" w:rsidTr="00A531C6">
        <w:tc>
          <w:tcPr>
            <w:tcW w:w="1972" w:type="dxa"/>
          </w:tcPr>
          <w:p w:rsidR="009528CE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70" w:type="dxa"/>
          </w:tcPr>
          <w:p w:rsidR="009528CE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058" w:type="dxa"/>
          </w:tcPr>
          <w:p w:rsidR="009528CE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9528CE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528CE" w:rsidTr="00A531C6">
        <w:tc>
          <w:tcPr>
            <w:tcW w:w="1972" w:type="dxa"/>
          </w:tcPr>
          <w:p w:rsidR="008F3352" w:rsidRDefault="007A0721">
            <w:pPr>
              <w:pStyle w:val="Tabletext"/>
            </w:pPr>
            <w:r>
              <w:t>10/21</w:t>
            </w:r>
            <w:r w:rsidR="008F3352">
              <w:t>/17</w:t>
            </w:r>
          </w:p>
        </w:tc>
        <w:tc>
          <w:tcPr>
            <w:tcW w:w="1170" w:type="dxa"/>
          </w:tcPr>
          <w:p w:rsidR="009528CE" w:rsidRDefault="009B60CC">
            <w:pPr>
              <w:pStyle w:val="Tabletext"/>
            </w:pPr>
            <w:r>
              <w:t>1.0</w:t>
            </w:r>
          </w:p>
        </w:tc>
        <w:tc>
          <w:tcPr>
            <w:tcW w:w="4058" w:type="dxa"/>
          </w:tcPr>
          <w:p w:rsidR="009528CE" w:rsidRDefault="00F151AF" w:rsidP="00A531C6">
            <w:pPr>
              <w:pStyle w:val="Tabletext"/>
            </w:pPr>
            <w:r w:rsidRPr="00F151AF">
              <w:t xml:space="preserve">Delete </w:t>
            </w:r>
            <w:r w:rsidR="00861D40">
              <w:t>Grant</w:t>
            </w:r>
            <w:r w:rsidRPr="00F151AF">
              <w:t xml:space="preserve"> from</w:t>
            </w:r>
            <w:r w:rsidR="00650AF0">
              <w:t xml:space="preserve"> </w:t>
            </w:r>
            <w:r w:rsidR="00861D40">
              <w:t>Grant</w:t>
            </w:r>
            <w:r w:rsidRPr="00F151AF">
              <w:t xml:space="preserve"> Database</w:t>
            </w:r>
          </w:p>
        </w:tc>
        <w:tc>
          <w:tcPr>
            <w:tcW w:w="2304" w:type="dxa"/>
          </w:tcPr>
          <w:p w:rsidR="008F3352" w:rsidRDefault="007A0721">
            <w:pPr>
              <w:pStyle w:val="Tabletext"/>
            </w:pPr>
            <w:r>
              <w:t>Cody Higdon</w:t>
            </w:r>
          </w:p>
        </w:tc>
      </w:tr>
      <w:tr w:rsidR="009528CE" w:rsidTr="00A531C6">
        <w:tc>
          <w:tcPr>
            <w:tcW w:w="1972" w:type="dxa"/>
          </w:tcPr>
          <w:p w:rsidR="009528CE" w:rsidRDefault="009377F4">
            <w:pPr>
              <w:pStyle w:val="Tabletext"/>
            </w:pPr>
            <w:r>
              <w:t>11/6/17</w:t>
            </w:r>
          </w:p>
        </w:tc>
        <w:tc>
          <w:tcPr>
            <w:tcW w:w="1170" w:type="dxa"/>
          </w:tcPr>
          <w:p w:rsidR="009528CE" w:rsidRDefault="009377F4">
            <w:pPr>
              <w:pStyle w:val="Tabletext"/>
            </w:pPr>
            <w:r>
              <w:t>2.0</w:t>
            </w:r>
          </w:p>
        </w:tc>
        <w:tc>
          <w:tcPr>
            <w:tcW w:w="4058" w:type="dxa"/>
          </w:tcPr>
          <w:p w:rsidR="009528CE" w:rsidRDefault="009377F4">
            <w:pPr>
              <w:pStyle w:val="Tabletext"/>
            </w:pPr>
            <w:r w:rsidRPr="009377F4">
              <w:t>Delete Grant from Grant Database</w:t>
            </w:r>
            <w:r>
              <w:t xml:space="preserve"> w/ Prototypes</w:t>
            </w:r>
          </w:p>
        </w:tc>
        <w:tc>
          <w:tcPr>
            <w:tcW w:w="2304" w:type="dxa"/>
          </w:tcPr>
          <w:p w:rsidR="009528CE" w:rsidRDefault="009377F4">
            <w:pPr>
              <w:pStyle w:val="Tabletext"/>
            </w:pPr>
            <w:r>
              <w:t>Cody Higdon</w:t>
            </w:r>
          </w:p>
        </w:tc>
      </w:tr>
      <w:tr w:rsidR="009528CE" w:rsidTr="00A531C6">
        <w:tc>
          <w:tcPr>
            <w:tcW w:w="1972" w:type="dxa"/>
          </w:tcPr>
          <w:p w:rsidR="009528CE" w:rsidRDefault="00EC1A66">
            <w:pPr>
              <w:pStyle w:val="Tabletext"/>
            </w:pPr>
            <w:r>
              <w:t>12/7/17</w:t>
            </w:r>
          </w:p>
        </w:tc>
        <w:tc>
          <w:tcPr>
            <w:tcW w:w="1170" w:type="dxa"/>
          </w:tcPr>
          <w:p w:rsidR="009528CE" w:rsidRDefault="00EC1A66">
            <w:pPr>
              <w:pStyle w:val="Tabletext"/>
            </w:pPr>
            <w:r>
              <w:t>3.0</w:t>
            </w:r>
          </w:p>
        </w:tc>
        <w:tc>
          <w:tcPr>
            <w:tcW w:w="4058" w:type="dxa"/>
          </w:tcPr>
          <w:p w:rsidR="009528CE" w:rsidRDefault="00EC1A66">
            <w:pPr>
              <w:pStyle w:val="Tabletext"/>
            </w:pPr>
            <w:r w:rsidRPr="009377F4">
              <w:t>Delete Grant from Grant Database</w:t>
            </w:r>
            <w:r>
              <w:t xml:space="preserve"> w/ Prototypes</w:t>
            </w:r>
          </w:p>
        </w:tc>
        <w:tc>
          <w:tcPr>
            <w:tcW w:w="2304" w:type="dxa"/>
          </w:tcPr>
          <w:p w:rsidR="009528CE" w:rsidRDefault="00EC1A66">
            <w:pPr>
              <w:pStyle w:val="Tabletext"/>
            </w:pPr>
            <w:r>
              <w:t>Cody Higdon</w:t>
            </w:r>
          </w:p>
        </w:tc>
      </w:tr>
      <w:tr w:rsidR="009528CE" w:rsidTr="00A531C6">
        <w:tc>
          <w:tcPr>
            <w:tcW w:w="1972" w:type="dxa"/>
          </w:tcPr>
          <w:p w:rsidR="009528CE" w:rsidRDefault="009528CE">
            <w:pPr>
              <w:pStyle w:val="Tabletext"/>
            </w:pPr>
          </w:p>
        </w:tc>
        <w:tc>
          <w:tcPr>
            <w:tcW w:w="1170" w:type="dxa"/>
          </w:tcPr>
          <w:p w:rsidR="009528CE" w:rsidRDefault="009528CE">
            <w:pPr>
              <w:pStyle w:val="Tabletext"/>
            </w:pPr>
          </w:p>
        </w:tc>
        <w:tc>
          <w:tcPr>
            <w:tcW w:w="4058" w:type="dxa"/>
          </w:tcPr>
          <w:p w:rsidR="009528CE" w:rsidRDefault="009528CE">
            <w:pPr>
              <w:pStyle w:val="Tabletext"/>
            </w:pPr>
          </w:p>
        </w:tc>
        <w:tc>
          <w:tcPr>
            <w:tcW w:w="2304" w:type="dxa"/>
          </w:tcPr>
          <w:p w:rsidR="009528CE" w:rsidRDefault="009528CE">
            <w:pPr>
              <w:pStyle w:val="Tabletext"/>
            </w:pPr>
          </w:p>
        </w:tc>
      </w:tr>
    </w:tbl>
    <w:p w:rsidR="009528CE" w:rsidRDefault="009528CE"/>
    <w:p w:rsidR="009528CE" w:rsidRDefault="00AE19B8">
      <w:pPr>
        <w:pStyle w:val="Title"/>
      </w:pPr>
      <w:r>
        <w:br w:type="page"/>
      </w:r>
      <w:r>
        <w:lastRenderedPageBreak/>
        <w:t>Table of Contents</w:t>
      </w:r>
    </w:p>
    <w:p w:rsidR="00F151AF" w:rsidRDefault="00F151AF" w:rsidP="00F151AF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Name</w:t>
      </w:r>
      <w:r>
        <w:rPr>
          <w:noProof/>
        </w:rPr>
        <w:tab/>
        <w:t>4</w:t>
      </w:r>
    </w:p>
    <w:p w:rsidR="00F151AF" w:rsidRDefault="00F151AF" w:rsidP="00F151AF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  <w:t>4</w:t>
      </w:r>
    </w:p>
    <w:p w:rsidR="00F151AF" w:rsidRDefault="00F151AF" w:rsidP="00F151AF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  <w:t>4</w:t>
      </w:r>
    </w:p>
    <w:p w:rsidR="00F151AF" w:rsidRDefault="00F151AF" w:rsidP="00F151AF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  <w:t>4</w:t>
      </w:r>
    </w:p>
    <w:p w:rsidR="00F151AF" w:rsidRDefault="00F151AF" w:rsidP="00F151AF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  <w:t>4</w:t>
      </w:r>
    </w:p>
    <w:p w:rsidR="00F151AF" w:rsidRDefault="00F151AF" w:rsidP="00F151AF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  <w:t>4</w:t>
      </w:r>
    </w:p>
    <w:p w:rsidR="00F151AF" w:rsidRDefault="00F151AF" w:rsidP="00F151AF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First Special Requirement</w:t>
      </w:r>
      <w:r>
        <w:rPr>
          <w:noProof/>
        </w:rPr>
        <w:tab/>
        <w:t>4</w:t>
      </w:r>
    </w:p>
    <w:p w:rsidR="00F151AF" w:rsidRDefault="00F151AF" w:rsidP="00F151AF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Pre-conditions</w:t>
      </w:r>
      <w:r>
        <w:rPr>
          <w:noProof/>
        </w:rPr>
        <w:tab/>
        <w:t>4</w:t>
      </w:r>
    </w:p>
    <w:p w:rsidR="00F151AF" w:rsidRDefault="00F151AF" w:rsidP="00F151AF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Pre-condition One</w:t>
      </w:r>
      <w:r>
        <w:rPr>
          <w:noProof/>
        </w:rPr>
        <w:tab/>
        <w:t>4</w:t>
      </w:r>
    </w:p>
    <w:p w:rsidR="00F151AF" w:rsidRDefault="00F151AF" w:rsidP="00F151AF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Post-conditions</w:t>
      </w:r>
      <w:r>
        <w:rPr>
          <w:noProof/>
        </w:rPr>
        <w:tab/>
        <w:t>4</w:t>
      </w:r>
    </w:p>
    <w:p w:rsidR="00F151AF" w:rsidRDefault="00F151AF" w:rsidP="00F151AF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Post-condition One</w:t>
      </w:r>
      <w:r>
        <w:rPr>
          <w:noProof/>
        </w:rPr>
        <w:tab/>
        <w:t>4</w:t>
      </w:r>
    </w:p>
    <w:p w:rsidR="00F151AF" w:rsidRDefault="00F151AF" w:rsidP="00F151AF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  <w:t>4</w:t>
      </w:r>
    </w:p>
    <w:p w:rsidR="00F151AF" w:rsidRDefault="00F151AF" w:rsidP="00F151AF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Name of Extension Point</w:t>
      </w:r>
      <w:r>
        <w:rPr>
          <w:noProof/>
        </w:rPr>
        <w:tab/>
        <w:t>4</w:t>
      </w:r>
    </w:p>
    <w:p w:rsidR="00F151AF" w:rsidRDefault="00F151AF" w:rsidP="00531103">
      <w:pPr>
        <w:pStyle w:val="Title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fldChar w:fldCharType="end"/>
      </w:r>
    </w:p>
    <w:p w:rsidR="00531103" w:rsidRDefault="00531103" w:rsidP="00531103">
      <w:r>
        <w:t>7.      Class Diagram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5</w:t>
      </w:r>
    </w:p>
    <w:p w:rsidR="00531103" w:rsidRDefault="00531103" w:rsidP="00531103"/>
    <w:p w:rsidR="00531103" w:rsidRDefault="00531103" w:rsidP="00531103">
      <w:r>
        <w:t>8.      Sequence Diagram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6</w:t>
      </w:r>
    </w:p>
    <w:p w:rsidR="00531103" w:rsidRDefault="00531103" w:rsidP="00531103"/>
    <w:p w:rsidR="00531103" w:rsidRDefault="00531103" w:rsidP="00531103">
      <w:r>
        <w:t>9.      Use Case Diagram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7</w:t>
      </w:r>
    </w:p>
    <w:p w:rsidR="0079155D" w:rsidRDefault="0079155D" w:rsidP="00531103"/>
    <w:p w:rsidR="0079155D" w:rsidRDefault="0079155D" w:rsidP="00531103">
      <w:r>
        <w:t>10.    Prototype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8</w:t>
      </w:r>
    </w:p>
    <w:p w:rsidR="00BD63B7" w:rsidRDefault="00BD63B7" w:rsidP="00BD63B7">
      <w:r>
        <w:t xml:space="preserve">        10.1 Prototype Description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8</w:t>
      </w:r>
    </w:p>
    <w:p w:rsidR="00BD63B7" w:rsidRPr="0080578D" w:rsidRDefault="00BD63B7" w:rsidP="00BD63B7">
      <w:r>
        <w:t xml:space="preserve">        10.2 Actual Prototype                                                                                                                                             8</w:t>
      </w:r>
    </w:p>
    <w:p w:rsidR="00BD63B7" w:rsidRDefault="00BD63B7" w:rsidP="00BD63B7">
      <w:pPr>
        <w:pStyle w:val="Title"/>
        <w:rPr>
          <w:rFonts w:ascii="Times New Roman" w:hAnsi="Times New Roman"/>
          <w:sz w:val="20"/>
        </w:rPr>
      </w:pPr>
    </w:p>
    <w:p w:rsidR="00531103" w:rsidRPr="00531103" w:rsidRDefault="00531103" w:rsidP="00531103"/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531103">
      <w:pPr>
        <w:pStyle w:val="Title"/>
        <w:jc w:val="left"/>
        <w:rPr>
          <w:rFonts w:ascii="Times New Roman" w:hAnsi="Times New Roman"/>
          <w:sz w:val="20"/>
        </w:rPr>
      </w:pPr>
    </w:p>
    <w:p w:rsidR="0079155D" w:rsidRPr="0079155D" w:rsidRDefault="0079155D" w:rsidP="0079155D"/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9528CE" w:rsidRPr="008F3352" w:rsidRDefault="00DF3631" w:rsidP="00F151AF">
      <w:pPr>
        <w:pStyle w:val="Title"/>
        <w:rPr>
          <w:rFonts w:cs="Arial"/>
          <w:sz w:val="28"/>
          <w:szCs w:val="28"/>
        </w:rPr>
      </w:pPr>
      <w:r w:rsidRPr="008F3352">
        <w:rPr>
          <w:rFonts w:cs="Arial"/>
          <w:sz w:val="28"/>
          <w:szCs w:val="28"/>
        </w:rPr>
        <w:fldChar w:fldCharType="begin"/>
      </w:r>
      <w:r w:rsidRPr="008F3352">
        <w:rPr>
          <w:rFonts w:cs="Arial"/>
          <w:sz w:val="28"/>
          <w:szCs w:val="28"/>
        </w:rPr>
        <w:instrText xml:space="preserve">title  \* Mergeformat </w:instrText>
      </w:r>
      <w:r w:rsidRPr="008F3352">
        <w:rPr>
          <w:rFonts w:cs="Arial"/>
          <w:sz w:val="28"/>
          <w:szCs w:val="28"/>
        </w:rPr>
        <w:fldChar w:fldCharType="separate"/>
      </w:r>
      <w:r w:rsidR="00CA0558" w:rsidRPr="008F3352">
        <w:rPr>
          <w:rFonts w:cs="Arial"/>
          <w:sz w:val="28"/>
          <w:szCs w:val="28"/>
        </w:rPr>
        <w:t>Use Case Specification:</w:t>
      </w:r>
      <w:r w:rsidR="00CA0558" w:rsidRPr="00A531C6">
        <w:rPr>
          <w:rFonts w:cs="Arial"/>
          <w:sz w:val="28"/>
          <w:szCs w:val="28"/>
        </w:rPr>
        <w:t xml:space="preserve"> </w:t>
      </w:r>
      <w:r w:rsidR="00F151AF" w:rsidRPr="00F151AF">
        <w:rPr>
          <w:rFonts w:cs="Arial"/>
          <w:sz w:val="28"/>
          <w:szCs w:val="28"/>
        </w:rPr>
        <w:t xml:space="preserve">Delete </w:t>
      </w:r>
      <w:r w:rsidR="00861D40">
        <w:rPr>
          <w:rFonts w:cs="Arial"/>
          <w:sz w:val="28"/>
          <w:szCs w:val="28"/>
        </w:rPr>
        <w:t>Grant</w:t>
      </w:r>
      <w:r w:rsidR="00F151AF" w:rsidRPr="00F151AF">
        <w:rPr>
          <w:rFonts w:cs="Arial"/>
          <w:sz w:val="28"/>
          <w:szCs w:val="28"/>
        </w:rPr>
        <w:t xml:space="preserve"> from Database </w:t>
      </w:r>
      <w:r w:rsidRPr="008F3352">
        <w:rPr>
          <w:rFonts w:cs="Arial"/>
          <w:sz w:val="28"/>
          <w:szCs w:val="28"/>
        </w:rPr>
        <w:fldChar w:fldCharType="end"/>
      </w:r>
      <w:bookmarkStart w:id="0" w:name="_Toc423410237"/>
      <w:bookmarkStart w:id="1" w:name="_Toc425054503"/>
      <w:r w:rsidR="00AE19B8" w:rsidRPr="008F3352">
        <w:rPr>
          <w:rFonts w:cs="Arial"/>
          <w:sz w:val="28"/>
          <w:szCs w:val="28"/>
        </w:rPr>
        <w:t xml:space="preserve"> </w:t>
      </w:r>
      <w:bookmarkEnd w:id="0"/>
      <w:bookmarkEnd w:id="1"/>
    </w:p>
    <w:p w:rsidR="009528CE" w:rsidRPr="001E7474" w:rsidRDefault="009528CE">
      <w:pPr>
        <w:pStyle w:val="InfoBlue"/>
        <w:rPr>
          <w:rFonts w:ascii="Arial" w:hAnsi="Arial" w:cs="Arial"/>
        </w:rPr>
      </w:pPr>
    </w:p>
    <w:p w:rsidR="009528CE" w:rsidRPr="001E7474" w:rsidRDefault="000A6E94">
      <w:pPr>
        <w:pStyle w:val="Heading1"/>
        <w:rPr>
          <w:rFonts w:cs="Arial"/>
        </w:rPr>
      </w:pPr>
      <w:bookmarkStart w:id="2" w:name="_Toc423410238"/>
      <w:bookmarkStart w:id="3" w:name="_Toc425054504"/>
      <w:r>
        <w:rPr>
          <w:rFonts w:cs="Arial"/>
        </w:rPr>
        <w:t>Delete</w:t>
      </w:r>
      <w:r w:rsidR="001E7474">
        <w:rPr>
          <w:rFonts w:cs="Arial"/>
        </w:rPr>
        <w:t xml:space="preserve"> </w:t>
      </w:r>
      <w:r w:rsidR="00861D40">
        <w:rPr>
          <w:rFonts w:cs="Arial"/>
        </w:rPr>
        <w:t>Grant</w:t>
      </w:r>
      <w:r w:rsidR="001E7474">
        <w:rPr>
          <w:rFonts w:cs="Arial"/>
        </w:rPr>
        <w:t xml:space="preserve"> </w:t>
      </w:r>
      <w:r>
        <w:rPr>
          <w:rFonts w:cs="Arial"/>
        </w:rPr>
        <w:t>from</w:t>
      </w:r>
      <w:r w:rsidR="001E7474">
        <w:rPr>
          <w:rFonts w:cs="Arial"/>
        </w:rPr>
        <w:t xml:space="preserve"> Database</w:t>
      </w:r>
    </w:p>
    <w:p w:rsidR="009528CE" w:rsidRPr="001E7474" w:rsidRDefault="00AE19B8">
      <w:pPr>
        <w:pStyle w:val="Heading2"/>
        <w:rPr>
          <w:rFonts w:cs="Arial"/>
        </w:rPr>
      </w:pPr>
      <w:bookmarkStart w:id="4" w:name="_Toc494515305"/>
      <w:r w:rsidRPr="001E7474">
        <w:rPr>
          <w:rFonts w:cs="Arial"/>
        </w:rPr>
        <w:t>Brief Description</w:t>
      </w:r>
      <w:bookmarkEnd w:id="2"/>
      <w:bookmarkEnd w:id="3"/>
      <w:bookmarkEnd w:id="4"/>
    </w:p>
    <w:p w:rsidR="00046E68" w:rsidRPr="00BF114E" w:rsidRDefault="009B60CC" w:rsidP="00BF114E">
      <w:pPr>
        <w:ind w:firstLine="720"/>
        <w:rPr>
          <w:rFonts w:ascii="Arial" w:hAnsi="Arial" w:cs="Arial"/>
        </w:rPr>
      </w:pPr>
      <w:r w:rsidRPr="00BF114E">
        <w:rPr>
          <w:rFonts w:ascii="Arial" w:hAnsi="Arial" w:cs="Arial"/>
        </w:rPr>
        <w:t>The purpose of this use case</w:t>
      </w:r>
      <w:r w:rsidR="00046E68" w:rsidRPr="00BF114E">
        <w:rPr>
          <w:rFonts w:ascii="Arial" w:hAnsi="Arial" w:cs="Arial"/>
        </w:rPr>
        <w:t xml:space="preserve"> is to describe how a </w:t>
      </w:r>
      <w:bookmarkStart w:id="5" w:name="_Hlk496452082"/>
      <w:r w:rsidR="00861D40">
        <w:rPr>
          <w:rFonts w:ascii="Arial" w:hAnsi="Arial" w:cs="Arial"/>
        </w:rPr>
        <w:t>grant</w:t>
      </w:r>
      <w:r w:rsidR="00BF114E" w:rsidRPr="00BF114E">
        <w:rPr>
          <w:rFonts w:ascii="Arial" w:hAnsi="Arial" w:cs="Arial"/>
        </w:rPr>
        <w:t xml:space="preserve"> </w:t>
      </w:r>
      <w:bookmarkEnd w:id="5"/>
      <w:r w:rsidR="00BF114E" w:rsidRPr="00BF114E">
        <w:rPr>
          <w:rFonts w:ascii="Arial" w:hAnsi="Arial" w:cs="Arial"/>
        </w:rPr>
        <w:t xml:space="preserve">would be removed from the </w:t>
      </w:r>
      <w:r w:rsidR="00861D40">
        <w:rPr>
          <w:rFonts w:ascii="Arial" w:hAnsi="Arial" w:cs="Arial"/>
        </w:rPr>
        <w:t>grant</w:t>
      </w:r>
      <w:r w:rsidR="00B113F3" w:rsidRPr="00B113F3">
        <w:rPr>
          <w:rFonts w:ascii="Arial" w:hAnsi="Arial" w:cs="Arial"/>
        </w:rPr>
        <w:t xml:space="preserve"> </w:t>
      </w:r>
      <w:r w:rsidR="00046E68" w:rsidRPr="00BF114E">
        <w:rPr>
          <w:rFonts w:ascii="Arial" w:hAnsi="Arial" w:cs="Arial"/>
        </w:rPr>
        <w:t xml:space="preserve">database. This is necessary </w:t>
      </w:r>
      <w:r w:rsidR="007A0721" w:rsidRPr="00BF114E">
        <w:rPr>
          <w:rFonts w:ascii="Arial" w:hAnsi="Arial" w:cs="Arial"/>
        </w:rPr>
        <w:t>if</w:t>
      </w:r>
      <w:r w:rsidR="00046E68" w:rsidRPr="00BF114E">
        <w:rPr>
          <w:rFonts w:ascii="Arial" w:hAnsi="Arial" w:cs="Arial"/>
        </w:rPr>
        <w:t xml:space="preserve"> a </w:t>
      </w:r>
      <w:r w:rsidR="00861D40">
        <w:rPr>
          <w:rFonts w:ascii="Arial" w:hAnsi="Arial" w:cs="Arial"/>
        </w:rPr>
        <w:t>grant</w:t>
      </w:r>
      <w:r w:rsidR="00046E68" w:rsidRPr="00BF114E">
        <w:rPr>
          <w:rFonts w:ascii="Arial" w:hAnsi="Arial" w:cs="Arial"/>
        </w:rPr>
        <w:t xml:space="preserve"> is not</w:t>
      </w:r>
      <w:r w:rsidR="00861D40">
        <w:rPr>
          <w:rFonts w:ascii="Arial" w:hAnsi="Arial" w:cs="Arial"/>
        </w:rPr>
        <w:t xml:space="preserve"> to help with future events or needs of SOSL</w:t>
      </w:r>
      <w:r w:rsidR="00046E68" w:rsidRPr="00BF114E">
        <w:rPr>
          <w:rFonts w:ascii="Arial" w:hAnsi="Arial" w:cs="Arial"/>
        </w:rPr>
        <w:t xml:space="preserve">. </w:t>
      </w:r>
      <w:r w:rsidR="00BF114E" w:rsidRPr="00BF114E">
        <w:rPr>
          <w:rFonts w:ascii="Arial" w:hAnsi="Arial" w:cs="Arial"/>
        </w:rPr>
        <w:t xml:space="preserve">This could be </w:t>
      </w:r>
      <w:r w:rsidR="00DE6CDD" w:rsidRPr="00BF114E">
        <w:rPr>
          <w:rFonts w:ascii="Arial" w:hAnsi="Arial" w:cs="Arial"/>
        </w:rPr>
        <w:t xml:space="preserve">a result of the </w:t>
      </w:r>
      <w:r w:rsidR="00E35256">
        <w:rPr>
          <w:rFonts w:ascii="Arial" w:hAnsi="Arial" w:cs="Arial"/>
        </w:rPr>
        <w:t>grant</w:t>
      </w:r>
      <w:r w:rsidR="00BF114E" w:rsidRPr="00BF114E">
        <w:rPr>
          <w:rFonts w:ascii="Arial" w:hAnsi="Arial" w:cs="Arial"/>
        </w:rPr>
        <w:t xml:space="preserve"> no</w:t>
      </w:r>
      <w:r w:rsidR="00B113F3">
        <w:rPr>
          <w:rFonts w:ascii="Arial" w:hAnsi="Arial" w:cs="Arial"/>
        </w:rPr>
        <w:t xml:space="preserve"> longer being used to </w:t>
      </w:r>
      <w:r w:rsidR="00E35256">
        <w:rPr>
          <w:rFonts w:ascii="Arial" w:hAnsi="Arial" w:cs="Arial"/>
        </w:rPr>
        <w:t>help SOSL.</w:t>
      </w:r>
      <w:r w:rsidR="00BF114E" w:rsidRPr="00BF114E">
        <w:rPr>
          <w:rFonts w:ascii="Arial" w:hAnsi="Arial" w:cs="Arial"/>
        </w:rPr>
        <w:t xml:space="preserve"> B</w:t>
      </w:r>
      <w:r w:rsidR="00046E68" w:rsidRPr="00BF114E">
        <w:rPr>
          <w:rFonts w:ascii="Arial" w:hAnsi="Arial" w:cs="Arial"/>
        </w:rPr>
        <w:t>eing able to remove them from the database allows for better data management and keep</w:t>
      </w:r>
      <w:r w:rsidR="00BF114E" w:rsidRPr="00BF114E">
        <w:rPr>
          <w:rFonts w:ascii="Arial" w:hAnsi="Arial" w:cs="Arial"/>
        </w:rPr>
        <w:t xml:space="preserve">s SOSL from viewing them as a </w:t>
      </w:r>
      <w:r w:rsidR="00E35256">
        <w:rPr>
          <w:rFonts w:ascii="Arial" w:hAnsi="Arial" w:cs="Arial"/>
        </w:rPr>
        <w:t>gran</w:t>
      </w:r>
      <w:r w:rsidR="009C5C77" w:rsidRPr="009C5C77">
        <w:rPr>
          <w:rFonts w:ascii="Arial" w:hAnsi="Arial" w:cs="Arial"/>
        </w:rPr>
        <w:t xml:space="preserve"> </w:t>
      </w:r>
      <w:r w:rsidR="00BF114E" w:rsidRPr="00BF114E">
        <w:rPr>
          <w:rFonts w:ascii="Arial" w:hAnsi="Arial" w:cs="Arial"/>
        </w:rPr>
        <w:t>in the future.</w:t>
      </w:r>
    </w:p>
    <w:p w:rsidR="00046E68" w:rsidRDefault="00046E68" w:rsidP="004A134C">
      <w:pPr>
        <w:ind w:firstLine="720"/>
        <w:rPr>
          <w:rFonts w:ascii="Arial" w:hAnsi="Arial" w:cs="Arial"/>
          <w:highlight w:val="yellow"/>
        </w:rPr>
      </w:pPr>
    </w:p>
    <w:p w:rsidR="009528CE" w:rsidRPr="001E7474" w:rsidRDefault="00AE19B8">
      <w:pPr>
        <w:pStyle w:val="Heading1"/>
        <w:widowControl/>
        <w:rPr>
          <w:rFonts w:cs="Arial"/>
        </w:rPr>
      </w:pPr>
      <w:bookmarkStart w:id="6" w:name="_Toc423410239"/>
      <w:bookmarkStart w:id="7" w:name="_Toc425054505"/>
      <w:bookmarkStart w:id="8" w:name="_Toc494515306"/>
      <w:r w:rsidRPr="001E7474">
        <w:rPr>
          <w:rFonts w:cs="Arial"/>
        </w:rPr>
        <w:t>Flow of Events</w:t>
      </w:r>
      <w:bookmarkEnd w:id="6"/>
      <w:bookmarkEnd w:id="7"/>
      <w:bookmarkEnd w:id="8"/>
    </w:p>
    <w:p w:rsidR="001E7474" w:rsidRPr="004E2807" w:rsidRDefault="00AE19B8" w:rsidP="004E2807">
      <w:pPr>
        <w:pStyle w:val="Heading2"/>
        <w:widowControl/>
        <w:rPr>
          <w:rFonts w:cs="Arial"/>
        </w:rPr>
      </w:pPr>
      <w:bookmarkStart w:id="9" w:name="_Toc423410240"/>
      <w:bookmarkStart w:id="10" w:name="_Toc425054506"/>
      <w:bookmarkStart w:id="11" w:name="_Toc494515307"/>
      <w:r w:rsidRPr="001E7474">
        <w:rPr>
          <w:rFonts w:cs="Arial"/>
        </w:rPr>
        <w:t>Basic Flow</w:t>
      </w:r>
      <w:bookmarkEnd w:id="9"/>
      <w:bookmarkEnd w:id="10"/>
      <w:bookmarkEnd w:id="11"/>
    </w:p>
    <w:p w:rsidR="001E7474" w:rsidRPr="00E35C74" w:rsidRDefault="00CC201F" w:rsidP="00034E6A">
      <w:pPr>
        <w:pStyle w:val="Heading2"/>
        <w:widowControl/>
        <w:numPr>
          <w:ilvl w:val="0"/>
          <w:numId w:val="23"/>
        </w:numPr>
        <w:spacing w:before="0"/>
        <w:rPr>
          <w:rFonts w:cs="Arial"/>
          <w:b w:val="0"/>
        </w:rPr>
      </w:pPr>
      <w:r w:rsidRPr="00E35C74">
        <w:rPr>
          <w:rFonts w:cs="Arial"/>
          <w:b w:val="0"/>
        </w:rPr>
        <w:t>Database administrator l</w:t>
      </w:r>
      <w:r w:rsidR="00CE5620" w:rsidRPr="00E35C74">
        <w:rPr>
          <w:rFonts w:cs="Arial"/>
          <w:b w:val="0"/>
        </w:rPr>
        <w:t>ocate</w:t>
      </w:r>
      <w:r w:rsidRPr="00E35C74">
        <w:rPr>
          <w:rFonts w:cs="Arial"/>
          <w:b w:val="0"/>
        </w:rPr>
        <w:t>s</w:t>
      </w:r>
      <w:r w:rsidR="00CE5620" w:rsidRPr="00E35C74">
        <w:rPr>
          <w:rFonts w:cs="Arial"/>
          <w:b w:val="0"/>
        </w:rPr>
        <w:t xml:space="preserve"> the reco</w:t>
      </w:r>
      <w:r w:rsidR="00034E6A" w:rsidRPr="00E35C74">
        <w:rPr>
          <w:rFonts w:cs="Arial"/>
          <w:b w:val="0"/>
        </w:rPr>
        <w:t xml:space="preserve">rd </w:t>
      </w:r>
      <w:r w:rsidR="00CE5620" w:rsidRPr="00E35C74">
        <w:rPr>
          <w:rFonts w:cs="Arial"/>
          <w:b w:val="0"/>
        </w:rPr>
        <w:t xml:space="preserve">to be </w:t>
      </w:r>
      <w:r w:rsidR="00034E6A" w:rsidRPr="00E35C74">
        <w:rPr>
          <w:rFonts w:cs="Arial"/>
          <w:b w:val="0"/>
        </w:rPr>
        <w:t>deleted</w:t>
      </w:r>
      <w:r w:rsidR="006A1212">
        <w:rPr>
          <w:rFonts w:cs="Arial"/>
          <w:b w:val="0"/>
        </w:rPr>
        <w:t xml:space="preserve"> </w:t>
      </w:r>
      <w:r w:rsidR="00543F19">
        <w:rPr>
          <w:rFonts w:cs="Arial"/>
          <w:b w:val="0"/>
        </w:rPr>
        <w:t>based of the distinction of the grant ID.</w:t>
      </w:r>
    </w:p>
    <w:p w:rsidR="001E7474" w:rsidRPr="00E35C74" w:rsidRDefault="00CC201F" w:rsidP="00034E6A">
      <w:pPr>
        <w:pStyle w:val="Heading2"/>
        <w:widowControl/>
        <w:numPr>
          <w:ilvl w:val="0"/>
          <w:numId w:val="23"/>
        </w:numPr>
        <w:spacing w:before="0"/>
        <w:rPr>
          <w:rFonts w:cs="Arial"/>
          <w:b w:val="0"/>
        </w:rPr>
      </w:pPr>
      <w:r w:rsidRPr="00E35C74">
        <w:rPr>
          <w:rFonts w:cs="Arial"/>
          <w:b w:val="0"/>
        </w:rPr>
        <w:t xml:space="preserve">Database administrator </w:t>
      </w:r>
      <w:r w:rsidR="00034E6A" w:rsidRPr="00E35C74">
        <w:rPr>
          <w:rFonts w:cs="Arial"/>
          <w:b w:val="0"/>
        </w:rPr>
        <w:t xml:space="preserve">deletes the record from the </w:t>
      </w:r>
      <w:r w:rsidR="00E35256">
        <w:rPr>
          <w:rFonts w:cs="Arial"/>
          <w:b w:val="0"/>
        </w:rPr>
        <w:t>grant</w:t>
      </w:r>
      <w:r w:rsidR="00E35C74" w:rsidRPr="00E35C74">
        <w:rPr>
          <w:rFonts w:cs="Arial"/>
          <w:b w:val="0"/>
        </w:rPr>
        <w:t xml:space="preserve"> </w:t>
      </w:r>
      <w:r w:rsidR="00034E6A" w:rsidRPr="00E35C74">
        <w:rPr>
          <w:rFonts w:cs="Arial"/>
          <w:b w:val="0"/>
        </w:rPr>
        <w:t>database</w:t>
      </w:r>
      <w:r w:rsidRPr="00E35C74">
        <w:rPr>
          <w:rFonts w:cs="Arial"/>
          <w:b w:val="0"/>
        </w:rPr>
        <w:t>.</w:t>
      </w:r>
    </w:p>
    <w:p w:rsidR="001E7474" w:rsidRPr="00E35C74" w:rsidRDefault="00CC201F" w:rsidP="00034E6A">
      <w:pPr>
        <w:pStyle w:val="Heading2"/>
        <w:widowControl/>
        <w:numPr>
          <w:ilvl w:val="0"/>
          <w:numId w:val="23"/>
        </w:numPr>
        <w:spacing w:before="0"/>
        <w:rPr>
          <w:rFonts w:cs="Arial"/>
          <w:b w:val="0"/>
        </w:rPr>
      </w:pPr>
      <w:r w:rsidRPr="00E35C74">
        <w:rPr>
          <w:rFonts w:cs="Arial"/>
          <w:b w:val="0"/>
        </w:rPr>
        <w:t>Database administrator s</w:t>
      </w:r>
      <w:r w:rsidR="00CE5620" w:rsidRPr="00E35C74">
        <w:rPr>
          <w:rFonts w:cs="Arial"/>
          <w:b w:val="0"/>
        </w:rPr>
        <w:t>ave</w:t>
      </w:r>
      <w:r w:rsidRPr="00E35C74">
        <w:rPr>
          <w:rFonts w:cs="Arial"/>
          <w:b w:val="0"/>
        </w:rPr>
        <w:t>s</w:t>
      </w:r>
      <w:r w:rsidR="00CE5620" w:rsidRPr="00E35C74">
        <w:rPr>
          <w:rFonts w:cs="Arial"/>
          <w:b w:val="0"/>
        </w:rPr>
        <w:t xml:space="preserve"> </w:t>
      </w:r>
      <w:r w:rsidR="00EC1A66">
        <w:rPr>
          <w:rFonts w:cs="Arial"/>
          <w:b w:val="0"/>
        </w:rPr>
        <w:t>database</w:t>
      </w:r>
      <w:r w:rsidRPr="00E35C74">
        <w:rPr>
          <w:rFonts w:cs="Arial"/>
          <w:b w:val="0"/>
        </w:rPr>
        <w:t>.</w:t>
      </w:r>
    </w:p>
    <w:p w:rsidR="009528CE" w:rsidRPr="001E7474" w:rsidRDefault="00AE19B8">
      <w:pPr>
        <w:pStyle w:val="Heading2"/>
        <w:widowControl/>
        <w:rPr>
          <w:rFonts w:cs="Arial"/>
        </w:rPr>
      </w:pPr>
      <w:bookmarkStart w:id="12" w:name="_Toc423410241"/>
      <w:bookmarkStart w:id="13" w:name="_Toc425054507"/>
      <w:bookmarkStart w:id="14" w:name="_Toc494515308"/>
      <w:r w:rsidRPr="001E7474">
        <w:rPr>
          <w:rFonts w:cs="Arial"/>
        </w:rPr>
        <w:t>Alternative Flows</w:t>
      </w:r>
      <w:bookmarkEnd w:id="12"/>
      <w:bookmarkEnd w:id="13"/>
      <w:bookmarkEnd w:id="14"/>
    </w:p>
    <w:p w:rsidR="009528CE" w:rsidRPr="00E35C74" w:rsidRDefault="009B60CC" w:rsidP="004A134C">
      <w:pPr>
        <w:pStyle w:val="Heading3"/>
        <w:widowControl/>
        <w:numPr>
          <w:ilvl w:val="0"/>
          <w:numId w:val="0"/>
        </w:numPr>
        <w:ind w:left="720"/>
        <w:rPr>
          <w:rFonts w:cs="Arial"/>
        </w:rPr>
      </w:pPr>
      <w:r w:rsidRPr="00E35C74">
        <w:rPr>
          <w:rFonts w:cs="Arial"/>
          <w:i w:val="0"/>
        </w:rPr>
        <w:t>There are no alternative flows for this use case.</w:t>
      </w:r>
    </w:p>
    <w:p w:rsidR="009528CE" w:rsidRPr="00B66319" w:rsidRDefault="00AE19B8" w:rsidP="00B66319">
      <w:pPr>
        <w:pStyle w:val="Heading1"/>
        <w:rPr>
          <w:rFonts w:cs="Arial"/>
        </w:rPr>
      </w:pPr>
      <w:bookmarkStart w:id="15" w:name="_Toc423410251"/>
      <w:bookmarkStart w:id="16" w:name="_Toc425054510"/>
      <w:bookmarkStart w:id="17" w:name="_Toc494515311"/>
      <w:r w:rsidRPr="001E7474">
        <w:rPr>
          <w:rFonts w:cs="Arial"/>
        </w:rPr>
        <w:t>Special Requirements</w:t>
      </w:r>
      <w:bookmarkEnd w:id="15"/>
      <w:bookmarkEnd w:id="16"/>
      <w:bookmarkEnd w:id="17"/>
    </w:p>
    <w:p w:rsidR="00D91969" w:rsidRPr="00974F5C" w:rsidRDefault="00974F5C" w:rsidP="00974F5C">
      <w:pPr>
        <w:pStyle w:val="Heading2"/>
        <w:widowControl/>
        <w:numPr>
          <w:ilvl w:val="0"/>
          <w:numId w:val="26"/>
        </w:numPr>
        <w:rPr>
          <w:rFonts w:cs="Arial"/>
          <w:b w:val="0"/>
        </w:rPr>
      </w:pPr>
      <w:bookmarkStart w:id="18" w:name="_Toc423410253"/>
      <w:bookmarkStart w:id="19" w:name="_Toc425054512"/>
      <w:bookmarkStart w:id="20" w:name="_Toc494515313"/>
      <w:r w:rsidRPr="004E2807">
        <w:rPr>
          <w:rFonts w:cs="Arial"/>
          <w:b w:val="0"/>
        </w:rPr>
        <w:t>A Grant is deeming to no longer used.</w:t>
      </w:r>
      <w:r>
        <w:rPr>
          <w:rFonts w:cs="Arial"/>
          <w:b w:val="0"/>
        </w:rPr>
        <w:t xml:space="preserve"> </w:t>
      </w:r>
      <w:r w:rsidR="00CD18F0">
        <w:rPr>
          <w:rFonts w:cs="Arial"/>
          <w:b w:val="0"/>
        </w:rPr>
        <w:t>Grant</w:t>
      </w:r>
      <w:r w:rsidR="00D91969">
        <w:rPr>
          <w:rFonts w:cs="Arial"/>
          <w:b w:val="0"/>
        </w:rPr>
        <w:t xml:space="preserve"> being </w:t>
      </w:r>
      <w:r>
        <w:rPr>
          <w:rFonts w:cs="Arial"/>
          <w:b w:val="0"/>
        </w:rPr>
        <w:t>deleted must already be registere</w:t>
      </w:r>
      <w:r w:rsidR="00D91969">
        <w:rPr>
          <w:rFonts w:cs="Arial"/>
          <w:b w:val="0"/>
        </w:rPr>
        <w:t xml:space="preserve">d as a </w:t>
      </w:r>
      <w:r w:rsidR="00CD18F0">
        <w:rPr>
          <w:rFonts w:cs="Arial"/>
          <w:b w:val="0"/>
        </w:rPr>
        <w:t>Grant</w:t>
      </w:r>
      <w:r w:rsidR="00D91969">
        <w:rPr>
          <w:rFonts w:cs="Arial"/>
          <w:b w:val="0"/>
        </w:rPr>
        <w:t xml:space="preserve"> and in the database.</w:t>
      </w:r>
      <w:r w:rsidRPr="00974F5C">
        <w:rPr>
          <w:rFonts w:cs="Arial"/>
          <w:b w:val="0"/>
        </w:rPr>
        <w:t xml:space="preserve"> </w:t>
      </w:r>
      <w:r w:rsidRPr="009A541B">
        <w:rPr>
          <w:rFonts w:cs="Arial"/>
          <w:b w:val="0"/>
        </w:rPr>
        <w:t xml:space="preserve">The database administrator must have access to the organization’s system </w:t>
      </w:r>
      <w:proofErr w:type="gramStart"/>
      <w:r w:rsidRPr="009A541B">
        <w:rPr>
          <w:rFonts w:cs="Arial"/>
          <w:b w:val="0"/>
        </w:rPr>
        <w:t>in order to</w:t>
      </w:r>
      <w:proofErr w:type="gramEnd"/>
      <w:r w:rsidRPr="009A541B">
        <w:rPr>
          <w:rFonts w:cs="Arial"/>
          <w:b w:val="0"/>
        </w:rPr>
        <w:t xml:space="preserve"> delete anything within the </w:t>
      </w:r>
      <w:r>
        <w:rPr>
          <w:rFonts w:cs="Arial"/>
          <w:b w:val="0"/>
        </w:rPr>
        <w:t>grant</w:t>
      </w:r>
      <w:r w:rsidRPr="009A541B">
        <w:rPr>
          <w:rFonts w:cs="Arial"/>
          <w:b w:val="0"/>
        </w:rPr>
        <w:t xml:space="preserve"> database.</w:t>
      </w:r>
      <w:r w:rsidRPr="004E2807">
        <w:rPr>
          <w:rFonts w:cs="Arial"/>
          <w:b w:val="0"/>
        </w:rPr>
        <w:t xml:space="preserve"> </w:t>
      </w:r>
    </w:p>
    <w:p w:rsidR="009528CE" w:rsidRPr="001E7474" w:rsidRDefault="00AE19B8">
      <w:pPr>
        <w:pStyle w:val="Heading1"/>
        <w:widowControl/>
        <w:rPr>
          <w:rFonts w:cs="Arial"/>
        </w:rPr>
      </w:pPr>
      <w:r w:rsidRPr="001E7474">
        <w:rPr>
          <w:rFonts w:cs="Arial"/>
        </w:rPr>
        <w:t>Pre-conditions</w:t>
      </w:r>
      <w:bookmarkEnd w:id="18"/>
      <w:bookmarkEnd w:id="19"/>
      <w:bookmarkEnd w:id="20"/>
    </w:p>
    <w:p w:rsidR="009A541B" w:rsidRPr="004E2807" w:rsidRDefault="004E2807" w:rsidP="004E2807">
      <w:pPr>
        <w:pStyle w:val="Heading2"/>
        <w:widowControl/>
        <w:numPr>
          <w:ilvl w:val="0"/>
          <w:numId w:val="26"/>
        </w:numPr>
        <w:rPr>
          <w:rFonts w:cs="Arial"/>
          <w:b w:val="0"/>
        </w:rPr>
      </w:pPr>
      <w:r w:rsidRPr="004E2807">
        <w:rPr>
          <w:rFonts w:cs="Arial"/>
          <w:b w:val="0"/>
        </w:rPr>
        <w:t>Database administrator logs into the system</w:t>
      </w:r>
    </w:p>
    <w:p w:rsidR="009528CE" w:rsidRPr="00B66319" w:rsidRDefault="00AE19B8" w:rsidP="00B66319">
      <w:pPr>
        <w:pStyle w:val="Heading1"/>
        <w:widowControl/>
        <w:rPr>
          <w:rFonts w:cs="Arial"/>
        </w:rPr>
      </w:pPr>
      <w:bookmarkStart w:id="21" w:name="_Toc423410255"/>
      <w:bookmarkStart w:id="22" w:name="_Toc425054514"/>
      <w:bookmarkStart w:id="23" w:name="_Toc494515315"/>
      <w:r w:rsidRPr="001E7474">
        <w:rPr>
          <w:rFonts w:cs="Arial"/>
        </w:rPr>
        <w:t>Post-conditions</w:t>
      </w:r>
      <w:bookmarkEnd w:id="21"/>
      <w:bookmarkEnd w:id="22"/>
      <w:bookmarkEnd w:id="23"/>
    </w:p>
    <w:p w:rsidR="004E2807" w:rsidRPr="004E2807" w:rsidRDefault="004E2807" w:rsidP="004E2807">
      <w:pPr>
        <w:pStyle w:val="Heading2"/>
        <w:widowControl/>
        <w:numPr>
          <w:ilvl w:val="0"/>
          <w:numId w:val="23"/>
        </w:numPr>
        <w:spacing w:before="0"/>
        <w:rPr>
          <w:rFonts w:cs="Arial"/>
          <w:b w:val="0"/>
        </w:rPr>
      </w:pPr>
      <w:bookmarkStart w:id="24" w:name="_Toc494515317"/>
      <w:r w:rsidRPr="00E35C74">
        <w:rPr>
          <w:rFonts w:cs="Arial"/>
          <w:b w:val="0"/>
        </w:rPr>
        <w:t>Database administrator logs off from the system.</w:t>
      </w:r>
    </w:p>
    <w:p w:rsidR="00094E9B" w:rsidRPr="002030B5" w:rsidRDefault="00094E9B" w:rsidP="00094E9B">
      <w:pPr>
        <w:pStyle w:val="Heading2"/>
        <w:widowControl/>
        <w:numPr>
          <w:ilvl w:val="0"/>
          <w:numId w:val="25"/>
        </w:numPr>
        <w:spacing w:before="0"/>
        <w:rPr>
          <w:rFonts w:cs="Arial"/>
          <w:b w:val="0"/>
        </w:rPr>
      </w:pPr>
      <w:r w:rsidRPr="002030B5">
        <w:rPr>
          <w:rFonts w:cs="Arial"/>
          <w:b w:val="0"/>
        </w:rPr>
        <w:t xml:space="preserve">The </w:t>
      </w:r>
      <w:r w:rsidR="00CD18F0">
        <w:rPr>
          <w:rFonts w:cs="Arial"/>
          <w:b w:val="0"/>
        </w:rPr>
        <w:t>grant</w:t>
      </w:r>
      <w:r w:rsidR="00165D43">
        <w:rPr>
          <w:rFonts w:cs="Arial"/>
          <w:b w:val="0"/>
        </w:rPr>
        <w:t xml:space="preserve"> </w:t>
      </w:r>
      <w:r w:rsidRPr="002030B5">
        <w:rPr>
          <w:rFonts w:cs="Arial"/>
          <w:b w:val="0"/>
        </w:rPr>
        <w:t>will no longer appear in the database.</w:t>
      </w:r>
    </w:p>
    <w:p w:rsidR="00094E9B" w:rsidRPr="002030B5" w:rsidRDefault="00094E9B" w:rsidP="00094E9B">
      <w:pPr>
        <w:pStyle w:val="Heading2"/>
        <w:widowControl/>
        <w:numPr>
          <w:ilvl w:val="0"/>
          <w:numId w:val="25"/>
        </w:numPr>
        <w:spacing w:before="0"/>
        <w:rPr>
          <w:rFonts w:cs="Arial"/>
          <w:b w:val="0"/>
        </w:rPr>
      </w:pPr>
      <w:r w:rsidRPr="002030B5">
        <w:rPr>
          <w:rFonts w:cs="Arial"/>
          <w:b w:val="0"/>
        </w:rPr>
        <w:t xml:space="preserve">The </w:t>
      </w:r>
      <w:r w:rsidR="00CD18F0">
        <w:rPr>
          <w:rFonts w:cs="Arial"/>
          <w:b w:val="0"/>
        </w:rPr>
        <w:t>grant</w:t>
      </w:r>
      <w:r>
        <w:rPr>
          <w:rFonts w:cs="Arial"/>
          <w:b w:val="0"/>
        </w:rPr>
        <w:t xml:space="preserve"> </w:t>
      </w:r>
      <w:r w:rsidRPr="002030B5">
        <w:rPr>
          <w:rFonts w:cs="Arial"/>
          <w:b w:val="0"/>
        </w:rPr>
        <w:t>database will be accurate and up-to-date.</w:t>
      </w:r>
    </w:p>
    <w:p w:rsidR="009528CE" w:rsidRPr="001E7474" w:rsidRDefault="00AE19B8" w:rsidP="009153D7">
      <w:pPr>
        <w:pStyle w:val="Heading1"/>
        <w:rPr>
          <w:rFonts w:cs="Arial"/>
        </w:rPr>
      </w:pPr>
      <w:r w:rsidRPr="001E7474">
        <w:rPr>
          <w:rFonts w:cs="Arial"/>
        </w:rPr>
        <w:t>Extension Points</w:t>
      </w:r>
      <w:bookmarkEnd w:id="24"/>
    </w:p>
    <w:p w:rsidR="004A134C" w:rsidRDefault="009153D7" w:rsidP="00034E6A">
      <w:pPr>
        <w:pStyle w:val="Heading2"/>
        <w:numPr>
          <w:ilvl w:val="0"/>
          <w:numId w:val="0"/>
        </w:numPr>
        <w:ind w:left="720"/>
        <w:rPr>
          <w:rFonts w:cs="Arial"/>
          <w:b w:val="0"/>
        </w:rPr>
      </w:pPr>
      <w:r w:rsidRPr="00094E9B">
        <w:rPr>
          <w:rFonts w:cs="Arial"/>
          <w:b w:val="0"/>
        </w:rPr>
        <w:t>There are no extension points for this use case.</w:t>
      </w:r>
    </w:p>
    <w:p w:rsidR="00531103" w:rsidRDefault="00531103" w:rsidP="00531103"/>
    <w:p w:rsidR="00531103" w:rsidRDefault="00531103" w:rsidP="00531103"/>
    <w:p w:rsidR="00531103" w:rsidRDefault="00531103" w:rsidP="00531103"/>
    <w:p w:rsidR="00531103" w:rsidRDefault="00531103" w:rsidP="00531103"/>
    <w:p w:rsidR="00531103" w:rsidRDefault="00531103" w:rsidP="00531103"/>
    <w:p w:rsidR="00531103" w:rsidRDefault="00531103" w:rsidP="00531103"/>
    <w:p w:rsidR="00531103" w:rsidRDefault="00531103" w:rsidP="00531103"/>
    <w:p w:rsidR="00531103" w:rsidRDefault="00531103" w:rsidP="00531103"/>
    <w:p w:rsidR="00BD786F" w:rsidRDefault="00A74984" w:rsidP="00BD786F">
      <w:pPr>
        <w:pStyle w:val="Heading1"/>
      </w:pPr>
      <w:bookmarkStart w:id="25" w:name="_Hlk497939855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441008</wp:posOffset>
                </wp:positionV>
                <wp:extent cx="5915025" cy="461645"/>
                <wp:effectExtent l="0" t="0" r="28575" b="14605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461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786F" w:rsidRDefault="00EC1A66" w:rsidP="00BD786F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Database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Adminstrator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left:0;text-align:left;margin-left:414.55pt;margin-top:34.75pt;width:465.75pt;height:36.3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">
                <v:textbox>
                  <w:txbxContent>
                    <w:p w:rsidR="00BD786F" w:rsidRDefault="00EC1A66" w:rsidP="00BD786F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Database </w:t>
                      </w:r>
                      <w:proofErr w:type="spellStart"/>
                      <w:r>
                        <w:rPr>
                          <w:b/>
                          <w:sz w:val="28"/>
                        </w:rPr>
                        <w:t>Adminstrator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786F">
        <w:t>Class Diagram</w:t>
      </w:r>
    </w:p>
    <w:p w:rsidR="00BD786F" w:rsidRDefault="00A74984" w:rsidP="00BD786F">
      <w:pPr>
        <w:tabs>
          <w:tab w:val="left" w:pos="5618"/>
        </w:tabs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875030</wp:posOffset>
                </wp:positionV>
                <wp:extent cx="5928995" cy="1395095"/>
                <wp:effectExtent l="0" t="0" r="14605" b="146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995" cy="1395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786F" w:rsidRDefault="00BD786F" w:rsidP="00BD786F">
                            <w:pPr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Attributes:</w:t>
                            </w:r>
                          </w:p>
                          <w:p w:rsidR="00BD786F" w:rsidRDefault="00EC1A66" w:rsidP="00EC1A66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Volunteer ID</w:t>
                            </w:r>
                          </w:p>
                          <w:p w:rsidR="00EC1A66" w:rsidRDefault="00EC1A66" w:rsidP="00EC1A66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Record</w:t>
                            </w:r>
                          </w:p>
                          <w:p w:rsidR="00EC1A66" w:rsidRPr="00EC1A66" w:rsidRDefault="00EC1A66" w:rsidP="00EC1A66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415.65pt;margin-top:68.9pt;width:466.85pt;height:109.8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">
                <v:textbox>
                  <w:txbxContent>
                    <w:p w:rsidR="00BD786F" w:rsidRDefault="00BD786F" w:rsidP="00BD786F">
                      <w:pPr>
                        <w:rPr>
                          <w:b/>
                          <w:sz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u w:val="single"/>
                        </w:rPr>
                        <w:t>Attributes:</w:t>
                      </w:r>
                    </w:p>
                    <w:p w:rsidR="00BD786F" w:rsidRDefault="00EC1A66" w:rsidP="00EC1A66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Volunteer ID</w:t>
                      </w:r>
                    </w:p>
                    <w:p w:rsidR="00EC1A66" w:rsidRDefault="00EC1A66" w:rsidP="00EC1A66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Record</w:t>
                      </w:r>
                    </w:p>
                    <w:p w:rsidR="00EC1A66" w:rsidRPr="00EC1A66" w:rsidRDefault="00EC1A66" w:rsidP="00EC1A66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Database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2598738</wp:posOffset>
                </wp:positionV>
                <wp:extent cx="5915025" cy="2157095"/>
                <wp:effectExtent l="0" t="0" r="28575" b="14605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2157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786F" w:rsidRDefault="00BD786F" w:rsidP="00BD786F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Methods:</w:t>
                            </w:r>
                          </w:p>
                          <w:p w:rsidR="00BD786F" w:rsidRDefault="00BD786F" w:rsidP="00BD786F"/>
                          <w:p w:rsidR="00BD786F" w:rsidRDefault="00EC1A66" w:rsidP="00BD786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+ </w:t>
                            </w:r>
                            <w:r w:rsidR="00BD786F">
                              <w:rPr>
                                <w:sz w:val="24"/>
                              </w:rPr>
                              <w:t>Locate</w:t>
                            </w:r>
                            <w:r>
                              <w:rPr>
                                <w:sz w:val="24"/>
                              </w:rPr>
                              <w:t xml:space="preserve"> ()</w:t>
                            </w:r>
                          </w:p>
                          <w:p w:rsidR="00BD786F" w:rsidRDefault="00EC1A66" w:rsidP="00BD786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+ </w:t>
                            </w:r>
                            <w:r w:rsidR="00BD786F">
                              <w:rPr>
                                <w:sz w:val="24"/>
                              </w:rPr>
                              <w:t>Delete</w:t>
                            </w:r>
                            <w:r>
                              <w:rPr>
                                <w:sz w:val="24"/>
                              </w:rPr>
                              <w:t xml:space="preserve"> ()</w:t>
                            </w:r>
                          </w:p>
                          <w:p w:rsidR="00BD786F" w:rsidRDefault="00EC1A66" w:rsidP="00BD786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+ </w:t>
                            </w:r>
                            <w:r w:rsidR="00BD786F">
                              <w:rPr>
                                <w:sz w:val="24"/>
                              </w:rPr>
                              <w:t>Save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()</w:t>
                            </w:r>
                            <w:bookmarkStart w:id="26" w:name="_GoBack"/>
                            <w:bookmarkEnd w:id="26"/>
                          </w:p>
                          <w:p w:rsidR="00BD786F" w:rsidRDefault="00BD786F" w:rsidP="00BD786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margin-left:414.55pt;margin-top:204.65pt;width:465.75pt;height:169.8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">
                <v:textbox>
                  <w:txbxContent>
                    <w:p w:rsidR="00BD786F" w:rsidRDefault="00BD786F" w:rsidP="00BD786F">
                      <w:pPr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u w:val="single"/>
                        </w:rPr>
                        <w:t>Methods:</w:t>
                      </w:r>
                    </w:p>
                    <w:p w:rsidR="00BD786F" w:rsidRDefault="00BD786F" w:rsidP="00BD786F"/>
                    <w:p w:rsidR="00BD786F" w:rsidRDefault="00EC1A66" w:rsidP="00BD786F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+ </w:t>
                      </w:r>
                      <w:r w:rsidR="00BD786F">
                        <w:rPr>
                          <w:sz w:val="24"/>
                        </w:rPr>
                        <w:t>Locate</w:t>
                      </w:r>
                      <w:r>
                        <w:rPr>
                          <w:sz w:val="24"/>
                        </w:rPr>
                        <w:t xml:space="preserve"> ()</w:t>
                      </w:r>
                    </w:p>
                    <w:p w:rsidR="00BD786F" w:rsidRDefault="00EC1A66" w:rsidP="00BD786F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+ </w:t>
                      </w:r>
                      <w:r w:rsidR="00BD786F">
                        <w:rPr>
                          <w:sz w:val="24"/>
                        </w:rPr>
                        <w:t>Delete</w:t>
                      </w:r>
                      <w:r>
                        <w:rPr>
                          <w:sz w:val="24"/>
                        </w:rPr>
                        <w:t xml:space="preserve"> ()</w:t>
                      </w:r>
                    </w:p>
                    <w:p w:rsidR="00BD786F" w:rsidRDefault="00EC1A66" w:rsidP="00BD786F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+ </w:t>
                      </w:r>
                      <w:r w:rsidR="00BD786F">
                        <w:rPr>
                          <w:sz w:val="24"/>
                        </w:rPr>
                        <w:t>Save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()</w:t>
                      </w:r>
                      <w:bookmarkStart w:id="27" w:name="_GoBack"/>
                      <w:bookmarkEnd w:id="27"/>
                    </w:p>
                    <w:p w:rsidR="00BD786F" w:rsidRDefault="00BD786F" w:rsidP="00BD786F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D786F" w:rsidRDefault="00BD786F" w:rsidP="00BD786F">
      <w:pPr>
        <w:tabs>
          <w:tab w:val="left" w:pos="5618"/>
        </w:tabs>
        <w:rPr>
          <w:b/>
          <w:sz w:val="24"/>
        </w:rPr>
      </w:pPr>
    </w:p>
    <w:p w:rsidR="00BD786F" w:rsidRDefault="00BD786F" w:rsidP="00BD786F">
      <w:pPr>
        <w:tabs>
          <w:tab w:val="left" w:pos="5618"/>
        </w:tabs>
        <w:rPr>
          <w:b/>
          <w:sz w:val="24"/>
        </w:rPr>
      </w:pPr>
    </w:p>
    <w:p w:rsidR="00BD786F" w:rsidRDefault="00BD786F" w:rsidP="00BD786F"/>
    <w:bookmarkEnd w:id="25"/>
    <w:p w:rsidR="00BD786F" w:rsidRDefault="00BD786F" w:rsidP="00BD786F"/>
    <w:p w:rsidR="00BD786F" w:rsidRDefault="00BD786F" w:rsidP="00BD786F"/>
    <w:p w:rsidR="00BD786F" w:rsidRDefault="00BD786F" w:rsidP="00BD786F"/>
    <w:p w:rsidR="00BD786F" w:rsidRDefault="00BD786F" w:rsidP="00BD786F"/>
    <w:p w:rsidR="00BD786F" w:rsidRDefault="00BD786F" w:rsidP="00BD786F"/>
    <w:p w:rsidR="00BD786F" w:rsidRDefault="00BD786F" w:rsidP="00BD786F"/>
    <w:p w:rsidR="00BD786F" w:rsidRDefault="00BD786F" w:rsidP="00BD786F"/>
    <w:p w:rsidR="00BD786F" w:rsidRDefault="00BD786F" w:rsidP="00BD786F"/>
    <w:p w:rsidR="00BD786F" w:rsidRDefault="00BD786F" w:rsidP="00BD786F"/>
    <w:p w:rsidR="00BD786F" w:rsidRDefault="00BD786F" w:rsidP="00BD786F"/>
    <w:p w:rsidR="00BD786F" w:rsidRDefault="00BD786F" w:rsidP="00BD786F"/>
    <w:p w:rsidR="00BD786F" w:rsidRDefault="00BD786F" w:rsidP="00BD786F"/>
    <w:p w:rsidR="00BD786F" w:rsidRDefault="00BD786F" w:rsidP="00BD786F"/>
    <w:p w:rsidR="00BD786F" w:rsidRDefault="00BD786F" w:rsidP="00BD786F"/>
    <w:p w:rsidR="00BD786F" w:rsidRDefault="00BD786F" w:rsidP="00BD786F"/>
    <w:p w:rsidR="00BD786F" w:rsidRDefault="00BD786F" w:rsidP="00BD786F"/>
    <w:p w:rsidR="00BD786F" w:rsidRDefault="00BD786F" w:rsidP="00BD786F">
      <w:pPr>
        <w:pStyle w:val="Heading1"/>
        <w:numPr>
          <w:ilvl w:val="0"/>
          <w:numId w:val="28"/>
        </w:numPr>
      </w:pPr>
      <w:r>
        <w:lastRenderedPageBreak/>
        <w:t>Sequence Diagram</w:t>
      </w:r>
    </w:p>
    <w:p w:rsidR="005A59D8" w:rsidRDefault="005A59D8" w:rsidP="00BD786F">
      <w:bookmarkStart w:id="28" w:name="_Hlk497940128"/>
    </w:p>
    <w:p w:rsidR="00BD786F" w:rsidRDefault="005A59D8" w:rsidP="00BD786F">
      <w:r w:rsidRPr="005A59D8">
        <w:rPr>
          <w:noProof/>
        </w:rPr>
        <w:drawing>
          <wp:anchor distT="0" distB="0" distL="114300" distR="114300" simplePos="0" relativeHeight="251697152" behindDoc="0" locked="0" layoutInCell="1" allowOverlap="1" wp14:anchorId="17C19A8C">
            <wp:simplePos x="0" y="0"/>
            <wp:positionH relativeFrom="column">
              <wp:posOffset>315595</wp:posOffset>
            </wp:positionH>
            <wp:positionV relativeFrom="paragraph">
              <wp:posOffset>70485</wp:posOffset>
            </wp:positionV>
            <wp:extent cx="436880" cy="728345"/>
            <wp:effectExtent l="0" t="0" r="127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786F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3810</wp:posOffset>
                </wp:positionV>
                <wp:extent cx="1403985" cy="552450"/>
                <wp:effectExtent l="0" t="0" r="24765" b="1905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786F" w:rsidRDefault="00BD786F" w:rsidP="00BD786F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Object:</w:t>
                            </w:r>
                          </w:p>
                          <w:p w:rsidR="00BD786F" w:rsidRDefault="003757FD" w:rsidP="00BD786F">
                            <w:r>
                              <w:t>Grant</w:t>
                            </w:r>
                            <w:r w:rsidR="00BD786F">
                              <w:t xml:space="preserve">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389.25pt;margin-top:.3pt;width:110.55pt;height:43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">
                <v:textbox>
                  <w:txbxContent>
                    <w:p w:rsidR="00BD786F" w:rsidRDefault="00BD786F" w:rsidP="00BD786F">
                      <w:pPr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Object:</w:t>
                      </w:r>
                    </w:p>
                    <w:p w:rsidR="00BD786F" w:rsidRDefault="003757FD" w:rsidP="00BD786F">
                      <w:r>
                        <w:t>Grant</w:t>
                      </w:r>
                      <w:r w:rsidR="00BD786F">
                        <w:t xml:space="preserve">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786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2295525</wp:posOffset>
                </wp:positionH>
                <wp:positionV relativeFrom="paragraph">
                  <wp:posOffset>8255</wp:posOffset>
                </wp:positionV>
                <wp:extent cx="1385570" cy="495300"/>
                <wp:effectExtent l="0" t="0" r="24130" b="1905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557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786F" w:rsidRDefault="00BD786F" w:rsidP="00BD786F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Class:</w:t>
                            </w:r>
                          </w:p>
                          <w:p w:rsidR="00BD786F" w:rsidRDefault="003757FD" w:rsidP="00BD786F">
                            <w:r>
                              <w:t>Grant</w:t>
                            </w:r>
                            <w:r w:rsidR="00BD786F"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180.75pt;margin-top:.65pt;width:109.1pt;height:3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">
                <v:textbox>
                  <w:txbxContent>
                    <w:p w:rsidR="00BD786F" w:rsidRDefault="00BD786F" w:rsidP="00BD786F">
                      <w:pPr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Class:</w:t>
                      </w:r>
                    </w:p>
                    <w:p w:rsidR="00BD786F" w:rsidRDefault="003757FD" w:rsidP="00BD786F">
                      <w:r>
                        <w:t>Grant</w:t>
                      </w:r>
                      <w:r w:rsidR="00BD786F">
                        <w:t xml:space="preserve"> Form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D786F" w:rsidRDefault="005A59D8" w:rsidP="00BD786F">
      <w:r>
        <w:t>Data</w:t>
      </w:r>
    </w:p>
    <w:p w:rsidR="005A59D8" w:rsidRDefault="005A59D8" w:rsidP="00BD786F">
      <w:r>
        <w:t>Adm.</w:t>
      </w:r>
    </w:p>
    <w:p w:rsidR="00BD786F" w:rsidRDefault="00BD786F" w:rsidP="00BD786F"/>
    <w:p w:rsidR="00BD786F" w:rsidRDefault="00BD786F" w:rsidP="00BD786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56515</wp:posOffset>
                </wp:positionV>
                <wp:extent cx="14605" cy="3490595"/>
                <wp:effectExtent l="19050" t="19050" r="23495" b="3365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" cy="3490595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540F90"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5pt,4.45pt" to="44.65pt,27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" strokecolor="windowText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5653405</wp:posOffset>
                </wp:positionH>
                <wp:positionV relativeFrom="paragraph">
                  <wp:posOffset>99060</wp:posOffset>
                </wp:positionV>
                <wp:extent cx="0" cy="3476625"/>
                <wp:effectExtent l="1905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6625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6432D5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445.15pt,7.8pt" to="445.15pt,2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" strokecolor="windowText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2919730</wp:posOffset>
                </wp:positionH>
                <wp:positionV relativeFrom="paragraph">
                  <wp:posOffset>46355</wp:posOffset>
                </wp:positionV>
                <wp:extent cx="9525" cy="3514725"/>
                <wp:effectExtent l="19050" t="1905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514725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538B2F" id="Straight Connector 7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9pt,3.65pt" to="230.65pt,2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" strokecolor="windowText" strokeweight="3pt"/>
            </w:pict>
          </mc:Fallback>
        </mc:AlternateContent>
      </w:r>
    </w:p>
    <w:p w:rsidR="00BD786F" w:rsidRDefault="00BD786F" w:rsidP="00BD786F"/>
    <w:p w:rsidR="00BD786F" w:rsidRDefault="00BD786F" w:rsidP="00BD786F"/>
    <w:p w:rsidR="00BD786F" w:rsidRDefault="00BD786F" w:rsidP="00BD786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681355</wp:posOffset>
                </wp:positionH>
                <wp:positionV relativeFrom="paragraph">
                  <wp:posOffset>8255</wp:posOffset>
                </wp:positionV>
                <wp:extent cx="804545" cy="254000"/>
                <wp:effectExtent l="0" t="0" r="14605" b="13970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4545" cy="25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786F" w:rsidRDefault="00BD786F" w:rsidP="00BD786F">
                            <w:r>
                              <w:t>Locates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4" o:spid="_x0000_s1031" type="#_x0000_t202" style="position:absolute;margin-left:53.65pt;margin-top:.65pt;width:63.35pt;height:20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">
                <v:textbox style="mso-fit-shape-to-text:t">
                  <w:txbxContent>
                    <w:p w:rsidR="00BD786F" w:rsidRDefault="00BD786F" w:rsidP="00BD786F">
                      <w:r>
                        <w:t>Locates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D786F" w:rsidRDefault="00BD786F" w:rsidP="00BD786F"/>
    <w:p w:rsidR="00BD786F" w:rsidRDefault="00BD786F" w:rsidP="00BD786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37465</wp:posOffset>
                </wp:positionV>
                <wp:extent cx="2266950" cy="0"/>
                <wp:effectExtent l="0" t="9525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A579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47.25pt;margin-top:2.95pt;width:178.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" strokecolor="windowText" strokeweight="3pt">
                <v:stroke endarrow="block"/>
              </v:shape>
            </w:pict>
          </mc:Fallback>
        </mc:AlternateContent>
      </w:r>
    </w:p>
    <w:p w:rsidR="00BD786F" w:rsidRDefault="00BD786F" w:rsidP="00BD786F"/>
    <w:p w:rsidR="00BD786F" w:rsidRDefault="00BD786F" w:rsidP="00BD786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3062605</wp:posOffset>
                </wp:positionH>
                <wp:positionV relativeFrom="paragraph">
                  <wp:posOffset>26035</wp:posOffset>
                </wp:positionV>
                <wp:extent cx="723900" cy="338455"/>
                <wp:effectExtent l="0" t="0" r="19050" b="23495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786F" w:rsidRDefault="00BD786F" w:rsidP="00BD786F">
                            <w:r>
                              <w:t>Deletes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2" type="#_x0000_t202" style="position:absolute;margin-left:241.15pt;margin-top:2.05pt;width:57pt;height:26.6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">
                <v:textbox>
                  <w:txbxContent>
                    <w:p w:rsidR="00BD786F" w:rsidRDefault="00BD786F" w:rsidP="00BD786F">
                      <w:r>
                        <w:t>Deletes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652145</wp:posOffset>
                </wp:positionH>
                <wp:positionV relativeFrom="paragraph">
                  <wp:posOffset>8890</wp:posOffset>
                </wp:positionV>
                <wp:extent cx="723900" cy="338455"/>
                <wp:effectExtent l="0" t="0" r="19050" b="23495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786F" w:rsidRDefault="00BD786F" w:rsidP="00BD786F">
                            <w:r>
                              <w:t>Deletes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3" type="#_x0000_t202" style="position:absolute;margin-left:51.35pt;margin-top:.7pt;width:57pt;height:26.6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">
                <v:textbox>
                  <w:txbxContent>
                    <w:p w:rsidR="00BD786F" w:rsidRDefault="00BD786F" w:rsidP="00BD786F">
                      <w:r>
                        <w:t>Deletes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D786F" w:rsidRDefault="00BD786F" w:rsidP="00BD786F"/>
    <w:p w:rsidR="00BD786F" w:rsidRDefault="00BD786F" w:rsidP="00BD786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123190</wp:posOffset>
                </wp:positionV>
                <wp:extent cx="2247900" cy="45720"/>
                <wp:effectExtent l="19050" t="57150" r="0" b="10668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0" cy="4508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73791" id="Straight Arrow Connector 9" o:spid="_x0000_s1026" type="#_x0000_t32" style="position:absolute;margin-left:45.75pt;margin-top:9.7pt;width:177pt;height: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" strokecolor="black [3213]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2986405</wp:posOffset>
                </wp:positionH>
                <wp:positionV relativeFrom="paragraph">
                  <wp:posOffset>182880</wp:posOffset>
                </wp:positionV>
                <wp:extent cx="2543175" cy="45720"/>
                <wp:effectExtent l="19050" t="57150" r="0" b="1066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3175" cy="4508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59FCF" id="Straight Arrow Connector 15" o:spid="_x0000_s1026" type="#_x0000_t32" style="position:absolute;margin-left:235.15pt;margin-top:14.4pt;width:200.25pt;height: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" strokecolor="black [3213]" strokeweight="3pt">
                <v:stroke endarrow="block"/>
              </v:shape>
            </w:pict>
          </mc:Fallback>
        </mc:AlternateContent>
      </w:r>
    </w:p>
    <w:p w:rsidR="00BD786F" w:rsidRDefault="00BD786F" w:rsidP="00BD786F"/>
    <w:p w:rsidR="00BD786F" w:rsidRDefault="00BD786F" w:rsidP="00BD786F"/>
    <w:p w:rsidR="00BD786F" w:rsidRDefault="00BD786F" w:rsidP="00BD786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3081655</wp:posOffset>
                </wp:positionH>
                <wp:positionV relativeFrom="paragraph">
                  <wp:posOffset>64135</wp:posOffset>
                </wp:positionV>
                <wp:extent cx="528320" cy="338455"/>
                <wp:effectExtent l="0" t="0" r="24130" b="23495"/>
                <wp:wrapSquare wrapText="bothSides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320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786F" w:rsidRDefault="00BD786F" w:rsidP="00BD786F">
                            <w:r>
                              <w:t>Saves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4" type="#_x0000_t202" style="position:absolute;margin-left:242.65pt;margin-top:5.05pt;width:41.6pt;height:26.6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">
                <v:textbox>
                  <w:txbxContent>
                    <w:p w:rsidR="00BD786F" w:rsidRDefault="00BD786F" w:rsidP="00BD786F">
                      <w:r>
                        <w:t>Saves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13335</wp:posOffset>
                </wp:positionV>
                <wp:extent cx="528320" cy="338455"/>
                <wp:effectExtent l="0" t="0" r="24130" b="23495"/>
                <wp:wrapSquare wrapText="bothSides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320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786F" w:rsidRDefault="00BD786F" w:rsidP="00BD786F">
                            <w:r>
                              <w:t>Saves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5" type="#_x0000_t202" style="position:absolute;margin-left:54pt;margin-top:1.05pt;width:41.6pt;height:26.6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">
                <v:textbox>
                  <w:txbxContent>
                    <w:p w:rsidR="00BD786F" w:rsidRDefault="00BD786F" w:rsidP="00BD786F">
                      <w:r>
                        <w:t>Saves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D786F" w:rsidRDefault="00BD786F" w:rsidP="00BD786F"/>
    <w:p w:rsidR="00BD786F" w:rsidRDefault="00BD786F" w:rsidP="00BD786F"/>
    <w:p w:rsidR="00BD786F" w:rsidRDefault="00BD786F" w:rsidP="00BD786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585470</wp:posOffset>
                </wp:positionH>
                <wp:positionV relativeFrom="paragraph">
                  <wp:posOffset>8890</wp:posOffset>
                </wp:positionV>
                <wp:extent cx="2280920" cy="19050"/>
                <wp:effectExtent l="0" t="76200" r="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0920" cy="190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1DDB58" id="Straight Arrow Connector 18" o:spid="_x0000_s1026" type="#_x0000_t32" style="position:absolute;margin-left:46.1pt;margin-top:.7pt;width:179.6pt;height: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" strokecolor="black [3213]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2986405</wp:posOffset>
                </wp:positionH>
                <wp:positionV relativeFrom="paragraph">
                  <wp:posOffset>42545</wp:posOffset>
                </wp:positionV>
                <wp:extent cx="2552700" cy="23495"/>
                <wp:effectExtent l="0" t="76200" r="0" b="10985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700" cy="2349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0AE4A1" id="Straight Arrow Connector 20" o:spid="_x0000_s1026" type="#_x0000_t32" style="position:absolute;margin-left:235.15pt;margin-top:3.35pt;width:201pt;height:1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" strokecolor="black [3213]" strokeweight="3pt">
                <v:stroke endarrow="block"/>
              </v:shape>
            </w:pict>
          </mc:Fallback>
        </mc:AlternateContent>
      </w:r>
    </w:p>
    <w:p w:rsidR="00BD786F" w:rsidRDefault="00BD786F" w:rsidP="00BD786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>
                <wp:simplePos x="0" y="0"/>
                <wp:positionH relativeFrom="column">
                  <wp:posOffset>3047365</wp:posOffset>
                </wp:positionH>
                <wp:positionV relativeFrom="paragraph">
                  <wp:posOffset>75565</wp:posOffset>
                </wp:positionV>
                <wp:extent cx="657225" cy="271145"/>
                <wp:effectExtent l="0" t="0" r="28575" b="14605"/>
                <wp:wrapSquare wrapText="bothSides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786F" w:rsidRDefault="00BD786F" w:rsidP="00BD786F">
                            <w:r>
                              <w:t>Updated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6" type="#_x0000_t202" style="position:absolute;margin-left:239.95pt;margin-top:5.95pt;width:51.75pt;height:21.3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">
                <v:textbox>
                  <w:txbxContent>
                    <w:p w:rsidR="00BD786F" w:rsidRDefault="00BD786F" w:rsidP="00BD786F">
                      <w:r>
                        <w:t>Updated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column">
                  <wp:posOffset>718820</wp:posOffset>
                </wp:positionH>
                <wp:positionV relativeFrom="paragraph">
                  <wp:posOffset>13335</wp:posOffset>
                </wp:positionV>
                <wp:extent cx="718820" cy="271145"/>
                <wp:effectExtent l="0" t="0" r="24130" b="14605"/>
                <wp:wrapSquare wrapText="bothSides"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82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786F" w:rsidRDefault="00BD786F" w:rsidP="00BD786F">
                            <w:r>
                              <w:t>Updated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7" type="#_x0000_t202" style="position:absolute;margin-left:56.6pt;margin-top:1.05pt;width:56.6pt;height:21.3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">
                <v:textbox>
                  <w:txbxContent>
                    <w:p w:rsidR="00BD786F" w:rsidRDefault="00BD786F" w:rsidP="00BD786F">
                      <w:r>
                        <w:t>Updated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D786F" w:rsidRDefault="00BD786F" w:rsidP="00BD786F"/>
    <w:p w:rsidR="00BD786F" w:rsidRDefault="00BD786F" w:rsidP="00BD786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375920</wp:posOffset>
                </wp:positionH>
                <wp:positionV relativeFrom="paragraph">
                  <wp:posOffset>620395</wp:posOffset>
                </wp:positionV>
                <wp:extent cx="376555" cy="571500"/>
                <wp:effectExtent l="0" t="0" r="0" b="0"/>
                <wp:wrapNone/>
                <wp:docPr id="10" name="Multiplication Sig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571500"/>
                        </a:xfrm>
                        <a:prstGeom prst="mathMultiply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5A6A65" id="Multiplication Sign 10" o:spid="_x0000_s1026" style="position:absolute;margin-left:29.6pt;margin-top:48.85pt;width:29.65pt;height: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375920,57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" path="m53352,161555r73869,-48590l187960,205305r60739,-92340l322568,161555,240875,285750r81693,124195l248699,458535,187960,366195r-60739,92340l53352,409945,135045,285750,53352,161555xe" fillcolor="windowText" strokecolor="windowText" strokeweight="2pt">
                <v:path arrowok="t" o:connecttype="custom" o:connectlocs="53352,161555;127221,112965;187960,205305;248699,112965;322568,161555;240875,285750;322568,409945;248699,458535;187960,366195;127221,458535;53352,409945;135045,285750;53352,161555" o:connectangles="0,0,0,0,0,0,0,0,0,0,0,0,0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5495925</wp:posOffset>
            </wp:positionH>
            <wp:positionV relativeFrom="paragraph">
              <wp:posOffset>772795</wp:posOffset>
            </wp:positionV>
            <wp:extent cx="316865" cy="420370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420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2986405</wp:posOffset>
                </wp:positionH>
                <wp:positionV relativeFrom="paragraph">
                  <wp:posOffset>113030</wp:posOffset>
                </wp:positionV>
                <wp:extent cx="2552700" cy="45720"/>
                <wp:effectExtent l="19050" t="57150" r="0" b="10668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700" cy="4508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19CAB" id="Straight Arrow Connector 23" o:spid="_x0000_s1026" type="#_x0000_t32" style="position:absolute;margin-left:235.15pt;margin-top:8.9pt;width:201pt;height:3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" strokecolor="windowText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614045</wp:posOffset>
                </wp:positionH>
                <wp:positionV relativeFrom="paragraph">
                  <wp:posOffset>85090</wp:posOffset>
                </wp:positionV>
                <wp:extent cx="2280920" cy="19050"/>
                <wp:effectExtent l="0" t="76200" r="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0920" cy="1905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46B8B0" id="Straight Arrow Connector 22" o:spid="_x0000_s1026" type="#_x0000_t32" style="position:absolute;margin-left:48.35pt;margin-top:6.7pt;width:179.6pt;height: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" strokecolor="windowText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620395</wp:posOffset>
                </wp:positionV>
                <wp:extent cx="390525" cy="638175"/>
                <wp:effectExtent l="0" t="0" r="0" b="0"/>
                <wp:wrapNone/>
                <wp:docPr id="11" name="Multiplication Sig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638175"/>
                        </a:xfrm>
                        <a:prstGeom prst="mathMultiply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19E57" id="Multiplication Sign 11" o:spid="_x0000_s1026" style="position:absolute;margin-left:214.5pt;margin-top:48.85pt;width:30.75pt;height:5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638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" path="m54621,177245r78346,-47943l195263,231101,257558,129302r78346,47943l249105,319088r86799,141842l257558,508873,195263,407074,132967,508873,54621,460930,141420,319088,54621,177245xe" fillcolor="windowText" strokecolor="windowText" strokeweight="2pt">
                <v:path arrowok="t" o:connecttype="custom" o:connectlocs="54621,177245;132967,129302;195263,231101;257558,129302;335904,177245;249105,319088;335904,460930;257558,508873;195263,407074;132967,508873;54621,460930;141420,319088;54621,177245" o:connectangles="0,0,0,0,0,0,0,0,0,0,0,0,0"/>
              </v:shape>
            </w:pict>
          </mc:Fallback>
        </mc:AlternateContent>
      </w:r>
    </w:p>
    <w:p w:rsidR="00BD786F" w:rsidRDefault="00BD786F" w:rsidP="00BD786F"/>
    <w:p w:rsidR="00BD786F" w:rsidRDefault="00BD786F" w:rsidP="00BD786F"/>
    <w:p w:rsidR="00BD786F" w:rsidRDefault="00BD786F" w:rsidP="00BD786F"/>
    <w:p w:rsidR="00BD786F" w:rsidRDefault="00BD786F" w:rsidP="00BD786F"/>
    <w:p w:rsidR="00BD786F" w:rsidRDefault="00BD786F" w:rsidP="00BD786F"/>
    <w:p w:rsidR="00BD786F" w:rsidRDefault="00BD786F" w:rsidP="00BD786F"/>
    <w:p w:rsidR="00BD786F" w:rsidRDefault="00BD786F" w:rsidP="00BD786F"/>
    <w:p w:rsidR="00BD786F" w:rsidRDefault="00BD786F" w:rsidP="00BD786F"/>
    <w:bookmarkEnd w:id="28"/>
    <w:p w:rsidR="00BD786F" w:rsidRDefault="00BD786F" w:rsidP="00BD786F"/>
    <w:p w:rsidR="00BD786F" w:rsidRDefault="00BD786F" w:rsidP="00BD786F"/>
    <w:p w:rsidR="00BD786F" w:rsidRDefault="00BD786F" w:rsidP="00BD786F">
      <w:pPr>
        <w:pStyle w:val="Heading1"/>
        <w:numPr>
          <w:ilvl w:val="0"/>
          <w:numId w:val="0"/>
        </w:numPr>
      </w:pPr>
    </w:p>
    <w:p w:rsidR="00BD786F" w:rsidRDefault="00BD786F" w:rsidP="00BD786F"/>
    <w:p w:rsidR="00BD786F" w:rsidRDefault="00BD786F" w:rsidP="00BD786F"/>
    <w:p w:rsidR="00BD786F" w:rsidRDefault="00BD786F" w:rsidP="00BD786F"/>
    <w:p w:rsidR="00BD786F" w:rsidRDefault="00BD786F" w:rsidP="00BD786F"/>
    <w:p w:rsidR="00BD786F" w:rsidRDefault="00BD786F" w:rsidP="00BD786F"/>
    <w:p w:rsidR="00BD786F" w:rsidRDefault="00BD786F" w:rsidP="00BD786F"/>
    <w:p w:rsidR="00BD786F" w:rsidRDefault="00BD786F" w:rsidP="00BD786F"/>
    <w:p w:rsidR="00BD786F" w:rsidRDefault="00BD786F" w:rsidP="00BD786F"/>
    <w:p w:rsidR="00BD786F" w:rsidRDefault="00BD786F" w:rsidP="00BD786F"/>
    <w:p w:rsidR="00BD786F" w:rsidRDefault="00BD786F" w:rsidP="00BD786F"/>
    <w:p w:rsidR="00BD786F" w:rsidRDefault="00BD786F" w:rsidP="00BD786F"/>
    <w:p w:rsidR="00BD786F" w:rsidRDefault="00BD786F" w:rsidP="00BD786F"/>
    <w:p w:rsidR="00BD786F" w:rsidRDefault="00BD786F" w:rsidP="00BD786F"/>
    <w:p w:rsidR="00531103" w:rsidRDefault="003757FD" w:rsidP="00BD786F">
      <w:pPr>
        <w:pStyle w:val="Heading1"/>
        <w:numPr>
          <w:ilvl w:val="0"/>
          <w:numId w:val="28"/>
        </w:numPr>
      </w:pPr>
      <w:r>
        <w:lastRenderedPageBreak/>
        <w:t>Use Case Diagram</w:t>
      </w:r>
    </w:p>
    <w:p w:rsidR="0079155D" w:rsidRDefault="0079155D" w:rsidP="0079155D"/>
    <w:p w:rsidR="00F310E7" w:rsidRPr="00F310E7" w:rsidRDefault="00F310E7" w:rsidP="00F310E7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</w:p>
    <w:p w:rsidR="00F310E7" w:rsidRPr="00F310E7" w:rsidRDefault="00F310E7" w:rsidP="00F310E7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  <w:r w:rsidRPr="00F310E7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33065A" wp14:editId="2987A3B5">
                <wp:simplePos x="0" y="0"/>
                <wp:positionH relativeFrom="column">
                  <wp:posOffset>1079500</wp:posOffset>
                </wp:positionH>
                <wp:positionV relativeFrom="paragraph">
                  <wp:posOffset>173355</wp:posOffset>
                </wp:positionV>
                <wp:extent cx="3482340" cy="2115820"/>
                <wp:effectExtent l="0" t="0" r="22860" b="17780"/>
                <wp:wrapNone/>
                <wp:docPr id="429" name="Rectangle: Rounded Corners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2340" cy="211582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A5ACFE" id="Rectangle: Rounded Corners 429" o:spid="_x0000_s1026" style="position:absolute;margin-left:85pt;margin-top:13.65pt;width:274.2pt;height:166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" fillcolor="window" strokecolor="windowText" strokeweight="1pt">
                <v:stroke joinstyle="miter"/>
              </v:roundrect>
            </w:pict>
          </mc:Fallback>
        </mc:AlternateContent>
      </w:r>
    </w:p>
    <w:p w:rsidR="00F310E7" w:rsidRPr="00F310E7" w:rsidRDefault="00F310E7" w:rsidP="00F310E7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  <w:r w:rsidRPr="00F310E7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3A017B7" wp14:editId="3FBAB3D4">
                <wp:simplePos x="0" y="0"/>
                <wp:positionH relativeFrom="column">
                  <wp:posOffset>1359535</wp:posOffset>
                </wp:positionH>
                <wp:positionV relativeFrom="paragraph">
                  <wp:posOffset>102870</wp:posOffset>
                </wp:positionV>
                <wp:extent cx="2966085" cy="357505"/>
                <wp:effectExtent l="0" t="0" r="24765" b="23495"/>
                <wp:wrapSquare wrapText="bothSides"/>
                <wp:docPr id="4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6085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10E7" w:rsidRPr="00485260" w:rsidRDefault="00F310E7" w:rsidP="00F310E7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UCID 079: </w:t>
                            </w:r>
                            <w:r w:rsidRPr="00FD1848">
                              <w:rPr>
                                <w:b/>
                                <w:sz w:val="24"/>
                                <w:szCs w:val="24"/>
                              </w:rPr>
                              <w:t>Login to system</w:t>
                            </w:r>
                          </w:p>
                          <w:p w:rsidR="00F310E7" w:rsidRPr="00485260" w:rsidRDefault="00F310E7" w:rsidP="00F310E7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017B7" id="_x0000_s1038" type="#_x0000_t202" style="position:absolute;margin-left:107.05pt;margin-top:8.1pt;width:233.55pt;height:28.1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">
                <v:textbox>
                  <w:txbxContent>
                    <w:p w:rsidR="00F310E7" w:rsidRPr="00485260" w:rsidRDefault="00F310E7" w:rsidP="00F310E7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UCID 079: </w:t>
                      </w:r>
                      <w:r w:rsidRPr="00FD1848">
                        <w:rPr>
                          <w:b/>
                          <w:sz w:val="24"/>
                          <w:szCs w:val="24"/>
                        </w:rPr>
                        <w:t>Login to system</w:t>
                      </w:r>
                    </w:p>
                    <w:p w:rsidR="00F310E7" w:rsidRPr="00485260" w:rsidRDefault="00F310E7" w:rsidP="00F310E7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F310E7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919884" wp14:editId="0494EB41">
                <wp:simplePos x="0" y="0"/>
                <wp:positionH relativeFrom="column">
                  <wp:posOffset>445274</wp:posOffset>
                </wp:positionH>
                <wp:positionV relativeFrom="paragraph">
                  <wp:posOffset>239035</wp:posOffset>
                </wp:positionV>
                <wp:extent cx="953770" cy="365180"/>
                <wp:effectExtent l="0" t="38100" r="55880" b="34925"/>
                <wp:wrapNone/>
                <wp:docPr id="947" name="Straight Arrow Connector 9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3770" cy="3651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27B2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47" o:spid="_x0000_s1026" type="#_x0000_t32" style="position:absolute;margin-left:35.05pt;margin-top:18.8pt;width:75.1pt;height:28.7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" strokecolor="windowText" strokeweight=".5pt">
                <v:stroke endarrow="block" joinstyle="miter"/>
              </v:shape>
            </w:pict>
          </mc:Fallback>
        </mc:AlternateContent>
      </w:r>
    </w:p>
    <w:p w:rsidR="00F310E7" w:rsidRPr="00F310E7" w:rsidRDefault="00F310E7" w:rsidP="00F310E7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  <w:r w:rsidRPr="00F310E7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11D449" wp14:editId="2709CCC9">
                <wp:simplePos x="0" y="0"/>
                <wp:positionH relativeFrom="column">
                  <wp:posOffset>445273</wp:posOffset>
                </wp:positionH>
                <wp:positionV relativeFrom="paragraph">
                  <wp:posOffset>349222</wp:posOffset>
                </wp:positionV>
                <wp:extent cx="962053" cy="1001865"/>
                <wp:effectExtent l="0" t="0" r="66675" b="65405"/>
                <wp:wrapNone/>
                <wp:docPr id="1196" name="Straight Arrow Connector 1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53" cy="100186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A89CD" id="Straight Arrow Connector 1196" o:spid="_x0000_s1026" type="#_x0000_t32" style="position:absolute;margin-left:35.05pt;margin-top:27.5pt;width:75.75pt;height:78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" strokecolor="windowText" strokeweight=".5pt">
                <v:stroke endarrow="block" joinstyle="miter"/>
              </v:shape>
            </w:pict>
          </mc:Fallback>
        </mc:AlternateContent>
      </w:r>
      <w:r w:rsidRPr="00F310E7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0213CF" wp14:editId="70BECF67">
                <wp:simplePos x="0" y="0"/>
                <wp:positionH relativeFrom="column">
                  <wp:posOffset>461176</wp:posOffset>
                </wp:positionH>
                <wp:positionV relativeFrom="paragraph">
                  <wp:posOffset>318410</wp:posOffset>
                </wp:positionV>
                <wp:extent cx="946205" cy="111953"/>
                <wp:effectExtent l="0" t="0" r="63500" b="78740"/>
                <wp:wrapNone/>
                <wp:docPr id="948" name="Straight Arrow Connector 9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205" cy="11195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75A3E" id="Straight Arrow Connector 948" o:spid="_x0000_s1026" type="#_x0000_t32" style="position:absolute;margin-left:36.3pt;margin-top:25.05pt;width:74.5pt;height:8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" strokecolor="windowText" strokeweight=".5pt">
                <v:stroke endarrow="block" joinstyle="miter"/>
              </v:shape>
            </w:pict>
          </mc:Fallback>
        </mc:AlternateContent>
      </w:r>
      <w:r w:rsidRPr="00F310E7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278F23" wp14:editId="7FAB2121">
                <wp:simplePos x="0" y="0"/>
                <wp:positionH relativeFrom="column">
                  <wp:posOffset>445273</wp:posOffset>
                </wp:positionH>
                <wp:positionV relativeFrom="paragraph">
                  <wp:posOffset>318355</wp:posOffset>
                </wp:positionV>
                <wp:extent cx="954157" cy="565233"/>
                <wp:effectExtent l="0" t="0" r="74930" b="63500"/>
                <wp:wrapNone/>
                <wp:docPr id="949" name="Straight Arrow Connector 9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157" cy="56523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09D8D" id="Straight Arrow Connector 949" o:spid="_x0000_s1026" type="#_x0000_t32" style="position:absolute;margin-left:35.05pt;margin-top:25.05pt;width:75.15pt;height:44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" strokecolor="windowText" strokeweight=".5pt">
                <v:stroke endarrow="block" joinstyle="miter"/>
              </v:shape>
            </w:pict>
          </mc:Fallback>
        </mc:AlternateContent>
      </w:r>
      <w:r w:rsidRPr="00F310E7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322F303" wp14:editId="4ED19607">
                <wp:simplePos x="0" y="0"/>
                <wp:positionH relativeFrom="column">
                  <wp:posOffset>1351722</wp:posOffset>
                </wp:positionH>
                <wp:positionV relativeFrom="paragraph">
                  <wp:posOffset>718240</wp:posOffset>
                </wp:positionV>
                <wp:extent cx="2966593" cy="357505"/>
                <wp:effectExtent l="0" t="0" r="24765" b="23495"/>
                <wp:wrapSquare wrapText="bothSides"/>
                <wp:docPr id="4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6593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10E7" w:rsidRPr="00485260" w:rsidRDefault="00F310E7" w:rsidP="00F310E7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UCID 060: Edit Grant in Grant Database</w:t>
                            </w:r>
                          </w:p>
                          <w:p w:rsidR="00F310E7" w:rsidRPr="00485260" w:rsidRDefault="00F310E7" w:rsidP="00F310E7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2F303" id="_x0000_s1039" type="#_x0000_t202" style="position:absolute;margin-left:106.45pt;margin-top:56.55pt;width:233.6pt;height:28.1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">
                <v:textbox>
                  <w:txbxContent>
                    <w:p w:rsidR="00F310E7" w:rsidRPr="00485260" w:rsidRDefault="00F310E7" w:rsidP="00F310E7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UCID 060: Edit Grant in Grant Database</w:t>
                      </w:r>
                    </w:p>
                    <w:p w:rsidR="00F310E7" w:rsidRPr="00485260" w:rsidRDefault="00F310E7" w:rsidP="00F310E7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F310E7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9755F83" wp14:editId="06DDFDAF">
                <wp:simplePos x="0" y="0"/>
                <wp:positionH relativeFrom="column">
                  <wp:posOffset>1351722</wp:posOffset>
                </wp:positionH>
                <wp:positionV relativeFrom="paragraph">
                  <wp:posOffset>257065</wp:posOffset>
                </wp:positionV>
                <wp:extent cx="2966593" cy="357505"/>
                <wp:effectExtent l="0" t="0" r="24765" b="23495"/>
                <wp:wrapSquare wrapText="bothSides"/>
                <wp:docPr id="4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6593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10E7" w:rsidRPr="00485260" w:rsidRDefault="00F310E7" w:rsidP="00F310E7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UCID 059: Add Grant to Grant Database</w:t>
                            </w:r>
                          </w:p>
                          <w:p w:rsidR="00F310E7" w:rsidRPr="00485260" w:rsidRDefault="00F310E7" w:rsidP="00F310E7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55F83" id="_x0000_s1040" type="#_x0000_t202" style="position:absolute;margin-left:106.45pt;margin-top:20.25pt;width:233.6pt;height:28.1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">
                <v:textbox>
                  <w:txbxContent>
                    <w:p w:rsidR="00F310E7" w:rsidRPr="00485260" w:rsidRDefault="00F310E7" w:rsidP="00F310E7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UCID 059: Add Grant to Grant Database</w:t>
                      </w:r>
                    </w:p>
                    <w:p w:rsidR="00F310E7" w:rsidRPr="00485260" w:rsidRDefault="00F310E7" w:rsidP="00F310E7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F310E7">
        <w:rPr>
          <w:rFonts w:ascii="Calibri" w:eastAsia="Calibri" w:hAnsi="Calibri"/>
          <w:noProof/>
          <w:sz w:val="22"/>
          <w:szCs w:val="22"/>
        </w:rPr>
        <w:drawing>
          <wp:inline distT="0" distB="0" distL="0" distR="0" wp14:anchorId="0D59D4EE" wp14:editId="4A4A6456">
            <wp:extent cx="914400" cy="914400"/>
            <wp:effectExtent l="0" t="0" r="0" b="0"/>
            <wp:docPr id="442" name="Graphic 442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?provider=MicrosoftIcon&amp;fileName=Man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0E7" w:rsidRPr="00F310E7" w:rsidRDefault="00F310E7" w:rsidP="00F310E7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  <w:r w:rsidRPr="00F310E7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2F801B9" wp14:editId="1F66DED1">
                <wp:simplePos x="0" y="0"/>
                <wp:positionH relativeFrom="column">
                  <wp:posOffset>1355725</wp:posOffset>
                </wp:positionH>
                <wp:positionV relativeFrom="paragraph">
                  <wp:posOffset>134951</wp:posOffset>
                </wp:positionV>
                <wp:extent cx="2966085" cy="357505"/>
                <wp:effectExtent l="0" t="0" r="24765" b="23495"/>
                <wp:wrapSquare wrapText="bothSides"/>
                <wp:docPr id="1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6085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10E7" w:rsidRPr="00473002" w:rsidRDefault="00F310E7" w:rsidP="00F310E7">
                            <w:pPr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>UCID 061</w:t>
                            </w:r>
                            <w:r w:rsidRPr="00473002">
                              <w:rPr>
                                <w:b/>
                                <w:szCs w:val="24"/>
                              </w:rPr>
                              <w:t>: Delete Grant from Grant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801B9" id="_x0000_s1041" type="#_x0000_t202" style="position:absolute;margin-left:106.75pt;margin-top:10.65pt;width:233.55pt;height:28.1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">
                <v:textbox>
                  <w:txbxContent>
                    <w:p w:rsidR="00F310E7" w:rsidRPr="00473002" w:rsidRDefault="00F310E7" w:rsidP="00F310E7">
                      <w:pPr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>UCID 061</w:t>
                      </w:r>
                      <w:r w:rsidRPr="00473002">
                        <w:rPr>
                          <w:b/>
                          <w:szCs w:val="24"/>
                        </w:rPr>
                        <w:t>: Delete Grant from Grant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310E7">
        <w:rPr>
          <w:rFonts w:ascii="Calibri" w:eastAsia="Calibri" w:hAnsi="Calibri"/>
          <w:sz w:val="22"/>
          <w:szCs w:val="22"/>
        </w:rPr>
        <w:t xml:space="preserve">        Admin</w:t>
      </w:r>
    </w:p>
    <w:p w:rsidR="00F310E7" w:rsidRPr="00F310E7" w:rsidRDefault="00F310E7" w:rsidP="00F310E7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</w:p>
    <w:p w:rsidR="00F310E7" w:rsidRPr="00F310E7" w:rsidRDefault="00F310E7" w:rsidP="00F310E7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</w:p>
    <w:p w:rsidR="00F310E7" w:rsidRPr="00F310E7" w:rsidRDefault="00F310E7" w:rsidP="00F310E7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</w:p>
    <w:p w:rsidR="0079155D" w:rsidRDefault="0079155D" w:rsidP="0079155D"/>
    <w:p w:rsidR="0079155D" w:rsidRDefault="0079155D" w:rsidP="0079155D"/>
    <w:p w:rsidR="0079155D" w:rsidRDefault="0079155D" w:rsidP="0079155D"/>
    <w:p w:rsidR="0079155D" w:rsidRDefault="0079155D" w:rsidP="0079155D"/>
    <w:p w:rsidR="0079155D" w:rsidRDefault="0079155D" w:rsidP="0079155D"/>
    <w:p w:rsidR="0079155D" w:rsidRDefault="0079155D" w:rsidP="0079155D"/>
    <w:p w:rsidR="0079155D" w:rsidRDefault="0079155D" w:rsidP="0079155D"/>
    <w:p w:rsidR="0079155D" w:rsidRDefault="0079155D" w:rsidP="0079155D"/>
    <w:p w:rsidR="0079155D" w:rsidRDefault="0079155D" w:rsidP="0079155D"/>
    <w:p w:rsidR="0079155D" w:rsidRDefault="0079155D" w:rsidP="0079155D"/>
    <w:p w:rsidR="0079155D" w:rsidRDefault="0079155D" w:rsidP="0079155D"/>
    <w:p w:rsidR="0079155D" w:rsidRDefault="0079155D" w:rsidP="0079155D"/>
    <w:p w:rsidR="0079155D" w:rsidRDefault="0079155D" w:rsidP="0079155D"/>
    <w:p w:rsidR="0079155D" w:rsidRDefault="0079155D" w:rsidP="0079155D"/>
    <w:p w:rsidR="0079155D" w:rsidRDefault="0079155D" w:rsidP="0079155D"/>
    <w:p w:rsidR="0079155D" w:rsidRDefault="0079155D" w:rsidP="0079155D"/>
    <w:p w:rsidR="0079155D" w:rsidRDefault="0079155D" w:rsidP="0079155D"/>
    <w:p w:rsidR="00F310E7" w:rsidRDefault="00F310E7" w:rsidP="0079155D"/>
    <w:p w:rsidR="00F310E7" w:rsidRDefault="00F310E7" w:rsidP="0079155D"/>
    <w:p w:rsidR="00F310E7" w:rsidRDefault="00F310E7" w:rsidP="0079155D"/>
    <w:p w:rsidR="00F310E7" w:rsidRDefault="00F310E7" w:rsidP="0079155D"/>
    <w:p w:rsidR="00F310E7" w:rsidRDefault="00F310E7" w:rsidP="0079155D"/>
    <w:p w:rsidR="00F310E7" w:rsidRDefault="00F310E7" w:rsidP="0079155D"/>
    <w:p w:rsidR="0079155D" w:rsidRDefault="0079155D" w:rsidP="0079155D"/>
    <w:p w:rsidR="0079155D" w:rsidRDefault="0079155D" w:rsidP="0079155D"/>
    <w:p w:rsidR="0079155D" w:rsidRDefault="0079155D" w:rsidP="0079155D"/>
    <w:p w:rsidR="0079155D" w:rsidRDefault="0079155D" w:rsidP="0079155D"/>
    <w:p w:rsidR="0079155D" w:rsidRDefault="0079155D" w:rsidP="0079155D"/>
    <w:p w:rsidR="0079155D" w:rsidRDefault="0079155D" w:rsidP="0079155D">
      <w:pPr>
        <w:pStyle w:val="Heading1"/>
        <w:numPr>
          <w:ilvl w:val="0"/>
          <w:numId w:val="28"/>
        </w:numPr>
      </w:pPr>
      <w:r>
        <w:lastRenderedPageBreak/>
        <w:t>Prototype:</w:t>
      </w:r>
    </w:p>
    <w:p w:rsidR="00BD63B7" w:rsidRPr="0080578D" w:rsidRDefault="00BD63B7" w:rsidP="00BD63B7">
      <w:pPr>
        <w:ind w:left="720"/>
        <w:rPr>
          <w:rFonts w:ascii="Arial" w:hAnsi="Arial" w:cs="Arial"/>
          <w:b/>
        </w:rPr>
      </w:pPr>
      <w:r w:rsidRPr="0080578D">
        <w:rPr>
          <w:rFonts w:ascii="Arial" w:hAnsi="Arial" w:cs="Arial"/>
          <w:b/>
        </w:rPr>
        <w:t>10.1 Prototype Description:</w:t>
      </w:r>
      <w:r w:rsidRPr="0080578D">
        <w:rPr>
          <w:rFonts w:ascii="Arial" w:hAnsi="Arial" w:cs="Arial"/>
        </w:rPr>
        <w:t xml:space="preserve"> </w:t>
      </w:r>
      <w:r w:rsidRPr="0080578D">
        <w:rPr>
          <w:rFonts w:ascii="Arial" w:hAnsi="Arial" w:cs="Arial"/>
          <w:b/>
        </w:rPr>
        <w:t xml:space="preserve">This Prototype will be used to delete a </w:t>
      </w:r>
      <w:r>
        <w:rPr>
          <w:rFonts w:ascii="Arial" w:hAnsi="Arial" w:cs="Arial"/>
          <w:b/>
        </w:rPr>
        <w:t>Grant</w:t>
      </w:r>
      <w:r w:rsidRPr="0080578D">
        <w:rPr>
          <w:rFonts w:ascii="Arial" w:hAnsi="Arial" w:cs="Arial"/>
          <w:b/>
        </w:rPr>
        <w:t xml:space="preserve"> from a </w:t>
      </w:r>
      <w:r>
        <w:rPr>
          <w:rFonts w:ascii="Arial" w:hAnsi="Arial" w:cs="Arial"/>
          <w:b/>
        </w:rPr>
        <w:t>Grant</w:t>
      </w:r>
      <w:r w:rsidRPr="0080578D">
        <w:rPr>
          <w:rFonts w:ascii="Arial" w:hAnsi="Arial" w:cs="Arial"/>
          <w:b/>
        </w:rPr>
        <w:t xml:space="preserve"> Database. This will keep the </w:t>
      </w:r>
      <w:r>
        <w:rPr>
          <w:rFonts w:ascii="Arial" w:hAnsi="Arial" w:cs="Arial"/>
          <w:b/>
        </w:rPr>
        <w:t>Grant</w:t>
      </w:r>
      <w:r w:rsidRPr="0080578D">
        <w:rPr>
          <w:rFonts w:ascii="Arial" w:hAnsi="Arial" w:cs="Arial"/>
          <w:b/>
        </w:rPr>
        <w:t xml:space="preserve"> Database updated with current </w:t>
      </w:r>
      <w:r>
        <w:rPr>
          <w:rFonts w:ascii="Arial" w:hAnsi="Arial" w:cs="Arial"/>
          <w:b/>
        </w:rPr>
        <w:t>Grant</w:t>
      </w:r>
      <w:r w:rsidRPr="0080578D">
        <w:rPr>
          <w:rFonts w:ascii="Arial" w:hAnsi="Arial" w:cs="Arial"/>
          <w:b/>
        </w:rPr>
        <w:t xml:space="preserve"> information.</w:t>
      </w:r>
    </w:p>
    <w:p w:rsidR="00BD63B7" w:rsidRPr="0080578D" w:rsidRDefault="00BD63B7" w:rsidP="00BD63B7">
      <w:pPr>
        <w:ind w:left="1440"/>
        <w:rPr>
          <w:rFonts w:ascii="Arial" w:hAnsi="Arial" w:cs="Arial"/>
          <w:b/>
        </w:rPr>
      </w:pPr>
    </w:p>
    <w:p w:rsidR="00BD63B7" w:rsidRPr="00BD63B7" w:rsidRDefault="00BD63B7" w:rsidP="00BD63B7">
      <w:pPr>
        <w:ind w:left="720"/>
      </w:pPr>
      <w:r w:rsidRPr="0080578D">
        <w:rPr>
          <w:rFonts w:ascii="Arial" w:hAnsi="Arial" w:cs="Arial"/>
          <w:b/>
        </w:rPr>
        <w:t>10.2 Actual Prototype:</w:t>
      </w:r>
    </w:p>
    <w:p w:rsidR="0079155D" w:rsidRDefault="0079155D" w:rsidP="0079155D">
      <w:r w:rsidRPr="0079155D">
        <w:rPr>
          <w:noProof/>
        </w:rPr>
        <w:drawing>
          <wp:anchor distT="0" distB="0" distL="114300" distR="114300" simplePos="0" relativeHeight="251685888" behindDoc="0" locked="0" layoutInCell="1" allowOverlap="1" wp14:anchorId="62F3AB79">
            <wp:simplePos x="0" y="0"/>
            <wp:positionH relativeFrom="margin">
              <wp:posOffset>585788</wp:posOffset>
            </wp:positionH>
            <wp:positionV relativeFrom="paragraph">
              <wp:posOffset>104140</wp:posOffset>
            </wp:positionV>
            <wp:extent cx="4637032" cy="2366963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327" cy="237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155D" w:rsidRPr="0079155D" w:rsidRDefault="0079155D" w:rsidP="0079155D"/>
    <w:sectPr w:rsidR="0079155D" w:rsidRPr="0079155D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3147" w:rsidRDefault="00F23147">
      <w:pPr>
        <w:spacing w:line="240" w:lineRule="auto"/>
      </w:pPr>
      <w:r>
        <w:separator/>
      </w:r>
    </w:p>
  </w:endnote>
  <w:endnote w:type="continuationSeparator" w:id="0">
    <w:p w:rsidR="00F23147" w:rsidRDefault="00F231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28C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28CE" w:rsidRDefault="00AE19B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28CE" w:rsidRDefault="00AE19B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8D2310">
            <w:t>Red Factor Consulting</w:t>
          </w:r>
          <w:r w:rsidR="00DF3631">
            <w:fldChar w:fldCharType="begin"/>
          </w:r>
          <w:r w:rsidR="00DF3631">
            <w:instrText xml:space="preserve"> DOCPROPERTY "Company"  \* MERGEFORMAT </w:instrText>
          </w:r>
          <w:r w:rsidR="00DF3631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C1A66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28CE" w:rsidRDefault="00AE19B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1F0F42">
            <w:rPr>
              <w:rStyle w:val="PageNumber"/>
              <w:noProof/>
            </w:rPr>
            <w:t>8</w:t>
          </w:r>
          <w:r>
            <w:rPr>
              <w:rStyle w:val="PageNumber"/>
            </w:rPr>
            <w:fldChar w:fldCharType="end"/>
          </w:r>
        </w:p>
      </w:tc>
    </w:tr>
  </w:tbl>
  <w:p w:rsidR="009528CE" w:rsidRDefault="009528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3147" w:rsidRDefault="00F23147">
      <w:pPr>
        <w:spacing w:line="240" w:lineRule="auto"/>
      </w:pPr>
      <w:r>
        <w:separator/>
      </w:r>
    </w:p>
  </w:footnote>
  <w:footnote w:type="continuationSeparator" w:id="0">
    <w:p w:rsidR="00F23147" w:rsidRDefault="00F231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28CE" w:rsidRDefault="009528CE">
    <w:pPr>
      <w:rPr>
        <w:sz w:val="24"/>
      </w:rPr>
    </w:pPr>
  </w:p>
  <w:p w:rsidR="009528CE" w:rsidRDefault="009528CE">
    <w:pPr>
      <w:pBdr>
        <w:top w:val="single" w:sz="6" w:space="1" w:color="auto"/>
      </w:pBdr>
      <w:rPr>
        <w:sz w:val="24"/>
      </w:rPr>
    </w:pPr>
  </w:p>
  <w:p w:rsidR="009528CE" w:rsidRDefault="00F2314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9B60CC">
      <w:rPr>
        <w:rFonts w:ascii="Arial" w:hAnsi="Arial"/>
        <w:b/>
        <w:sz w:val="36"/>
      </w:rPr>
      <w:t>Red Factor Consulting</w:t>
    </w:r>
    <w:r>
      <w:rPr>
        <w:rFonts w:ascii="Arial" w:hAnsi="Arial"/>
        <w:b/>
        <w:sz w:val="36"/>
      </w:rPr>
      <w:fldChar w:fldCharType="end"/>
    </w:r>
  </w:p>
  <w:p w:rsidR="009528CE" w:rsidRDefault="009528CE">
    <w:pPr>
      <w:pBdr>
        <w:bottom w:val="single" w:sz="6" w:space="1" w:color="auto"/>
      </w:pBdr>
      <w:jc w:val="right"/>
      <w:rPr>
        <w:sz w:val="24"/>
      </w:rPr>
    </w:pPr>
  </w:p>
  <w:p w:rsidR="009528CE" w:rsidRDefault="009528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28CE">
      <w:tc>
        <w:tcPr>
          <w:tcW w:w="6379" w:type="dxa"/>
        </w:tcPr>
        <w:p w:rsidR="009528CE" w:rsidRDefault="008F3352" w:rsidP="008F3352">
          <w:r>
            <w:t>Surgery on Sunday Louisville</w:t>
          </w:r>
        </w:p>
      </w:tc>
      <w:tc>
        <w:tcPr>
          <w:tcW w:w="3179" w:type="dxa"/>
        </w:tcPr>
        <w:p w:rsidR="009528CE" w:rsidRDefault="008D2310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EC1A66">
            <w:t>3</w:t>
          </w:r>
          <w:r w:rsidR="00AE19B8">
            <w:t>.0</w:t>
          </w:r>
        </w:p>
      </w:tc>
    </w:tr>
    <w:tr w:rsidR="009528CE">
      <w:tc>
        <w:tcPr>
          <w:tcW w:w="6379" w:type="dxa"/>
        </w:tcPr>
        <w:p w:rsidR="009528CE" w:rsidRDefault="00F23147" w:rsidP="00A531C6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CA0558">
            <w:t>Use C</w:t>
          </w:r>
          <w:r w:rsidR="008D2310">
            <w:t xml:space="preserve">ase Specification: </w:t>
          </w:r>
          <w:r w:rsidR="00F151AF" w:rsidRPr="00F151AF">
            <w:t xml:space="preserve">Delete </w:t>
          </w:r>
          <w:r w:rsidR="00861D40">
            <w:t>Grant</w:t>
          </w:r>
          <w:r w:rsidR="007A0721">
            <w:t xml:space="preserve"> </w:t>
          </w:r>
          <w:r w:rsidR="00F151AF" w:rsidRPr="00F151AF">
            <w:t xml:space="preserve">from </w:t>
          </w:r>
          <w:r w:rsidR="00861D40">
            <w:t>Grant</w:t>
          </w:r>
          <w:r w:rsidR="00650AF0">
            <w:t xml:space="preserve"> </w:t>
          </w:r>
          <w:r w:rsidR="00F151AF" w:rsidRPr="00F151AF">
            <w:t>Database</w:t>
          </w:r>
          <w:r>
            <w:fldChar w:fldCharType="end"/>
          </w:r>
        </w:p>
      </w:tc>
      <w:tc>
        <w:tcPr>
          <w:tcW w:w="3179" w:type="dxa"/>
        </w:tcPr>
        <w:p w:rsidR="009528CE" w:rsidRDefault="008D2310" w:rsidP="008F3352">
          <w:r>
            <w:t xml:space="preserve">  Date:  </w:t>
          </w:r>
          <w:r w:rsidR="009377F4">
            <w:t>1</w:t>
          </w:r>
          <w:r w:rsidR="00EC1A66">
            <w:t>2</w:t>
          </w:r>
          <w:r w:rsidR="009377F4">
            <w:t>/</w:t>
          </w:r>
          <w:r w:rsidR="00EC1A66">
            <w:t>7</w:t>
          </w:r>
          <w:r w:rsidR="008F3352">
            <w:t>/17</w:t>
          </w:r>
        </w:p>
      </w:tc>
    </w:tr>
    <w:tr w:rsidR="009528CE">
      <w:tc>
        <w:tcPr>
          <w:tcW w:w="9558" w:type="dxa"/>
          <w:gridSpan w:val="2"/>
        </w:tcPr>
        <w:p w:rsidR="009528CE" w:rsidRDefault="00676746">
          <w:r>
            <w:t>UCID 061</w:t>
          </w:r>
        </w:p>
      </w:tc>
    </w:tr>
  </w:tbl>
  <w:p w:rsidR="009528CE" w:rsidRDefault="009528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D77F91"/>
    <w:multiLevelType w:val="multilevel"/>
    <w:tmpl w:val="71BA48A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83A1EB3"/>
    <w:multiLevelType w:val="hybridMultilevel"/>
    <w:tmpl w:val="E4B6A8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41628B1"/>
    <w:multiLevelType w:val="hybridMultilevel"/>
    <w:tmpl w:val="D3B0B1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B583406"/>
    <w:multiLevelType w:val="hybridMultilevel"/>
    <w:tmpl w:val="176CCF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BF36DE7"/>
    <w:multiLevelType w:val="hybridMultilevel"/>
    <w:tmpl w:val="8A7C606E"/>
    <w:lvl w:ilvl="0" w:tplc="594ADFC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3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8"/>
  </w:num>
  <w:num w:numId="13">
    <w:abstractNumId w:val="20"/>
  </w:num>
  <w:num w:numId="14">
    <w:abstractNumId w:val="7"/>
  </w:num>
  <w:num w:numId="15">
    <w:abstractNumId w:val="4"/>
  </w:num>
  <w:num w:numId="16">
    <w:abstractNumId w:val="19"/>
  </w:num>
  <w:num w:numId="17">
    <w:abstractNumId w:val="14"/>
  </w:num>
  <w:num w:numId="18">
    <w:abstractNumId w:val="5"/>
  </w:num>
  <w:num w:numId="19">
    <w:abstractNumId w:val="12"/>
  </w:num>
  <w:num w:numId="20">
    <w:abstractNumId w:val="6"/>
  </w:num>
  <w:num w:numId="21">
    <w:abstractNumId w:val="18"/>
  </w:num>
  <w:num w:numId="22">
    <w:abstractNumId w:val="10"/>
  </w:num>
  <w:num w:numId="23">
    <w:abstractNumId w:val="17"/>
  </w:num>
  <w:num w:numId="24">
    <w:abstractNumId w:val="0"/>
  </w:num>
  <w:num w:numId="25">
    <w:abstractNumId w:val="22"/>
  </w:num>
  <w:num w:numId="26">
    <w:abstractNumId w:val="13"/>
  </w:num>
  <w:num w:numId="27">
    <w:abstractNumId w:val="0"/>
  </w:num>
  <w:num w:numId="28">
    <w:abstractNumId w:val="0"/>
    <w:lvlOverride w:ilvl="0">
      <w:startOverride w:val="8"/>
    </w:lvlOverride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9B8"/>
    <w:rsid w:val="00010849"/>
    <w:rsid w:val="00012B7F"/>
    <w:rsid w:val="00034E6A"/>
    <w:rsid w:val="00043552"/>
    <w:rsid w:val="00046E68"/>
    <w:rsid w:val="00094E9B"/>
    <w:rsid w:val="000A6E94"/>
    <w:rsid w:val="0014644F"/>
    <w:rsid w:val="00165D43"/>
    <w:rsid w:val="001E7474"/>
    <w:rsid w:val="001F0F42"/>
    <w:rsid w:val="00203F1A"/>
    <w:rsid w:val="00224706"/>
    <w:rsid w:val="003279E8"/>
    <w:rsid w:val="003757FD"/>
    <w:rsid w:val="00437AA2"/>
    <w:rsid w:val="004A134C"/>
    <w:rsid w:val="004D546B"/>
    <w:rsid w:val="004E2807"/>
    <w:rsid w:val="00531103"/>
    <w:rsid w:val="00543F19"/>
    <w:rsid w:val="0056102D"/>
    <w:rsid w:val="00574ACE"/>
    <w:rsid w:val="005A59D8"/>
    <w:rsid w:val="005B59CC"/>
    <w:rsid w:val="00650AF0"/>
    <w:rsid w:val="00676746"/>
    <w:rsid w:val="006A1212"/>
    <w:rsid w:val="006A1391"/>
    <w:rsid w:val="007014CE"/>
    <w:rsid w:val="007048AA"/>
    <w:rsid w:val="00726F5F"/>
    <w:rsid w:val="0074529B"/>
    <w:rsid w:val="00761F15"/>
    <w:rsid w:val="007714CF"/>
    <w:rsid w:val="0079155D"/>
    <w:rsid w:val="007A0721"/>
    <w:rsid w:val="00860B3F"/>
    <w:rsid w:val="00861D40"/>
    <w:rsid w:val="00871A32"/>
    <w:rsid w:val="008D2310"/>
    <w:rsid w:val="008F3352"/>
    <w:rsid w:val="0091232D"/>
    <w:rsid w:val="009153D7"/>
    <w:rsid w:val="009377F4"/>
    <w:rsid w:val="00940C9C"/>
    <w:rsid w:val="009528CE"/>
    <w:rsid w:val="00974F5C"/>
    <w:rsid w:val="00996E77"/>
    <w:rsid w:val="009A541B"/>
    <w:rsid w:val="009B60CC"/>
    <w:rsid w:val="009C5C77"/>
    <w:rsid w:val="009E372B"/>
    <w:rsid w:val="00A14876"/>
    <w:rsid w:val="00A31927"/>
    <w:rsid w:val="00A531C6"/>
    <w:rsid w:val="00A74984"/>
    <w:rsid w:val="00AE19B8"/>
    <w:rsid w:val="00B113F3"/>
    <w:rsid w:val="00B66319"/>
    <w:rsid w:val="00B82418"/>
    <w:rsid w:val="00BD63B7"/>
    <w:rsid w:val="00BD786F"/>
    <w:rsid w:val="00BF114E"/>
    <w:rsid w:val="00BF30CD"/>
    <w:rsid w:val="00C839F3"/>
    <w:rsid w:val="00C86D2D"/>
    <w:rsid w:val="00CA0558"/>
    <w:rsid w:val="00CC201F"/>
    <w:rsid w:val="00CD18F0"/>
    <w:rsid w:val="00CD61CB"/>
    <w:rsid w:val="00CE5620"/>
    <w:rsid w:val="00D54BA5"/>
    <w:rsid w:val="00D56C68"/>
    <w:rsid w:val="00D91969"/>
    <w:rsid w:val="00DE6CDD"/>
    <w:rsid w:val="00DF3631"/>
    <w:rsid w:val="00E35256"/>
    <w:rsid w:val="00E35C74"/>
    <w:rsid w:val="00E94738"/>
    <w:rsid w:val="00EA0F5E"/>
    <w:rsid w:val="00EC1A66"/>
    <w:rsid w:val="00ED263D"/>
    <w:rsid w:val="00EF3FAA"/>
    <w:rsid w:val="00F151AF"/>
    <w:rsid w:val="00F23147"/>
    <w:rsid w:val="00F310E7"/>
    <w:rsid w:val="00F46063"/>
    <w:rsid w:val="00F53163"/>
    <w:rsid w:val="00FE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5233A1"/>
  <w15:docId w15:val="{280A54D0-B6A1-41D9-B15D-BA775399E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BD786F"/>
    <w:rPr>
      <w:rFonts w:ascii="Arial" w:hAnsi="Arial"/>
      <w:b/>
      <w:sz w:val="24"/>
    </w:rPr>
  </w:style>
  <w:style w:type="character" w:customStyle="1" w:styleId="TitleChar">
    <w:name w:val="Title Char"/>
    <w:basedOn w:val="DefaultParagraphFont"/>
    <w:link w:val="Title"/>
    <w:rsid w:val="00BD63B7"/>
    <w:rPr>
      <w:rFonts w:ascii="Arial" w:hAnsi="Arial"/>
      <w:b/>
      <w:sz w:val="36"/>
    </w:rPr>
  </w:style>
  <w:style w:type="paragraph" w:styleId="ListParagraph">
    <w:name w:val="List Paragraph"/>
    <w:basedOn w:val="Normal"/>
    <w:uiPriority w:val="34"/>
    <w:qFormat/>
    <w:rsid w:val="00EC1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7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sv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52B69-7910-41BA-B815-B4C2A2DEF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39</TotalTime>
  <Pages>8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&lt;Company Name&gt;</Company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rmbark01</dc:creator>
  <cp:lastModifiedBy>Cody Higdon</cp:lastModifiedBy>
  <cp:revision>14</cp:revision>
  <cp:lastPrinted>1900-01-01T05:00:00Z</cp:lastPrinted>
  <dcterms:created xsi:type="dcterms:W3CDTF">2017-10-26T01:07:00Z</dcterms:created>
  <dcterms:modified xsi:type="dcterms:W3CDTF">2017-12-08T00:01:00Z</dcterms:modified>
</cp:coreProperties>
</file>