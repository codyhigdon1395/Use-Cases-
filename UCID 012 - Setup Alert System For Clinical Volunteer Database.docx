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8EFF6" w14:textId="77777777" w:rsidR="00FF3D54" w:rsidRDefault="00FF3D54" w:rsidP="00FF3D54">
      <w:pPr>
        <w:pStyle w:val="Title"/>
        <w:jc w:val="right"/>
      </w:pPr>
      <w:r>
        <w:t>Surgery on Sunday Louisville Consulting</w:t>
      </w:r>
    </w:p>
    <w:p w14:paraId="44DA65DE" w14:textId="1D44DDE1" w:rsidR="009528CE" w:rsidRDefault="005E4AEF">
      <w:pPr>
        <w:pStyle w:val="Title"/>
        <w:jc w:val="right"/>
      </w:pPr>
      <w:r>
        <w:fldChar w:fldCharType="begin"/>
      </w:r>
      <w:r>
        <w:instrText xml:space="preserve">title  \* Mergeformat </w:instrText>
      </w:r>
      <w:r>
        <w:fldChar w:fldCharType="separate"/>
      </w:r>
      <w:r w:rsidR="00CA0558">
        <w:t xml:space="preserve">Use Case Specification: </w:t>
      </w:r>
      <w:r>
        <w:fldChar w:fldCharType="end"/>
      </w:r>
      <w:r w:rsidR="00A83F1A">
        <w:t>Setup</w:t>
      </w:r>
      <w:r w:rsidR="00F6159A">
        <w:t xml:space="preserve"> </w:t>
      </w:r>
      <w:proofErr w:type="gramStart"/>
      <w:r w:rsidR="00F6159A">
        <w:t>An</w:t>
      </w:r>
      <w:proofErr w:type="gramEnd"/>
      <w:r w:rsidR="00A83F1A">
        <w:t xml:space="preserve"> Alert System </w:t>
      </w:r>
      <w:r w:rsidR="00F6159A">
        <w:t>For Clinical Volunteer Database</w:t>
      </w:r>
    </w:p>
    <w:p w14:paraId="0982C3A7" w14:textId="77777777" w:rsidR="009528CE" w:rsidRDefault="009528CE">
      <w:pPr>
        <w:pStyle w:val="Title"/>
        <w:jc w:val="right"/>
      </w:pPr>
    </w:p>
    <w:p w14:paraId="78989483" w14:textId="456B7A2F" w:rsidR="009528CE" w:rsidRDefault="009B60CC">
      <w:pPr>
        <w:pStyle w:val="Title"/>
        <w:jc w:val="right"/>
        <w:rPr>
          <w:sz w:val="28"/>
        </w:rPr>
      </w:pPr>
      <w:r>
        <w:rPr>
          <w:sz w:val="28"/>
        </w:rPr>
        <w:t xml:space="preserve">Version </w:t>
      </w:r>
      <w:r w:rsidR="009A7FE1">
        <w:rPr>
          <w:sz w:val="28"/>
        </w:rPr>
        <w:t>3</w:t>
      </w:r>
      <w:r>
        <w:rPr>
          <w:sz w:val="28"/>
        </w:rPr>
        <w:t>.0</w:t>
      </w:r>
    </w:p>
    <w:p w14:paraId="1086644C" w14:textId="77777777" w:rsidR="009528CE" w:rsidRDefault="009528CE" w:rsidP="008D2310">
      <w:pPr>
        <w:pStyle w:val="InfoBlue"/>
        <w:ind w:left="0"/>
      </w:pPr>
    </w:p>
    <w:p w14:paraId="0EC27115" w14:textId="77777777" w:rsidR="009528CE" w:rsidRDefault="009528CE"/>
    <w:p w14:paraId="5478F251" w14:textId="77777777" w:rsidR="009528CE" w:rsidRDefault="009528CE">
      <w:pPr>
        <w:pStyle w:val="BodyText"/>
      </w:pPr>
    </w:p>
    <w:p w14:paraId="3EF4F667" w14:textId="77777777" w:rsidR="009528CE" w:rsidRDefault="009528CE">
      <w:pPr>
        <w:pStyle w:val="BodyText"/>
      </w:pPr>
    </w:p>
    <w:p w14:paraId="569D9340" w14:textId="77777777" w:rsidR="009528CE" w:rsidRDefault="009528CE">
      <w:pPr>
        <w:sectPr w:rsidR="009528CE">
          <w:headerReference w:type="default" r:id="rId7"/>
          <w:endnotePr>
            <w:numFmt w:val="decimal"/>
          </w:endnotePr>
          <w:pgSz w:w="12240" w:h="15840"/>
          <w:pgMar w:top="1440" w:right="1440" w:bottom="1440" w:left="1440" w:header="720" w:footer="720" w:gutter="0"/>
          <w:cols w:space="720"/>
          <w:vAlign w:val="center"/>
        </w:sectPr>
      </w:pPr>
    </w:p>
    <w:p w14:paraId="7626E32D" w14:textId="77777777" w:rsidR="009528CE" w:rsidRDefault="00AE19B8">
      <w:pPr>
        <w:pStyle w:val="Title"/>
      </w:pPr>
      <w:r>
        <w:lastRenderedPageBreak/>
        <w:t>Revision History</w:t>
      </w:r>
    </w:p>
    <w:tbl>
      <w:tblPr>
        <w:tblW w:w="9512"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12"/>
        <w:gridCol w:w="1152"/>
        <w:gridCol w:w="3736"/>
        <w:gridCol w:w="8"/>
        <w:gridCol w:w="2304"/>
      </w:tblGrid>
      <w:tr w:rsidR="009528CE" w14:paraId="5E5C34DB" w14:textId="77777777" w:rsidTr="00FF3D54">
        <w:tc>
          <w:tcPr>
            <w:tcW w:w="2312" w:type="dxa"/>
          </w:tcPr>
          <w:p w14:paraId="4CE628E3" w14:textId="77777777" w:rsidR="009528CE" w:rsidRDefault="00AE19B8">
            <w:pPr>
              <w:pStyle w:val="Tabletext"/>
              <w:jc w:val="center"/>
              <w:rPr>
                <w:b/>
              </w:rPr>
            </w:pPr>
            <w:r>
              <w:rPr>
                <w:b/>
              </w:rPr>
              <w:t>Date</w:t>
            </w:r>
          </w:p>
        </w:tc>
        <w:tc>
          <w:tcPr>
            <w:tcW w:w="1152" w:type="dxa"/>
          </w:tcPr>
          <w:p w14:paraId="34BB69E7" w14:textId="77777777" w:rsidR="009528CE" w:rsidRDefault="00AE19B8">
            <w:pPr>
              <w:pStyle w:val="Tabletext"/>
              <w:jc w:val="center"/>
              <w:rPr>
                <w:b/>
              </w:rPr>
            </w:pPr>
            <w:r>
              <w:rPr>
                <w:b/>
              </w:rPr>
              <w:t>Version</w:t>
            </w:r>
          </w:p>
        </w:tc>
        <w:tc>
          <w:tcPr>
            <w:tcW w:w="3744" w:type="dxa"/>
            <w:gridSpan w:val="2"/>
          </w:tcPr>
          <w:p w14:paraId="14DA89CE" w14:textId="77777777" w:rsidR="009528CE" w:rsidRDefault="00AE19B8">
            <w:pPr>
              <w:pStyle w:val="Tabletext"/>
              <w:jc w:val="center"/>
              <w:rPr>
                <w:b/>
              </w:rPr>
            </w:pPr>
            <w:r>
              <w:rPr>
                <w:b/>
              </w:rPr>
              <w:t>Description</w:t>
            </w:r>
          </w:p>
        </w:tc>
        <w:tc>
          <w:tcPr>
            <w:tcW w:w="2304" w:type="dxa"/>
          </w:tcPr>
          <w:p w14:paraId="1EE550DF" w14:textId="77777777" w:rsidR="009528CE" w:rsidRDefault="00AE19B8">
            <w:pPr>
              <w:pStyle w:val="Tabletext"/>
              <w:jc w:val="center"/>
              <w:rPr>
                <w:b/>
              </w:rPr>
            </w:pPr>
            <w:r>
              <w:rPr>
                <w:b/>
              </w:rPr>
              <w:t>Author</w:t>
            </w:r>
          </w:p>
        </w:tc>
      </w:tr>
      <w:tr w:rsidR="009528CE" w14:paraId="4AC101C6" w14:textId="77777777" w:rsidTr="00FF3D54">
        <w:trPr>
          <w:trHeight w:val="381"/>
        </w:trPr>
        <w:tc>
          <w:tcPr>
            <w:tcW w:w="2312" w:type="dxa"/>
          </w:tcPr>
          <w:p w14:paraId="12649818" w14:textId="7E5BF8C9" w:rsidR="009528CE" w:rsidRDefault="00F6159A">
            <w:pPr>
              <w:pStyle w:val="Tabletext"/>
            </w:pPr>
            <w:r>
              <w:t>21</w:t>
            </w:r>
            <w:r w:rsidR="00AE19B8">
              <w:t>/</w:t>
            </w:r>
            <w:r w:rsidR="009B60CC">
              <w:t>Oct</w:t>
            </w:r>
            <w:r w:rsidR="00AE19B8">
              <w:t>/</w:t>
            </w:r>
            <w:r w:rsidR="009B60CC">
              <w:t>17</w:t>
            </w:r>
          </w:p>
        </w:tc>
        <w:tc>
          <w:tcPr>
            <w:tcW w:w="1152" w:type="dxa"/>
          </w:tcPr>
          <w:p w14:paraId="382B7EBA" w14:textId="77777777" w:rsidR="009528CE" w:rsidRDefault="009B60CC">
            <w:pPr>
              <w:pStyle w:val="Tabletext"/>
            </w:pPr>
            <w:r>
              <w:t>1.0</w:t>
            </w:r>
          </w:p>
        </w:tc>
        <w:tc>
          <w:tcPr>
            <w:tcW w:w="3736" w:type="dxa"/>
          </w:tcPr>
          <w:p w14:paraId="77A96D46" w14:textId="5AEB48D8" w:rsidR="009528CE" w:rsidRDefault="00F6159A">
            <w:pPr>
              <w:pStyle w:val="Tabletext"/>
            </w:pPr>
            <w:r>
              <w:t xml:space="preserve">Setup Alert System </w:t>
            </w:r>
            <w:proofErr w:type="gramStart"/>
            <w:r>
              <w:t>For</w:t>
            </w:r>
            <w:proofErr w:type="gramEnd"/>
            <w:r>
              <w:t xml:space="preserve"> Clinical Volunteer Database</w:t>
            </w:r>
          </w:p>
        </w:tc>
        <w:tc>
          <w:tcPr>
            <w:tcW w:w="2312" w:type="dxa"/>
            <w:gridSpan w:val="2"/>
          </w:tcPr>
          <w:p w14:paraId="39D2101D" w14:textId="51BE2627" w:rsidR="009528CE" w:rsidRDefault="00F6159A" w:rsidP="00FF3D54">
            <w:pPr>
              <w:pStyle w:val="Tabletext"/>
            </w:pPr>
            <w:r>
              <w:t>Cody Higdon</w:t>
            </w:r>
          </w:p>
        </w:tc>
        <w:bookmarkStart w:id="0" w:name="_GoBack"/>
        <w:bookmarkEnd w:id="0"/>
      </w:tr>
      <w:tr w:rsidR="009528CE" w14:paraId="09D790B5" w14:textId="77777777" w:rsidTr="00BF5174">
        <w:trPr>
          <w:trHeight w:val="381"/>
        </w:trPr>
        <w:tc>
          <w:tcPr>
            <w:tcW w:w="2312" w:type="dxa"/>
          </w:tcPr>
          <w:p w14:paraId="696DEF94" w14:textId="37EBD67F" w:rsidR="009528CE" w:rsidRDefault="00707C1E">
            <w:pPr>
              <w:pStyle w:val="Tabletext"/>
            </w:pPr>
            <w:r>
              <w:t>6/Nov/17</w:t>
            </w:r>
          </w:p>
        </w:tc>
        <w:tc>
          <w:tcPr>
            <w:tcW w:w="1152" w:type="dxa"/>
          </w:tcPr>
          <w:p w14:paraId="398CFB20" w14:textId="35D198A0" w:rsidR="009528CE" w:rsidRDefault="00707C1E">
            <w:pPr>
              <w:pStyle w:val="Tabletext"/>
            </w:pPr>
            <w:r>
              <w:t>2.0</w:t>
            </w:r>
          </w:p>
        </w:tc>
        <w:tc>
          <w:tcPr>
            <w:tcW w:w="3744" w:type="dxa"/>
            <w:gridSpan w:val="2"/>
          </w:tcPr>
          <w:p w14:paraId="708AC5DA" w14:textId="272DC6FD" w:rsidR="009528CE" w:rsidRDefault="00707C1E">
            <w:pPr>
              <w:pStyle w:val="Tabletext"/>
            </w:pPr>
            <w:r w:rsidRPr="00707C1E">
              <w:t xml:space="preserve">Setup Alert System </w:t>
            </w:r>
            <w:proofErr w:type="gramStart"/>
            <w:r w:rsidRPr="00707C1E">
              <w:t>For</w:t>
            </w:r>
            <w:proofErr w:type="gramEnd"/>
            <w:r w:rsidRPr="00707C1E">
              <w:t xml:space="preserve"> Clinical Volunteer Database</w:t>
            </w:r>
            <w:r>
              <w:t xml:space="preserve"> w/ Prototypes</w:t>
            </w:r>
          </w:p>
        </w:tc>
        <w:tc>
          <w:tcPr>
            <w:tcW w:w="2304" w:type="dxa"/>
          </w:tcPr>
          <w:p w14:paraId="16D52420" w14:textId="2C9DCB98" w:rsidR="009528CE" w:rsidRDefault="00707C1E">
            <w:pPr>
              <w:pStyle w:val="Tabletext"/>
            </w:pPr>
            <w:r>
              <w:t>Cody Higdon</w:t>
            </w:r>
          </w:p>
        </w:tc>
      </w:tr>
      <w:tr w:rsidR="009528CE" w14:paraId="52D9DF25" w14:textId="77777777" w:rsidTr="00FF3D54">
        <w:tc>
          <w:tcPr>
            <w:tcW w:w="2312" w:type="dxa"/>
          </w:tcPr>
          <w:p w14:paraId="2DD72242" w14:textId="312B5858" w:rsidR="009528CE" w:rsidRDefault="00BC026B">
            <w:pPr>
              <w:pStyle w:val="Tabletext"/>
            </w:pPr>
            <w:r>
              <w:t>7/Dec/17</w:t>
            </w:r>
          </w:p>
        </w:tc>
        <w:tc>
          <w:tcPr>
            <w:tcW w:w="1152" w:type="dxa"/>
          </w:tcPr>
          <w:p w14:paraId="314A01CA" w14:textId="38CA4870" w:rsidR="009528CE" w:rsidRDefault="00BC026B">
            <w:pPr>
              <w:pStyle w:val="Tabletext"/>
            </w:pPr>
            <w:r>
              <w:t>3.0</w:t>
            </w:r>
          </w:p>
        </w:tc>
        <w:tc>
          <w:tcPr>
            <w:tcW w:w="3744" w:type="dxa"/>
            <w:gridSpan w:val="2"/>
          </w:tcPr>
          <w:p w14:paraId="7F33649E" w14:textId="3D2798CC" w:rsidR="009528CE" w:rsidRDefault="00BC026B">
            <w:pPr>
              <w:pStyle w:val="Tabletext"/>
            </w:pPr>
            <w:r w:rsidRPr="00707C1E">
              <w:t xml:space="preserve">Setup Alert System </w:t>
            </w:r>
            <w:proofErr w:type="gramStart"/>
            <w:r w:rsidRPr="00707C1E">
              <w:t>For</w:t>
            </w:r>
            <w:proofErr w:type="gramEnd"/>
            <w:r w:rsidRPr="00707C1E">
              <w:t xml:space="preserve"> Clinical Volunteer Database</w:t>
            </w:r>
            <w:r>
              <w:t xml:space="preserve"> w/ Prototypes</w:t>
            </w:r>
          </w:p>
        </w:tc>
        <w:tc>
          <w:tcPr>
            <w:tcW w:w="2304" w:type="dxa"/>
          </w:tcPr>
          <w:p w14:paraId="71A7F11D" w14:textId="37608D4C" w:rsidR="009528CE" w:rsidRDefault="00BC026B">
            <w:pPr>
              <w:pStyle w:val="Tabletext"/>
            </w:pPr>
            <w:r>
              <w:t>Cody Higdon</w:t>
            </w:r>
          </w:p>
        </w:tc>
      </w:tr>
      <w:tr w:rsidR="009528CE" w14:paraId="5CBF2873" w14:textId="77777777" w:rsidTr="00FF3D54">
        <w:tc>
          <w:tcPr>
            <w:tcW w:w="2312" w:type="dxa"/>
          </w:tcPr>
          <w:p w14:paraId="0B5260CB" w14:textId="77777777" w:rsidR="009528CE" w:rsidRDefault="009528CE">
            <w:pPr>
              <w:pStyle w:val="Tabletext"/>
            </w:pPr>
          </w:p>
        </w:tc>
        <w:tc>
          <w:tcPr>
            <w:tcW w:w="1152" w:type="dxa"/>
          </w:tcPr>
          <w:p w14:paraId="7257F0C2" w14:textId="77777777" w:rsidR="009528CE" w:rsidRDefault="009528CE">
            <w:pPr>
              <w:pStyle w:val="Tabletext"/>
            </w:pPr>
          </w:p>
        </w:tc>
        <w:tc>
          <w:tcPr>
            <w:tcW w:w="3744" w:type="dxa"/>
            <w:gridSpan w:val="2"/>
          </w:tcPr>
          <w:p w14:paraId="32BC3857" w14:textId="77777777" w:rsidR="009528CE" w:rsidRDefault="009528CE">
            <w:pPr>
              <w:pStyle w:val="Tabletext"/>
            </w:pPr>
          </w:p>
        </w:tc>
        <w:tc>
          <w:tcPr>
            <w:tcW w:w="2304" w:type="dxa"/>
          </w:tcPr>
          <w:p w14:paraId="79CA30CD" w14:textId="77777777" w:rsidR="009528CE" w:rsidRDefault="009528CE">
            <w:pPr>
              <w:pStyle w:val="Tabletext"/>
            </w:pPr>
          </w:p>
        </w:tc>
      </w:tr>
    </w:tbl>
    <w:p w14:paraId="2C7FA6E9" w14:textId="77777777" w:rsidR="009528CE" w:rsidRDefault="009528CE"/>
    <w:p w14:paraId="3832F809" w14:textId="77777777" w:rsidR="009528CE" w:rsidRDefault="00AE19B8">
      <w:pPr>
        <w:pStyle w:val="Title"/>
      </w:pPr>
      <w:r>
        <w:br w:type="page"/>
      </w:r>
      <w:r>
        <w:lastRenderedPageBreak/>
        <w:t>Table of Contents</w:t>
      </w:r>
    </w:p>
    <w:p w14:paraId="16623E60" w14:textId="77777777" w:rsidR="009528CE" w:rsidRDefault="00AE19B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Use-Case Name</w:t>
      </w:r>
      <w:r>
        <w:rPr>
          <w:noProof/>
        </w:rPr>
        <w:tab/>
      </w:r>
      <w:r>
        <w:rPr>
          <w:noProof/>
        </w:rPr>
        <w:fldChar w:fldCharType="begin"/>
      </w:r>
      <w:r>
        <w:rPr>
          <w:noProof/>
        </w:rPr>
        <w:instrText xml:space="preserve"> PAGEREF _Toc494515304 \h </w:instrText>
      </w:r>
      <w:r>
        <w:rPr>
          <w:noProof/>
        </w:rPr>
      </w:r>
      <w:r>
        <w:rPr>
          <w:noProof/>
        </w:rPr>
        <w:fldChar w:fldCharType="separate"/>
      </w:r>
      <w:r w:rsidR="00CA0558">
        <w:rPr>
          <w:noProof/>
        </w:rPr>
        <w:t>2</w:t>
      </w:r>
      <w:r>
        <w:rPr>
          <w:noProof/>
        </w:rPr>
        <w:fldChar w:fldCharType="end"/>
      </w:r>
    </w:p>
    <w:p w14:paraId="51FF98D4" w14:textId="77777777" w:rsidR="009528CE" w:rsidRDefault="00AE19B8">
      <w:pPr>
        <w:pStyle w:val="TOC2"/>
        <w:tabs>
          <w:tab w:val="left" w:pos="1000"/>
        </w:tabs>
        <w:rPr>
          <w:noProof/>
          <w:sz w:val="24"/>
          <w:szCs w:val="24"/>
        </w:rPr>
      </w:pPr>
      <w:r>
        <w:rPr>
          <w:noProof/>
        </w:rPr>
        <w:t>1.1</w:t>
      </w:r>
      <w:r>
        <w:rPr>
          <w:noProof/>
          <w:sz w:val="24"/>
          <w:szCs w:val="24"/>
        </w:rPr>
        <w:tab/>
      </w:r>
      <w:r>
        <w:rPr>
          <w:noProof/>
        </w:rPr>
        <w:t>Brief Description</w:t>
      </w:r>
      <w:r>
        <w:rPr>
          <w:noProof/>
        </w:rPr>
        <w:tab/>
      </w:r>
      <w:r>
        <w:rPr>
          <w:noProof/>
        </w:rPr>
        <w:fldChar w:fldCharType="begin"/>
      </w:r>
      <w:r>
        <w:rPr>
          <w:noProof/>
        </w:rPr>
        <w:instrText xml:space="preserve"> PAGEREF _Toc494515305 \h </w:instrText>
      </w:r>
      <w:r>
        <w:rPr>
          <w:noProof/>
        </w:rPr>
      </w:r>
      <w:r>
        <w:rPr>
          <w:noProof/>
        </w:rPr>
        <w:fldChar w:fldCharType="separate"/>
      </w:r>
      <w:r w:rsidR="00CA0558">
        <w:rPr>
          <w:noProof/>
        </w:rPr>
        <w:t>2</w:t>
      </w:r>
      <w:r>
        <w:rPr>
          <w:noProof/>
        </w:rPr>
        <w:fldChar w:fldCharType="end"/>
      </w:r>
    </w:p>
    <w:p w14:paraId="5596E072" w14:textId="7D888655" w:rsidR="009528CE" w:rsidRDefault="00AE19B8">
      <w:pPr>
        <w:pStyle w:val="TOC1"/>
        <w:tabs>
          <w:tab w:val="left" w:pos="432"/>
        </w:tabs>
        <w:rPr>
          <w:noProof/>
          <w:sz w:val="24"/>
          <w:szCs w:val="24"/>
        </w:rPr>
      </w:pPr>
      <w:r>
        <w:rPr>
          <w:noProof/>
          <w:szCs w:val="24"/>
        </w:rPr>
        <w:t>2.</w:t>
      </w:r>
      <w:r>
        <w:rPr>
          <w:noProof/>
          <w:sz w:val="24"/>
          <w:szCs w:val="24"/>
        </w:rPr>
        <w:tab/>
      </w:r>
      <w:r>
        <w:rPr>
          <w:noProof/>
          <w:szCs w:val="24"/>
        </w:rPr>
        <w:t>Flow of Events</w:t>
      </w:r>
      <w:r>
        <w:rPr>
          <w:noProof/>
        </w:rPr>
        <w:tab/>
      </w:r>
      <w:r w:rsidR="00E9256A">
        <w:rPr>
          <w:noProof/>
        </w:rPr>
        <w:t>4</w:t>
      </w:r>
    </w:p>
    <w:p w14:paraId="182D50AE" w14:textId="18608FEE" w:rsidR="009528CE" w:rsidRDefault="00AE19B8">
      <w:pPr>
        <w:pStyle w:val="TOC2"/>
        <w:tabs>
          <w:tab w:val="left" w:pos="1000"/>
        </w:tabs>
        <w:rPr>
          <w:noProof/>
          <w:sz w:val="24"/>
          <w:szCs w:val="24"/>
        </w:rPr>
      </w:pPr>
      <w:r>
        <w:rPr>
          <w:noProof/>
        </w:rPr>
        <w:t>2.1</w:t>
      </w:r>
      <w:r>
        <w:rPr>
          <w:noProof/>
          <w:sz w:val="24"/>
          <w:szCs w:val="24"/>
        </w:rPr>
        <w:tab/>
      </w:r>
      <w:r>
        <w:rPr>
          <w:noProof/>
        </w:rPr>
        <w:t>Basic Flow</w:t>
      </w:r>
      <w:r>
        <w:rPr>
          <w:noProof/>
        </w:rPr>
        <w:tab/>
      </w:r>
      <w:r w:rsidR="00E9256A">
        <w:rPr>
          <w:noProof/>
        </w:rPr>
        <w:t>4</w:t>
      </w:r>
    </w:p>
    <w:p w14:paraId="1D7CDFD5" w14:textId="4AEAB6B8" w:rsidR="009528CE" w:rsidRDefault="00AE19B8">
      <w:pPr>
        <w:pStyle w:val="TOC2"/>
        <w:tabs>
          <w:tab w:val="left" w:pos="1000"/>
        </w:tabs>
        <w:rPr>
          <w:noProof/>
          <w:sz w:val="24"/>
          <w:szCs w:val="24"/>
        </w:rPr>
      </w:pPr>
      <w:r>
        <w:rPr>
          <w:noProof/>
        </w:rPr>
        <w:t>2.2</w:t>
      </w:r>
      <w:r>
        <w:rPr>
          <w:noProof/>
          <w:sz w:val="24"/>
          <w:szCs w:val="24"/>
        </w:rPr>
        <w:tab/>
      </w:r>
      <w:r>
        <w:rPr>
          <w:noProof/>
        </w:rPr>
        <w:t>Alternative Flows</w:t>
      </w:r>
      <w:r>
        <w:rPr>
          <w:noProof/>
        </w:rPr>
        <w:tab/>
      </w:r>
      <w:r w:rsidR="00E9256A">
        <w:rPr>
          <w:noProof/>
        </w:rPr>
        <w:t>4</w:t>
      </w:r>
    </w:p>
    <w:p w14:paraId="5AA39FD5" w14:textId="5B6305D1" w:rsidR="009528CE" w:rsidRDefault="00AE19B8">
      <w:pPr>
        <w:pStyle w:val="TOC3"/>
        <w:tabs>
          <w:tab w:val="left" w:pos="1600"/>
        </w:tabs>
        <w:rPr>
          <w:noProof/>
          <w:sz w:val="24"/>
          <w:szCs w:val="24"/>
        </w:rPr>
      </w:pPr>
      <w:r>
        <w:rPr>
          <w:noProof/>
        </w:rPr>
        <w:t>2.2.1</w:t>
      </w:r>
      <w:r>
        <w:rPr>
          <w:noProof/>
          <w:sz w:val="24"/>
          <w:szCs w:val="24"/>
        </w:rPr>
        <w:tab/>
      </w:r>
      <w:r>
        <w:rPr>
          <w:noProof/>
        </w:rPr>
        <w:t>&lt; First Alternative Flow &gt;</w:t>
      </w:r>
      <w:r>
        <w:rPr>
          <w:noProof/>
        </w:rPr>
        <w:tab/>
      </w:r>
      <w:r w:rsidR="00E9256A">
        <w:rPr>
          <w:noProof/>
        </w:rPr>
        <w:t>4</w:t>
      </w:r>
    </w:p>
    <w:p w14:paraId="523783B9" w14:textId="2152227F" w:rsidR="009528CE" w:rsidRDefault="00AE19B8">
      <w:pPr>
        <w:pStyle w:val="TOC3"/>
        <w:tabs>
          <w:tab w:val="left" w:pos="1600"/>
        </w:tabs>
        <w:rPr>
          <w:noProof/>
          <w:sz w:val="24"/>
          <w:szCs w:val="24"/>
        </w:rPr>
      </w:pPr>
      <w:r>
        <w:rPr>
          <w:noProof/>
        </w:rPr>
        <w:t>2.2.2</w:t>
      </w:r>
      <w:r>
        <w:rPr>
          <w:noProof/>
          <w:sz w:val="24"/>
          <w:szCs w:val="24"/>
        </w:rPr>
        <w:tab/>
      </w:r>
      <w:r>
        <w:rPr>
          <w:noProof/>
        </w:rPr>
        <w:t>&lt; Second Alternative Flow &gt;</w:t>
      </w:r>
      <w:r>
        <w:rPr>
          <w:noProof/>
        </w:rPr>
        <w:tab/>
      </w:r>
      <w:r w:rsidR="00E9256A">
        <w:rPr>
          <w:noProof/>
        </w:rPr>
        <w:t>4</w:t>
      </w:r>
    </w:p>
    <w:p w14:paraId="36C525C7" w14:textId="5671404B" w:rsidR="009528CE" w:rsidRDefault="00AE19B8">
      <w:pPr>
        <w:pStyle w:val="TOC1"/>
        <w:tabs>
          <w:tab w:val="left" w:pos="432"/>
        </w:tabs>
        <w:rPr>
          <w:noProof/>
          <w:sz w:val="24"/>
          <w:szCs w:val="24"/>
        </w:rPr>
      </w:pPr>
      <w:r>
        <w:rPr>
          <w:noProof/>
          <w:szCs w:val="24"/>
        </w:rPr>
        <w:t>3.</w:t>
      </w:r>
      <w:r>
        <w:rPr>
          <w:noProof/>
          <w:sz w:val="24"/>
          <w:szCs w:val="24"/>
        </w:rPr>
        <w:tab/>
      </w:r>
      <w:r>
        <w:rPr>
          <w:noProof/>
          <w:szCs w:val="24"/>
        </w:rPr>
        <w:t>Special Requirements</w:t>
      </w:r>
      <w:r>
        <w:rPr>
          <w:noProof/>
        </w:rPr>
        <w:tab/>
      </w:r>
      <w:r w:rsidR="00E9256A">
        <w:rPr>
          <w:noProof/>
        </w:rPr>
        <w:t>4</w:t>
      </w:r>
    </w:p>
    <w:p w14:paraId="44470767" w14:textId="430C45A7" w:rsidR="009528CE" w:rsidRDefault="00AE19B8">
      <w:pPr>
        <w:pStyle w:val="TOC2"/>
        <w:tabs>
          <w:tab w:val="left" w:pos="1000"/>
        </w:tabs>
        <w:rPr>
          <w:noProof/>
          <w:sz w:val="24"/>
          <w:szCs w:val="24"/>
        </w:rPr>
      </w:pPr>
      <w:r>
        <w:rPr>
          <w:noProof/>
        </w:rPr>
        <w:t>3.1</w:t>
      </w:r>
      <w:r>
        <w:rPr>
          <w:noProof/>
          <w:sz w:val="24"/>
          <w:szCs w:val="24"/>
        </w:rPr>
        <w:tab/>
      </w:r>
      <w:r>
        <w:rPr>
          <w:noProof/>
        </w:rPr>
        <w:t>&lt; First Special Requirement &gt;</w:t>
      </w:r>
      <w:r>
        <w:rPr>
          <w:noProof/>
        </w:rPr>
        <w:tab/>
      </w:r>
      <w:r w:rsidR="00E9256A">
        <w:rPr>
          <w:noProof/>
        </w:rPr>
        <w:t>4</w:t>
      </w:r>
    </w:p>
    <w:p w14:paraId="73F3D886" w14:textId="46D82CD6" w:rsidR="009528CE" w:rsidRDefault="00AE19B8">
      <w:pPr>
        <w:pStyle w:val="TOC1"/>
        <w:tabs>
          <w:tab w:val="left" w:pos="432"/>
        </w:tabs>
        <w:rPr>
          <w:noProof/>
          <w:sz w:val="24"/>
          <w:szCs w:val="24"/>
        </w:rPr>
      </w:pPr>
      <w:r>
        <w:rPr>
          <w:noProof/>
          <w:szCs w:val="24"/>
        </w:rPr>
        <w:t>4.</w:t>
      </w:r>
      <w:r>
        <w:rPr>
          <w:noProof/>
          <w:sz w:val="24"/>
          <w:szCs w:val="24"/>
        </w:rPr>
        <w:tab/>
      </w:r>
      <w:r>
        <w:rPr>
          <w:noProof/>
          <w:szCs w:val="24"/>
        </w:rPr>
        <w:t>Pre-conditions</w:t>
      </w:r>
      <w:r>
        <w:rPr>
          <w:noProof/>
        </w:rPr>
        <w:tab/>
      </w:r>
      <w:r w:rsidR="00E9256A">
        <w:rPr>
          <w:noProof/>
        </w:rPr>
        <w:t>4</w:t>
      </w:r>
    </w:p>
    <w:p w14:paraId="6CC69246" w14:textId="2151C02D" w:rsidR="009528CE" w:rsidRDefault="00AE19B8">
      <w:pPr>
        <w:pStyle w:val="TOC2"/>
        <w:tabs>
          <w:tab w:val="left" w:pos="1000"/>
        </w:tabs>
        <w:rPr>
          <w:noProof/>
          <w:sz w:val="24"/>
          <w:szCs w:val="24"/>
        </w:rPr>
      </w:pPr>
      <w:r>
        <w:rPr>
          <w:noProof/>
        </w:rPr>
        <w:t>4.1</w:t>
      </w:r>
      <w:r>
        <w:rPr>
          <w:noProof/>
          <w:sz w:val="24"/>
          <w:szCs w:val="24"/>
        </w:rPr>
        <w:tab/>
      </w:r>
      <w:r>
        <w:rPr>
          <w:noProof/>
        </w:rPr>
        <w:t>&lt; Pre-condition One &gt;</w:t>
      </w:r>
      <w:r>
        <w:rPr>
          <w:noProof/>
        </w:rPr>
        <w:tab/>
      </w:r>
      <w:r w:rsidR="00E9256A">
        <w:rPr>
          <w:noProof/>
        </w:rPr>
        <w:t>4</w:t>
      </w:r>
    </w:p>
    <w:p w14:paraId="18E6828A" w14:textId="79BEA481" w:rsidR="009528CE" w:rsidRDefault="00AE19B8">
      <w:pPr>
        <w:pStyle w:val="TOC1"/>
        <w:tabs>
          <w:tab w:val="left" w:pos="432"/>
        </w:tabs>
        <w:rPr>
          <w:noProof/>
          <w:sz w:val="24"/>
          <w:szCs w:val="24"/>
        </w:rPr>
      </w:pPr>
      <w:r>
        <w:rPr>
          <w:noProof/>
          <w:szCs w:val="24"/>
        </w:rPr>
        <w:t>5.</w:t>
      </w:r>
      <w:r>
        <w:rPr>
          <w:noProof/>
          <w:sz w:val="24"/>
          <w:szCs w:val="24"/>
        </w:rPr>
        <w:tab/>
      </w:r>
      <w:r>
        <w:rPr>
          <w:noProof/>
          <w:szCs w:val="24"/>
        </w:rPr>
        <w:t>Post-conditions</w:t>
      </w:r>
      <w:r>
        <w:rPr>
          <w:noProof/>
        </w:rPr>
        <w:tab/>
      </w:r>
      <w:r w:rsidR="00E9256A">
        <w:rPr>
          <w:noProof/>
        </w:rPr>
        <w:t>4</w:t>
      </w:r>
    </w:p>
    <w:p w14:paraId="5E2AAC64" w14:textId="70667CCD" w:rsidR="009528CE" w:rsidRDefault="00AE19B8">
      <w:pPr>
        <w:pStyle w:val="TOC2"/>
        <w:tabs>
          <w:tab w:val="left" w:pos="1000"/>
        </w:tabs>
        <w:rPr>
          <w:noProof/>
          <w:sz w:val="24"/>
          <w:szCs w:val="24"/>
        </w:rPr>
      </w:pPr>
      <w:r>
        <w:rPr>
          <w:noProof/>
        </w:rPr>
        <w:t>5.1</w:t>
      </w:r>
      <w:r>
        <w:rPr>
          <w:noProof/>
          <w:sz w:val="24"/>
          <w:szCs w:val="24"/>
        </w:rPr>
        <w:tab/>
      </w:r>
      <w:r>
        <w:rPr>
          <w:noProof/>
        </w:rPr>
        <w:t>&lt; Post-condition One &gt;</w:t>
      </w:r>
      <w:r>
        <w:rPr>
          <w:noProof/>
        </w:rPr>
        <w:tab/>
      </w:r>
      <w:r w:rsidR="00E9256A">
        <w:rPr>
          <w:noProof/>
        </w:rPr>
        <w:t>4</w:t>
      </w:r>
    </w:p>
    <w:p w14:paraId="26246460" w14:textId="7926F29C" w:rsidR="009528CE" w:rsidRDefault="00AE19B8">
      <w:pPr>
        <w:pStyle w:val="TOC1"/>
        <w:tabs>
          <w:tab w:val="left" w:pos="432"/>
        </w:tabs>
        <w:rPr>
          <w:noProof/>
          <w:sz w:val="24"/>
          <w:szCs w:val="24"/>
        </w:rPr>
      </w:pPr>
      <w:r>
        <w:rPr>
          <w:noProof/>
          <w:szCs w:val="24"/>
        </w:rPr>
        <w:t>6.</w:t>
      </w:r>
      <w:r>
        <w:rPr>
          <w:noProof/>
          <w:sz w:val="24"/>
          <w:szCs w:val="24"/>
        </w:rPr>
        <w:tab/>
      </w:r>
      <w:r>
        <w:rPr>
          <w:noProof/>
          <w:szCs w:val="24"/>
        </w:rPr>
        <w:t>Extension Points</w:t>
      </w:r>
      <w:r>
        <w:rPr>
          <w:noProof/>
        </w:rPr>
        <w:tab/>
      </w:r>
      <w:r w:rsidR="00E9256A">
        <w:rPr>
          <w:noProof/>
        </w:rPr>
        <w:t>4</w:t>
      </w:r>
    </w:p>
    <w:p w14:paraId="5D2B8DDE" w14:textId="3968DB7C" w:rsidR="009528CE" w:rsidRDefault="00AE19B8">
      <w:pPr>
        <w:pStyle w:val="TOC2"/>
        <w:tabs>
          <w:tab w:val="left" w:pos="1000"/>
        </w:tabs>
        <w:rPr>
          <w:noProof/>
        </w:rPr>
      </w:pPr>
      <w:r>
        <w:rPr>
          <w:noProof/>
        </w:rPr>
        <w:t>6.1</w:t>
      </w:r>
      <w:r>
        <w:rPr>
          <w:noProof/>
          <w:sz w:val="24"/>
          <w:szCs w:val="24"/>
        </w:rPr>
        <w:tab/>
      </w:r>
      <w:r>
        <w:rPr>
          <w:noProof/>
        </w:rPr>
        <w:t>&lt;Name of Extension Point&gt;</w:t>
      </w:r>
      <w:r>
        <w:rPr>
          <w:noProof/>
        </w:rPr>
        <w:tab/>
      </w:r>
      <w:r w:rsidR="00E9256A">
        <w:rPr>
          <w:noProof/>
        </w:rPr>
        <w:t>4</w:t>
      </w:r>
    </w:p>
    <w:p w14:paraId="763EC6CF" w14:textId="77777777" w:rsidR="00E9256A" w:rsidRDefault="00E9256A" w:rsidP="00E9256A">
      <w:r>
        <w:t>7.      Class Diagram</w:t>
      </w:r>
      <w:r>
        <w:tab/>
      </w:r>
      <w:r>
        <w:tab/>
      </w:r>
      <w:r>
        <w:tab/>
      </w:r>
      <w:r>
        <w:tab/>
      </w:r>
      <w:r>
        <w:tab/>
      </w:r>
      <w:r>
        <w:tab/>
      </w:r>
      <w:r>
        <w:tab/>
      </w:r>
      <w:r>
        <w:tab/>
      </w:r>
      <w:r>
        <w:tab/>
      </w:r>
      <w:r>
        <w:tab/>
        <w:t xml:space="preserve">            5</w:t>
      </w:r>
    </w:p>
    <w:p w14:paraId="615DFD37" w14:textId="77777777" w:rsidR="00E9256A" w:rsidRDefault="00E9256A" w:rsidP="00E9256A"/>
    <w:p w14:paraId="6DC8174C" w14:textId="77777777" w:rsidR="00E9256A" w:rsidRDefault="00E9256A" w:rsidP="00E9256A">
      <w:r>
        <w:t>8.      Sequence Diagram</w:t>
      </w:r>
      <w:r>
        <w:tab/>
      </w:r>
      <w:r>
        <w:tab/>
      </w:r>
      <w:r>
        <w:tab/>
      </w:r>
      <w:r>
        <w:tab/>
      </w:r>
      <w:r>
        <w:tab/>
      </w:r>
      <w:r>
        <w:tab/>
      </w:r>
      <w:r>
        <w:tab/>
      </w:r>
      <w:r>
        <w:tab/>
      </w:r>
      <w:r>
        <w:tab/>
      </w:r>
      <w:r>
        <w:tab/>
        <w:t xml:space="preserve">            6</w:t>
      </w:r>
    </w:p>
    <w:p w14:paraId="3032A32A" w14:textId="77777777" w:rsidR="00E9256A" w:rsidRDefault="00E9256A" w:rsidP="00E9256A"/>
    <w:p w14:paraId="21AA531C" w14:textId="77777777" w:rsidR="00E9256A" w:rsidRDefault="00E9256A" w:rsidP="00E9256A">
      <w:r>
        <w:t>9.      Use Case Diagram</w:t>
      </w:r>
      <w:r>
        <w:tab/>
      </w:r>
      <w:r>
        <w:tab/>
      </w:r>
      <w:r>
        <w:tab/>
      </w:r>
      <w:r>
        <w:tab/>
      </w:r>
      <w:r>
        <w:tab/>
      </w:r>
      <w:r>
        <w:tab/>
      </w:r>
      <w:r>
        <w:tab/>
      </w:r>
      <w:r>
        <w:tab/>
      </w:r>
      <w:r>
        <w:tab/>
      </w:r>
      <w:r>
        <w:tab/>
        <w:t xml:space="preserve">            7</w:t>
      </w:r>
    </w:p>
    <w:p w14:paraId="06B8ED1B" w14:textId="4557454A" w:rsidR="00E9256A" w:rsidRDefault="00E9256A" w:rsidP="00E9256A"/>
    <w:p w14:paraId="400A08FD" w14:textId="4AE09256" w:rsidR="008E568F" w:rsidRDefault="008E568F" w:rsidP="00E9256A">
      <w:r>
        <w:t>10.   Prototyp</w:t>
      </w:r>
      <w:r w:rsidR="000108E6">
        <w:t>e Diagram</w:t>
      </w:r>
      <w:r w:rsidR="000108E6">
        <w:tab/>
      </w:r>
      <w:r w:rsidR="000108E6">
        <w:tab/>
      </w:r>
      <w:r w:rsidR="000108E6">
        <w:tab/>
      </w:r>
      <w:r w:rsidR="000108E6">
        <w:tab/>
      </w:r>
      <w:r w:rsidR="000108E6">
        <w:tab/>
      </w:r>
      <w:r w:rsidR="000108E6">
        <w:tab/>
      </w:r>
      <w:r w:rsidR="000108E6">
        <w:tab/>
      </w:r>
      <w:r w:rsidR="000108E6">
        <w:tab/>
      </w:r>
      <w:r w:rsidR="000108E6">
        <w:tab/>
      </w:r>
      <w:r w:rsidR="000108E6">
        <w:tab/>
        <w:t xml:space="preserve">            8</w:t>
      </w:r>
    </w:p>
    <w:p w14:paraId="58F6C104" w14:textId="77A97935" w:rsidR="000108E6" w:rsidRDefault="000108E6" w:rsidP="000108E6">
      <w:r>
        <w:t xml:space="preserve">         10.1      &lt;Prototype Description&gt;</w:t>
      </w:r>
      <w:r>
        <w:tab/>
      </w:r>
      <w:r>
        <w:tab/>
      </w:r>
      <w:r>
        <w:tab/>
      </w:r>
      <w:r>
        <w:tab/>
      </w:r>
      <w:r>
        <w:tab/>
      </w:r>
      <w:r>
        <w:tab/>
      </w:r>
      <w:r>
        <w:tab/>
      </w:r>
      <w:r>
        <w:tab/>
        <w:t xml:space="preserve">            8</w:t>
      </w:r>
    </w:p>
    <w:p w14:paraId="0D578C06" w14:textId="77777777" w:rsidR="000108E6" w:rsidRDefault="000108E6" w:rsidP="000108E6">
      <w:r>
        <w:t xml:space="preserve">         10.2      &lt;Actual Prototype &gt;                                                                                                                                  8</w:t>
      </w:r>
    </w:p>
    <w:p w14:paraId="245ACC1A" w14:textId="77777777" w:rsidR="000108E6" w:rsidRPr="00E9256A" w:rsidRDefault="000108E6" w:rsidP="00E9256A"/>
    <w:p w14:paraId="7D7CD79F" w14:textId="77777777" w:rsidR="00E9256A" w:rsidRDefault="00AE19B8">
      <w:pPr>
        <w:pStyle w:val="Title"/>
        <w:rPr>
          <w:rFonts w:ascii="Times New Roman" w:hAnsi="Times New Roman"/>
          <w:sz w:val="20"/>
        </w:rPr>
      </w:pPr>
      <w:r>
        <w:rPr>
          <w:rFonts w:ascii="Times New Roman" w:hAnsi="Times New Roman"/>
          <w:sz w:val="20"/>
        </w:rPr>
        <w:fldChar w:fldCharType="end"/>
      </w:r>
    </w:p>
    <w:p w14:paraId="6AEE5310" w14:textId="5E304967" w:rsidR="009528CE" w:rsidRPr="001E7474" w:rsidRDefault="00AE19B8">
      <w:pPr>
        <w:pStyle w:val="Title"/>
        <w:rPr>
          <w:rFonts w:cs="Arial"/>
        </w:rPr>
      </w:pPr>
      <w:r>
        <w:br w:type="page"/>
      </w:r>
      <w:r w:rsidR="00DF3631" w:rsidRPr="001E7474">
        <w:rPr>
          <w:rFonts w:cs="Arial"/>
        </w:rPr>
        <w:lastRenderedPageBreak/>
        <w:fldChar w:fldCharType="begin"/>
      </w:r>
      <w:r w:rsidR="00DF3631" w:rsidRPr="001E7474">
        <w:rPr>
          <w:rFonts w:cs="Arial"/>
        </w:rPr>
        <w:instrText xml:space="preserve">title  \* Mergeformat </w:instrText>
      </w:r>
      <w:r w:rsidR="00DF3631" w:rsidRPr="001E7474">
        <w:rPr>
          <w:rFonts w:cs="Arial"/>
        </w:rPr>
        <w:fldChar w:fldCharType="separate"/>
      </w:r>
      <w:r w:rsidR="00CA0558" w:rsidRPr="001E7474">
        <w:rPr>
          <w:rFonts w:cs="Arial"/>
        </w:rPr>
        <w:t xml:space="preserve">Use Case Specification: </w:t>
      </w:r>
      <w:r w:rsidR="00C439F2">
        <w:rPr>
          <w:rFonts w:cs="Arial"/>
        </w:rPr>
        <w:t>Setup a</w:t>
      </w:r>
      <w:r w:rsidR="003D6CA2">
        <w:rPr>
          <w:rFonts w:cs="Arial"/>
        </w:rPr>
        <w:t>n Alert System for Clinical Volunteer Database</w:t>
      </w:r>
      <w:r w:rsidR="00713032">
        <w:rPr>
          <w:rFonts w:cs="Arial"/>
        </w:rPr>
        <w:t xml:space="preserve"> </w:t>
      </w:r>
      <w:r w:rsidR="00DF3631" w:rsidRPr="001E7474">
        <w:rPr>
          <w:rFonts w:cs="Arial"/>
        </w:rPr>
        <w:fldChar w:fldCharType="end"/>
      </w:r>
      <w:bookmarkStart w:id="1" w:name="_Toc423410237"/>
      <w:bookmarkStart w:id="2" w:name="_Toc425054503"/>
      <w:r w:rsidRPr="001E7474">
        <w:rPr>
          <w:rFonts w:cs="Arial"/>
        </w:rPr>
        <w:t xml:space="preserve"> </w:t>
      </w:r>
      <w:bookmarkEnd w:id="1"/>
      <w:bookmarkEnd w:id="2"/>
    </w:p>
    <w:p w14:paraId="53F58FB6" w14:textId="77777777" w:rsidR="009528CE" w:rsidRPr="001E7474" w:rsidRDefault="009528CE">
      <w:pPr>
        <w:pStyle w:val="InfoBlue"/>
        <w:rPr>
          <w:rFonts w:ascii="Arial" w:hAnsi="Arial" w:cs="Arial"/>
        </w:rPr>
      </w:pPr>
    </w:p>
    <w:p w14:paraId="0E971F8C" w14:textId="2033D8A6" w:rsidR="009528CE" w:rsidRPr="001E7474" w:rsidRDefault="00E43576">
      <w:pPr>
        <w:pStyle w:val="Heading1"/>
        <w:rPr>
          <w:rFonts w:cs="Arial"/>
        </w:rPr>
      </w:pPr>
      <w:bookmarkStart w:id="3" w:name="_Toc423410238"/>
      <w:bookmarkStart w:id="4" w:name="_Toc425054504"/>
      <w:r>
        <w:rPr>
          <w:rFonts w:cs="Arial"/>
        </w:rPr>
        <w:t>Setup an Alert System</w:t>
      </w:r>
    </w:p>
    <w:p w14:paraId="56A1FCF3" w14:textId="77777777" w:rsidR="009528CE" w:rsidRPr="001E7474" w:rsidRDefault="00AE19B8">
      <w:pPr>
        <w:pStyle w:val="Heading2"/>
        <w:rPr>
          <w:rFonts w:cs="Arial"/>
        </w:rPr>
      </w:pPr>
      <w:bookmarkStart w:id="5" w:name="_Toc494515305"/>
      <w:r w:rsidRPr="001E7474">
        <w:rPr>
          <w:rFonts w:cs="Arial"/>
        </w:rPr>
        <w:t>Brief Description</w:t>
      </w:r>
      <w:bookmarkEnd w:id="3"/>
      <w:bookmarkEnd w:id="4"/>
      <w:bookmarkEnd w:id="5"/>
    </w:p>
    <w:p w14:paraId="1F71CDDF" w14:textId="77777777" w:rsidR="009B60CC" w:rsidRPr="001E7474" w:rsidRDefault="009B60CC" w:rsidP="009B60CC">
      <w:pPr>
        <w:ind w:left="720"/>
        <w:rPr>
          <w:rFonts w:ascii="Arial" w:hAnsi="Arial" w:cs="Arial"/>
        </w:rPr>
      </w:pPr>
    </w:p>
    <w:p w14:paraId="6BF3A473" w14:textId="75030A69" w:rsidR="009B60CC" w:rsidRPr="001E7474" w:rsidRDefault="009B60CC" w:rsidP="009B60CC">
      <w:pPr>
        <w:ind w:left="1440"/>
        <w:rPr>
          <w:rFonts w:ascii="Arial" w:hAnsi="Arial" w:cs="Arial"/>
        </w:rPr>
      </w:pPr>
      <w:r w:rsidRPr="001E7474">
        <w:rPr>
          <w:rFonts w:ascii="Arial" w:hAnsi="Arial" w:cs="Arial"/>
        </w:rPr>
        <w:t xml:space="preserve">The purpose of this use case is to </w:t>
      </w:r>
      <w:r w:rsidR="00C439F2">
        <w:rPr>
          <w:rFonts w:ascii="Arial" w:hAnsi="Arial" w:cs="Arial"/>
        </w:rPr>
        <w:t>setup a</w:t>
      </w:r>
      <w:r w:rsidR="003D6CA2">
        <w:rPr>
          <w:rFonts w:ascii="Arial" w:hAnsi="Arial" w:cs="Arial"/>
        </w:rPr>
        <w:t>n alert system for clinical volunteer database</w:t>
      </w:r>
      <w:r w:rsidR="001C2B7E">
        <w:rPr>
          <w:rFonts w:ascii="Arial" w:hAnsi="Arial" w:cs="Arial"/>
        </w:rPr>
        <w:t>.</w:t>
      </w:r>
      <w:r w:rsidR="00BF5174">
        <w:rPr>
          <w:rFonts w:ascii="Arial" w:hAnsi="Arial" w:cs="Arial"/>
        </w:rPr>
        <w:t xml:space="preserve"> This is necessity to </w:t>
      </w:r>
      <w:r w:rsidR="00CA2422">
        <w:rPr>
          <w:rFonts w:ascii="Arial" w:hAnsi="Arial" w:cs="Arial"/>
        </w:rPr>
        <w:t>know when the clinic receives a new clinical volunteer</w:t>
      </w:r>
      <w:r w:rsidR="00C439F2">
        <w:rPr>
          <w:rFonts w:ascii="Arial" w:hAnsi="Arial" w:cs="Arial"/>
        </w:rPr>
        <w:t xml:space="preserve">. The </w:t>
      </w:r>
      <w:r w:rsidR="00CA2422">
        <w:rPr>
          <w:rFonts w:ascii="Arial" w:hAnsi="Arial" w:cs="Arial"/>
        </w:rPr>
        <w:t>alert system</w:t>
      </w:r>
      <w:r w:rsidR="00C439F2">
        <w:rPr>
          <w:rFonts w:ascii="Arial" w:hAnsi="Arial" w:cs="Arial"/>
        </w:rPr>
        <w:t xml:space="preserve"> would allow</w:t>
      </w:r>
      <w:r w:rsidR="00386753">
        <w:rPr>
          <w:rFonts w:ascii="Arial" w:hAnsi="Arial" w:cs="Arial"/>
        </w:rPr>
        <w:t xml:space="preserve"> Surgery on Sunday to see that a new clinical volunteer </w:t>
      </w:r>
      <w:r w:rsidR="00932107">
        <w:rPr>
          <w:rFonts w:ascii="Arial" w:hAnsi="Arial" w:cs="Arial"/>
        </w:rPr>
        <w:t>has entered their database</w:t>
      </w:r>
      <w:r w:rsidR="00C439F2">
        <w:rPr>
          <w:rFonts w:ascii="Arial" w:hAnsi="Arial" w:cs="Arial"/>
        </w:rPr>
        <w:t xml:space="preserve">. </w:t>
      </w:r>
    </w:p>
    <w:p w14:paraId="7CF8B1B5" w14:textId="2D51289C" w:rsidR="009528CE" w:rsidRPr="001E7474" w:rsidRDefault="00AE19B8">
      <w:pPr>
        <w:pStyle w:val="Heading1"/>
        <w:widowControl/>
        <w:rPr>
          <w:rFonts w:cs="Arial"/>
        </w:rPr>
      </w:pPr>
      <w:bookmarkStart w:id="6" w:name="_Toc423410239"/>
      <w:bookmarkStart w:id="7" w:name="_Toc425054505"/>
      <w:bookmarkStart w:id="8" w:name="_Toc494515306"/>
      <w:r w:rsidRPr="001E7474">
        <w:rPr>
          <w:rFonts w:cs="Arial"/>
        </w:rPr>
        <w:t>Flow of Events</w:t>
      </w:r>
      <w:bookmarkEnd w:id="6"/>
      <w:bookmarkEnd w:id="7"/>
      <w:bookmarkEnd w:id="8"/>
    </w:p>
    <w:p w14:paraId="6BC6562D" w14:textId="77777777" w:rsidR="009153D7" w:rsidRPr="001E7474" w:rsidRDefault="00AE19B8">
      <w:pPr>
        <w:pStyle w:val="Heading2"/>
        <w:widowControl/>
        <w:rPr>
          <w:rFonts w:cs="Arial"/>
        </w:rPr>
      </w:pPr>
      <w:bookmarkStart w:id="9" w:name="_Toc423410240"/>
      <w:bookmarkStart w:id="10" w:name="_Toc425054506"/>
      <w:bookmarkStart w:id="11" w:name="_Toc494515307"/>
      <w:bookmarkStart w:id="12" w:name="_Hlk497854979"/>
      <w:r w:rsidRPr="001E7474">
        <w:rPr>
          <w:rFonts w:cs="Arial"/>
        </w:rPr>
        <w:t>Basic Flow</w:t>
      </w:r>
      <w:bookmarkEnd w:id="9"/>
      <w:bookmarkEnd w:id="10"/>
      <w:bookmarkEnd w:id="11"/>
    </w:p>
    <w:p w14:paraId="68276651" w14:textId="4AA843DB" w:rsidR="00932107" w:rsidRPr="00126FE3" w:rsidRDefault="00932107" w:rsidP="00126FE3">
      <w:pPr>
        <w:pStyle w:val="ListParagraph"/>
        <w:numPr>
          <w:ilvl w:val="0"/>
          <w:numId w:val="23"/>
        </w:numPr>
        <w:rPr>
          <w:rFonts w:ascii="Arial" w:hAnsi="Arial" w:cs="Arial"/>
          <w:sz w:val="22"/>
          <w:szCs w:val="24"/>
        </w:rPr>
      </w:pPr>
      <w:r w:rsidRPr="00126FE3">
        <w:rPr>
          <w:rFonts w:ascii="Arial" w:hAnsi="Arial" w:cs="Arial"/>
          <w:sz w:val="22"/>
          <w:szCs w:val="24"/>
        </w:rPr>
        <w:t xml:space="preserve">IT Coordinator </w:t>
      </w:r>
      <w:r w:rsidR="00126FE3" w:rsidRPr="00126FE3">
        <w:rPr>
          <w:rFonts w:ascii="Arial" w:hAnsi="Arial" w:cs="Arial"/>
          <w:sz w:val="22"/>
          <w:szCs w:val="24"/>
        </w:rPr>
        <w:t xml:space="preserve">creates </w:t>
      </w:r>
      <w:r w:rsidR="00063927" w:rsidRPr="00126FE3">
        <w:rPr>
          <w:rFonts w:ascii="Arial" w:hAnsi="Arial" w:cs="Arial"/>
          <w:sz w:val="22"/>
          <w:szCs w:val="24"/>
        </w:rPr>
        <w:t>alert settings</w:t>
      </w:r>
      <w:r w:rsidR="004B6B11">
        <w:rPr>
          <w:rFonts w:ascii="Arial" w:hAnsi="Arial" w:cs="Arial"/>
          <w:sz w:val="22"/>
          <w:szCs w:val="24"/>
        </w:rPr>
        <w:t xml:space="preserve"> on</w:t>
      </w:r>
      <w:r w:rsidR="00126FE3" w:rsidRPr="00126FE3">
        <w:rPr>
          <w:rFonts w:ascii="Arial" w:hAnsi="Arial" w:cs="Arial"/>
          <w:sz w:val="22"/>
          <w:szCs w:val="24"/>
        </w:rPr>
        <w:t xml:space="preserve"> Clinical Volunteer Database</w:t>
      </w:r>
    </w:p>
    <w:p w14:paraId="6063C280" w14:textId="77777777" w:rsidR="009528CE" w:rsidRPr="001E7474" w:rsidRDefault="00AE19B8">
      <w:pPr>
        <w:pStyle w:val="Heading2"/>
        <w:widowControl/>
        <w:rPr>
          <w:rFonts w:cs="Arial"/>
        </w:rPr>
      </w:pPr>
      <w:bookmarkStart w:id="13" w:name="_Toc423410241"/>
      <w:bookmarkStart w:id="14" w:name="_Toc425054507"/>
      <w:bookmarkStart w:id="15" w:name="_Toc494515308"/>
      <w:r w:rsidRPr="001E7474">
        <w:rPr>
          <w:rFonts w:cs="Arial"/>
        </w:rPr>
        <w:t>Alternative Flows</w:t>
      </w:r>
      <w:bookmarkEnd w:id="13"/>
      <w:bookmarkEnd w:id="14"/>
      <w:bookmarkEnd w:id="15"/>
    </w:p>
    <w:p w14:paraId="6E298ABA" w14:textId="77777777" w:rsidR="009528CE" w:rsidRPr="001E7474" w:rsidRDefault="009B60CC">
      <w:pPr>
        <w:pStyle w:val="Heading3"/>
        <w:widowControl/>
        <w:rPr>
          <w:rFonts w:cs="Arial"/>
        </w:rPr>
      </w:pPr>
      <w:r w:rsidRPr="001E7474">
        <w:rPr>
          <w:rFonts w:cs="Arial"/>
          <w:i w:val="0"/>
        </w:rPr>
        <w:t>There are no alternative flows for this use case.</w:t>
      </w:r>
    </w:p>
    <w:p w14:paraId="4ABC06CB" w14:textId="77777777" w:rsidR="009528CE" w:rsidRPr="00B66319" w:rsidRDefault="00AE19B8" w:rsidP="00B66319">
      <w:pPr>
        <w:pStyle w:val="Heading1"/>
        <w:rPr>
          <w:rFonts w:cs="Arial"/>
        </w:rPr>
      </w:pPr>
      <w:bookmarkStart w:id="16" w:name="_Toc423410251"/>
      <w:bookmarkStart w:id="17" w:name="_Toc425054510"/>
      <w:bookmarkStart w:id="18" w:name="_Toc494515311"/>
      <w:bookmarkEnd w:id="12"/>
      <w:r w:rsidRPr="001E7474">
        <w:rPr>
          <w:rFonts w:cs="Arial"/>
        </w:rPr>
        <w:t>Special Requirements</w:t>
      </w:r>
      <w:bookmarkEnd w:id="16"/>
      <w:bookmarkEnd w:id="17"/>
      <w:bookmarkEnd w:id="18"/>
    </w:p>
    <w:p w14:paraId="5DEE95C0" w14:textId="1589E7C4" w:rsidR="009528CE" w:rsidRPr="001E7474" w:rsidRDefault="004B6B11" w:rsidP="00063927">
      <w:pPr>
        <w:pStyle w:val="Heading2"/>
        <w:widowControl/>
        <w:rPr>
          <w:rFonts w:cs="Arial"/>
        </w:rPr>
      </w:pPr>
      <w:r>
        <w:rPr>
          <w:rFonts w:cs="Arial"/>
          <w:b w:val="0"/>
        </w:rPr>
        <w:t xml:space="preserve">The alert system must be able to alert any device that has access to the system. This will improve the knowledge of new volunteers that come into the Clinical database to help with future events. This will improve </w:t>
      </w:r>
      <w:r w:rsidR="00063927">
        <w:rPr>
          <w:rFonts w:cs="Arial"/>
          <w:b w:val="0"/>
        </w:rPr>
        <w:t>performance and knowledge of the employees creating events.</w:t>
      </w:r>
    </w:p>
    <w:p w14:paraId="36F9697A" w14:textId="5E1EE404" w:rsidR="009153D7" w:rsidRPr="00C439F2" w:rsidRDefault="00AE19B8" w:rsidP="00C439F2">
      <w:pPr>
        <w:pStyle w:val="Heading1"/>
        <w:widowControl/>
        <w:rPr>
          <w:rFonts w:cs="Arial"/>
        </w:rPr>
      </w:pPr>
      <w:bookmarkStart w:id="19" w:name="_Toc423410253"/>
      <w:bookmarkStart w:id="20" w:name="_Toc425054512"/>
      <w:bookmarkStart w:id="21" w:name="_Toc494515313"/>
      <w:r w:rsidRPr="001E7474">
        <w:rPr>
          <w:rFonts w:cs="Arial"/>
        </w:rPr>
        <w:t>Pre-conditions</w:t>
      </w:r>
      <w:bookmarkEnd w:id="19"/>
      <w:bookmarkEnd w:id="20"/>
      <w:bookmarkEnd w:id="21"/>
    </w:p>
    <w:p w14:paraId="195032C8" w14:textId="1982655C" w:rsidR="009528CE" w:rsidRPr="001E7474" w:rsidRDefault="001E7474">
      <w:pPr>
        <w:pStyle w:val="Heading2"/>
        <w:widowControl/>
        <w:rPr>
          <w:rFonts w:cs="Arial"/>
          <w:b w:val="0"/>
        </w:rPr>
      </w:pPr>
      <w:r w:rsidRPr="001E7474">
        <w:rPr>
          <w:rFonts w:cs="Arial"/>
          <w:b w:val="0"/>
        </w:rPr>
        <w:t xml:space="preserve">The </w:t>
      </w:r>
      <w:r w:rsidR="00063927">
        <w:rPr>
          <w:rFonts w:cs="Arial"/>
          <w:b w:val="0"/>
        </w:rPr>
        <w:t>IT Coordinator</w:t>
      </w:r>
      <w:r w:rsidRPr="001E7474">
        <w:rPr>
          <w:rFonts w:cs="Arial"/>
          <w:b w:val="0"/>
        </w:rPr>
        <w:t xml:space="preserve"> must have access to the organization</w:t>
      </w:r>
      <w:r w:rsidR="009153D7" w:rsidRPr="001E7474">
        <w:rPr>
          <w:rFonts w:cs="Arial"/>
          <w:b w:val="0"/>
        </w:rPr>
        <w:t xml:space="preserve">’s system </w:t>
      </w:r>
      <w:r w:rsidR="00944DFD" w:rsidRPr="001E7474">
        <w:rPr>
          <w:rFonts w:cs="Arial"/>
          <w:b w:val="0"/>
        </w:rPr>
        <w:t>to</w:t>
      </w:r>
      <w:r w:rsidR="009153D7" w:rsidRPr="001E7474">
        <w:rPr>
          <w:rFonts w:cs="Arial"/>
          <w:b w:val="0"/>
        </w:rPr>
        <w:t xml:space="preserve"> </w:t>
      </w:r>
      <w:r w:rsidR="00063927">
        <w:rPr>
          <w:rFonts w:cs="Arial"/>
          <w:b w:val="0"/>
        </w:rPr>
        <w:t>set up the alert systems</w:t>
      </w:r>
      <w:r w:rsidR="00C439F2">
        <w:rPr>
          <w:rFonts w:cs="Arial"/>
          <w:b w:val="0"/>
        </w:rPr>
        <w:t>.</w:t>
      </w:r>
      <w:r w:rsidR="006E332C">
        <w:rPr>
          <w:rFonts w:cs="Arial"/>
          <w:b w:val="0"/>
        </w:rPr>
        <w:t xml:space="preserve"> The IT Coordinator logins into the system. </w:t>
      </w:r>
    </w:p>
    <w:p w14:paraId="34B8E4BE" w14:textId="77777777" w:rsidR="009528CE" w:rsidRPr="00B66319" w:rsidRDefault="00AE19B8" w:rsidP="00B66319">
      <w:pPr>
        <w:pStyle w:val="Heading1"/>
        <w:widowControl/>
        <w:rPr>
          <w:rFonts w:cs="Arial"/>
        </w:rPr>
      </w:pPr>
      <w:bookmarkStart w:id="22" w:name="_Toc423410255"/>
      <w:bookmarkStart w:id="23" w:name="_Toc425054514"/>
      <w:bookmarkStart w:id="24" w:name="_Toc494515315"/>
      <w:r w:rsidRPr="001E7474">
        <w:rPr>
          <w:rFonts w:cs="Arial"/>
        </w:rPr>
        <w:t>Post-conditions</w:t>
      </w:r>
      <w:bookmarkEnd w:id="22"/>
      <w:bookmarkEnd w:id="23"/>
      <w:bookmarkEnd w:id="24"/>
    </w:p>
    <w:p w14:paraId="342C2ECE" w14:textId="6AD7FD88" w:rsidR="009528CE" w:rsidRDefault="00B66319">
      <w:pPr>
        <w:pStyle w:val="Heading2"/>
        <w:widowControl/>
        <w:rPr>
          <w:rFonts w:cs="Arial"/>
          <w:b w:val="0"/>
        </w:rPr>
      </w:pPr>
      <w:r>
        <w:rPr>
          <w:rFonts w:cs="Arial"/>
          <w:b w:val="0"/>
        </w:rPr>
        <w:t>The</w:t>
      </w:r>
      <w:r w:rsidR="00713032">
        <w:rPr>
          <w:rFonts w:cs="Arial"/>
          <w:b w:val="0"/>
        </w:rPr>
        <w:t xml:space="preserve"> </w:t>
      </w:r>
      <w:r w:rsidR="00063927">
        <w:rPr>
          <w:rFonts w:cs="Arial"/>
          <w:b w:val="0"/>
        </w:rPr>
        <w:t>alert system for Clinical</w:t>
      </w:r>
      <w:r w:rsidR="00307225">
        <w:rPr>
          <w:rFonts w:cs="Arial"/>
          <w:b w:val="0"/>
        </w:rPr>
        <w:t xml:space="preserve"> Volunteers</w:t>
      </w:r>
      <w:r w:rsidR="001C2B7E">
        <w:rPr>
          <w:rFonts w:cs="Arial"/>
          <w:b w:val="0"/>
        </w:rPr>
        <w:t xml:space="preserve"> will be created</w:t>
      </w:r>
      <w:r w:rsidR="00307225">
        <w:rPr>
          <w:rFonts w:cs="Arial"/>
          <w:b w:val="0"/>
        </w:rPr>
        <w:t xml:space="preserve"> on Clinical Database</w:t>
      </w:r>
      <w:r w:rsidR="001C2B7E">
        <w:rPr>
          <w:rFonts w:cs="Arial"/>
          <w:b w:val="0"/>
        </w:rPr>
        <w:t xml:space="preserve">. </w:t>
      </w:r>
      <w:r w:rsidR="006E332C">
        <w:rPr>
          <w:rFonts w:cs="Arial"/>
          <w:b w:val="0"/>
        </w:rPr>
        <w:t xml:space="preserve">The IT Coordinator logs off the system. The Alert Systems will be </w:t>
      </w:r>
      <w:r w:rsidR="00205219">
        <w:rPr>
          <w:rFonts w:cs="Arial"/>
          <w:b w:val="0"/>
        </w:rPr>
        <w:t>received on their phone or computer that a new clinical volunteer has entered the database.</w:t>
      </w:r>
    </w:p>
    <w:p w14:paraId="5E3B11CD" w14:textId="77777777" w:rsidR="009528CE" w:rsidRPr="001E7474" w:rsidRDefault="00AE19B8" w:rsidP="009153D7">
      <w:pPr>
        <w:pStyle w:val="Heading1"/>
        <w:rPr>
          <w:rFonts w:cs="Arial"/>
        </w:rPr>
      </w:pPr>
      <w:bookmarkStart w:id="25" w:name="_Toc494515317"/>
      <w:r w:rsidRPr="001E7474">
        <w:rPr>
          <w:rFonts w:cs="Arial"/>
        </w:rPr>
        <w:t>Extension Points</w:t>
      </w:r>
      <w:bookmarkEnd w:id="25"/>
    </w:p>
    <w:p w14:paraId="1B26DB6A" w14:textId="77777777" w:rsidR="009153D7" w:rsidRPr="001E7474" w:rsidRDefault="009153D7" w:rsidP="009153D7">
      <w:pPr>
        <w:pStyle w:val="Heading2"/>
        <w:rPr>
          <w:rFonts w:cs="Arial"/>
          <w:b w:val="0"/>
        </w:rPr>
      </w:pPr>
      <w:r w:rsidRPr="001E7474">
        <w:rPr>
          <w:rFonts w:cs="Arial"/>
          <w:b w:val="0"/>
        </w:rPr>
        <w:t>There are no extension points for this use case.</w:t>
      </w:r>
    </w:p>
    <w:p w14:paraId="3CBC213D" w14:textId="20D25EBA" w:rsidR="00CA0558" w:rsidRDefault="00CA0558">
      <w:pPr>
        <w:pStyle w:val="InfoBlue"/>
        <w:rPr>
          <w:rFonts w:ascii="Arial" w:hAnsi="Arial" w:cs="Arial"/>
        </w:rPr>
      </w:pPr>
    </w:p>
    <w:p w14:paraId="4188D36C" w14:textId="3923A582" w:rsidR="009E6CE7" w:rsidRDefault="009E6CE7" w:rsidP="009E6CE7">
      <w:pPr>
        <w:pStyle w:val="BodyText"/>
      </w:pPr>
    </w:p>
    <w:p w14:paraId="27914CD0" w14:textId="0C3C8036" w:rsidR="009E6CE7" w:rsidRDefault="009E6CE7" w:rsidP="009E6CE7">
      <w:pPr>
        <w:pStyle w:val="BodyText"/>
      </w:pPr>
    </w:p>
    <w:p w14:paraId="080F5763" w14:textId="4F98142E" w:rsidR="009E6CE7" w:rsidRDefault="009E6CE7" w:rsidP="009E6CE7">
      <w:pPr>
        <w:pStyle w:val="BodyText"/>
      </w:pPr>
    </w:p>
    <w:p w14:paraId="184B10CA" w14:textId="12CFD453" w:rsidR="009E6CE7" w:rsidRDefault="009E6CE7" w:rsidP="009E6CE7">
      <w:pPr>
        <w:pStyle w:val="BodyText"/>
      </w:pPr>
    </w:p>
    <w:p w14:paraId="4A113DCE" w14:textId="127CF6E2" w:rsidR="009E6CE7" w:rsidRDefault="009E6CE7" w:rsidP="009E6CE7">
      <w:pPr>
        <w:pStyle w:val="BodyText"/>
      </w:pPr>
    </w:p>
    <w:p w14:paraId="5F17F6EB" w14:textId="356885C4" w:rsidR="009E6CE7" w:rsidRDefault="009E6CE7" w:rsidP="009E6CE7">
      <w:pPr>
        <w:pStyle w:val="BodyText"/>
      </w:pPr>
    </w:p>
    <w:p w14:paraId="05E0755E" w14:textId="0F033D5D" w:rsidR="009E6CE7" w:rsidRDefault="009E6CE7" w:rsidP="009E6CE7">
      <w:pPr>
        <w:pStyle w:val="BodyText"/>
      </w:pPr>
    </w:p>
    <w:p w14:paraId="0A55E4B1" w14:textId="1C330DDB" w:rsidR="009E6CE7" w:rsidRDefault="009E6CE7" w:rsidP="009E6CE7">
      <w:pPr>
        <w:pStyle w:val="BodyText"/>
      </w:pPr>
    </w:p>
    <w:bookmarkStart w:id="26" w:name="_Hlk497853605"/>
    <w:bookmarkStart w:id="27" w:name="_Hlk497054515"/>
    <w:bookmarkStart w:id="28" w:name="_Hlk497059079"/>
    <w:p w14:paraId="04EAB3A5" w14:textId="66C61250" w:rsidR="001C01DB" w:rsidRDefault="00981D70" w:rsidP="009E6CE7">
      <w:pPr>
        <w:pStyle w:val="Heading1"/>
      </w:pPr>
      <w:r w:rsidRPr="000E412F">
        <w:rPr>
          <w:noProof/>
        </w:rPr>
        <w:lastRenderedPageBreak/>
        <mc:AlternateContent>
          <mc:Choice Requires="wps">
            <w:drawing>
              <wp:anchor distT="45720" distB="45720" distL="114300" distR="114300" simplePos="0" relativeHeight="251659264" behindDoc="0" locked="0" layoutInCell="1" allowOverlap="1" wp14:anchorId="45B0254B" wp14:editId="2EC889EA">
                <wp:simplePos x="0" y="0"/>
                <wp:positionH relativeFrom="margin">
                  <wp:align>right</wp:align>
                </wp:positionH>
                <wp:positionV relativeFrom="paragraph">
                  <wp:posOffset>387985</wp:posOffset>
                </wp:positionV>
                <wp:extent cx="5919470" cy="309245"/>
                <wp:effectExtent l="0" t="0" r="2413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9470" cy="309245"/>
                        </a:xfrm>
                        <a:prstGeom prst="rect">
                          <a:avLst/>
                        </a:prstGeom>
                        <a:solidFill>
                          <a:srgbClr val="FFFFFF"/>
                        </a:solidFill>
                        <a:ln w="9525">
                          <a:solidFill>
                            <a:srgbClr val="000000"/>
                          </a:solidFill>
                          <a:miter lim="800000"/>
                          <a:headEnd/>
                          <a:tailEnd/>
                        </a:ln>
                      </wps:spPr>
                      <wps:txbx>
                        <w:txbxContent>
                          <w:p w14:paraId="2496A571" w14:textId="295074AB" w:rsidR="009E6CE7" w:rsidRPr="002778BB" w:rsidRDefault="00BC026B" w:rsidP="009E6CE7">
                            <w:pPr>
                              <w:jc w:val="center"/>
                              <w:rPr>
                                <w:b/>
                                <w:sz w:val="24"/>
                              </w:rPr>
                            </w:pPr>
                            <w:r>
                              <w:rPr>
                                <w:b/>
                                <w:sz w:val="24"/>
                              </w:rPr>
                              <w:t>IT Coordinator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B0254B" id="_x0000_t202" coordsize="21600,21600" o:spt="202" path="m,l,21600r21600,l21600,xe">
                <v:stroke joinstyle="miter"/>
                <v:path gradientshapeok="t" o:connecttype="rect"/>
              </v:shapetype>
              <v:shape id="Text Box 2" o:spid="_x0000_s1026" type="#_x0000_t202" style="position:absolute;left:0;text-align:left;margin-left:414.9pt;margin-top:30.55pt;width:466.1pt;height:24.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">
                <v:textbox>
                  <w:txbxContent>
                    <w:p w14:paraId="2496A571" w14:textId="295074AB" w:rsidR="009E6CE7" w:rsidRPr="002778BB" w:rsidRDefault="00BC026B" w:rsidP="009E6CE7">
                      <w:pPr>
                        <w:jc w:val="center"/>
                        <w:rPr>
                          <w:b/>
                          <w:sz w:val="24"/>
                        </w:rPr>
                      </w:pPr>
                      <w:r>
                        <w:rPr>
                          <w:b/>
                          <w:sz w:val="24"/>
                        </w:rPr>
                        <w:t>IT Coordinator</w:t>
                      </w:r>
                    </w:p>
                  </w:txbxContent>
                </v:textbox>
                <w10:wrap type="square" anchorx="margin"/>
              </v:shape>
            </w:pict>
          </mc:Fallback>
        </mc:AlternateContent>
      </w:r>
      <w:r w:rsidR="009E6CE7">
        <w:t>Class Diagram</w:t>
      </w:r>
    </w:p>
    <w:p w14:paraId="7113885F" w14:textId="5B730650" w:rsidR="009E6CE7" w:rsidRDefault="009E6CE7" w:rsidP="001C01DB">
      <w:pPr>
        <w:pStyle w:val="Heading1"/>
        <w:numPr>
          <w:ilvl w:val="0"/>
          <w:numId w:val="0"/>
        </w:numPr>
      </w:pPr>
    </w:p>
    <w:p w14:paraId="3464AE61" w14:textId="2C539724" w:rsidR="001C01DB" w:rsidRDefault="00981D70" w:rsidP="009E6CE7">
      <w:r w:rsidRPr="00A521B9">
        <w:rPr>
          <w:noProof/>
        </w:rPr>
        <mc:AlternateContent>
          <mc:Choice Requires="wps">
            <w:drawing>
              <wp:anchor distT="45720" distB="45720" distL="114300" distR="114300" simplePos="0" relativeHeight="251661312" behindDoc="0" locked="0" layoutInCell="1" allowOverlap="1" wp14:anchorId="0D735FE3" wp14:editId="1B015821">
                <wp:simplePos x="0" y="0"/>
                <wp:positionH relativeFrom="margin">
                  <wp:posOffset>-38100</wp:posOffset>
                </wp:positionH>
                <wp:positionV relativeFrom="paragraph">
                  <wp:posOffset>246062</wp:posOffset>
                </wp:positionV>
                <wp:extent cx="5928995" cy="1395095"/>
                <wp:effectExtent l="0" t="0" r="14605" b="146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995" cy="1395095"/>
                        </a:xfrm>
                        <a:prstGeom prst="rect">
                          <a:avLst/>
                        </a:prstGeom>
                        <a:solidFill>
                          <a:srgbClr val="FFFFFF"/>
                        </a:solidFill>
                        <a:ln w="9525">
                          <a:solidFill>
                            <a:srgbClr val="000000"/>
                          </a:solidFill>
                          <a:miter lim="800000"/>
                          <a:headEnd/>
                          <a:tailEnd/>
                        </a:ln>
                      </wps:spPr>
                      <wps:txbx>
                        <w:txbxContent>
                          <w:p w14:paraId="5133E74D" w14:textId="43EACD3D" w:rsidR="009E6CE7" w:rsidRDefault="009E6CE7" w:rsidP="009E6CE7">
                            <w:pPr>
                              <w:rPr>
                                <w:b/>
                                <w:sz w:val="24"/>
                                <w:u w:val="single"/>
                              </w:rPr>
                            </w:pPr>
                            <w:r w:rsidRPr="00AE3975">
                              <w:rPr>
                                <w:b/>
                                <w:sz w:val="24"/>
                                <w:u w:val="single"/>
                              </w:rPr>
                              <w:t>Attributes:</w:t>
                            </w:r>
                          </w:p>
                          <w:p w14:paraId="21D07B6C" w14:textId="56C3996C" w:rsidR="002778BB" w:rsidRPr="002778BB" w:rsidRDefault="00BC026B" w:rsidP="00860705">
                            <w:pPr>
                              <w:jc w:val="center"/>
                              <w:rPr>
                                <w:b/>
                                <w:sz w:val="24"/>
                              </w:rPr>
                            </w:pPr>
                            <w:r>
                              <w:rPr>
                                <w:b/>
                                <w:sz w:val="24"/>
                              </w:rPr>
                              <w:t>-</w:t>
                            </w:r>
                            <w:r w:rsidRPr="00BC026B">
                              <w:rPr>
                                <w:sz w:val="24"/>
                              </w:rPr>
                              <w:t>Alert Settings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35FE3" id="_x0000_s1027" type="#_x0000_t202" style="position:absolute;margin-left:-3pt;margin-top:19.35pt;width:466.85pt;height:109.8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">
                <v:textbox>
                  <w:txbxContent>
                    <w:p w14:paraId="5133E74D" w14:textId="43EACD3D" w:rsidR="009E6CE7" w:rsidRDefault="009E6CE7" w:rsidP="009E6CE7">
                      <w:pPr>
                        <w:rPr>
                          <w:b/>
                          <w:sz w:val="24"/>
                          <w:u w:val="single"/>
                        </w:rPr>
                      </w:pPr>
                      <w:r w:rsidRPr="00AE3975">
                        <w:rPr>
                          <w:b/>
                          <w:sz w:val="24"/>
                          <w:u w:val="single"/>
                        </w:rPr>
                        <w:t>Attributes:</w:t>
                      </w:r>
                    </w:p>
                    <w:p w14:paraId="21D07B6C" w14:textId="56C3996C" w:rsidR="002778BB" w:rsidRPr="002778BB" w:rsidRDefault="00BC026B" w:rsidP="00860705">
                      <w:pPr>
                        <w:jc w:val="center"/>
                        <w:rPr>
                          <w:b/>
                          <w:sz w:val="24"/>
                        </w:rPr>
                      </w:pPr>
                      <w:r>
                        <w:rPr>
                          <w:b/>
                          <w:sz w:val="24"/>
                        </w:rPr>
                        <w:t>-</w:t>
                      </w:r>
                      <w:r w:rsidRPr="00BC026B">
                        <w:rPr>
                          <w:sz w:val="24"/>
                        </w:rPr>
                        <w:t>Alert Settings</w:t>
                      </w:r>
                    </w:p>
                  </w:txbxContent>
                </v:textbox>
                <w10:wrap type="square" anchorx="margin"/>
              </v:shape>
            </w:pict>
          </mc:Fallback>
        </mc:AlternateContent>
      </w:r>
    </w:p>
    <w:p w14:paraId="4F7F1732" w14:textId="65ACCC66" w:rsidR="001C01DB" w:rsidRDefault="001C01DB" w:rsidP="009E6CE7"/>
    <w:p w14:paraId="5CC9901B" w14:textId="438468CB" w:rsidR="001C01DB" w:rsidRDefault="002778BB" w:rsidP="009E6CE7">
      <w:r w:rsidRPr="00AE3975">
        <w:rPr>
          <w:b/>
          <w:noProof/>
          <w:sz w:val="24"/>
        </w:rPr>
        <mc:AlternateContent>
          <mc:Choice Requires="wps">
            <w:drawing>
              <wp:anchor distT="45720" distB="45720" distL="114300" distR="114300" simplePos="0" relativeHeight="251663360" behindDoc="0" locked="0" layoutInCell="1" allowOverlap="1" wp14:anchorId="548B0406" wp14:editId="49B51B72">
                <wp:simplePos x="0" y="0"/>
                <wp:positionH relativeFrom="margin">
                  <wp:align>right</wp:align>
                </wp:positionH>
                <wp:positionV relativeFrom="paragraph">
                  <wp:posOffset>321310</wp:posOffset>
                </wp:positionV>
                <wp:extent cx="5915025" cy="2157095"/>
                <wp:effectExtent l="0" t="0" r="28575" b="146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157095"/>
                        </a:xfrm>
                        <a:prstGeom prst="rect">
                          <a:avLst/>
                        </a:prstGeom>
                        <a:solidFill>
                          <a:srgbClr val="FFFFFF"/>
                        </a:solidFill>
                        <a:ln w="9525">
                          <a:solidFill>
                            <a:srgbClr val="000000"/>
                          </a:solidFill>
                          <a:miter lim="800000"/>
                          <a:headEnd/>
                          <a:tailEnd/>
                        </a:ln>
                      </wps:spPr>
                      <wps:txbx>
                        <w:txbxContent>
                          <w:p w14:paraId="0258BCA8" w14:textId="77777777" w:rsidR="001C01DB" w:rsidRPr="00AE3975" w:rsidRDefault="001C01DB" w:rsidP="001C01DB">
                            <w:pPr>
                              <w:rPr>
                                <w:b/>
                                <w:u w:val="single"/>
                              </w:rPr>
                            </w:pPr>
                            <w:r w:rsidRPr="00AE3975">
                              <w:rPr>
                                <w:b/>
                                <w:sz w:val="24"/>
                                <w:u w:val="single"/>
                              </w:rPr>
                              <w:t>Methods:</w:t>
                            </w:r>
                          </w:p>
                          <w:p w14:paraId="214A338D" w14:textId="77777777" w:rsidR="001C01DB" w:rsidRDefault="001C01DB" w:rsidP="001C01DB"/>
                          <w:p w14:paraId="36A87CBF" w14:textId="22DB3195" w:rsidR="001C01DB" w:rsidRPr="00BC026B" w:rsidRDefault="00BC026B" w:rsidP="00860705">
                            <w:pPr>
                              <w:jc w:val="center"/>
                              <w:rPr>
                                <w:sz w:val="24"/>
                              </w:rPr>
                            </w:pPr>
                            <w:r w:rsidRPr="00BC026B">
                              <w:rPr>
                                <w:sz w:val="24"/>
                              </w:rPr>
                              <w:t>+Create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B0406" id="_x0000_s1028" type="#_x0000_t202" style="position:absolute;margin-left:414.55pt;margin-top:25.3pt;width:465.75pt;height:169.8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">
                <v:textbox>
                  <w:txbxContent>
                    <w:p w14:paraId="0258BCA8" w14:textId="77777777" w:rsidR="001C01DB" w:rsidRPr="00AE3975" w:rsidRDefault="001C01DB" w:rsidP="001C01DB">
                      <w:pPr>
                        <w:rPr>
                          <w:b/>
                          <w:u w:val="single"/>
                        </w:rPr>
                      </w:pPr>
                      <w:r w:rsidRPr="00AE3975">
                        <w:rPr>
                          <w:b/>
                          <w:sz w:val="24"/>
                          <w:u w:val="single"/>
                        </w:rPr>
                        <w:t>Methods:</w:t>
                      </w:r>
                    </w:p>
                    <w:p w14:paraId="214A338D" w14:textId="77777777" w:rsidR="001C01DB" w:rsidRDefault="001C01DB" w:rsidP="001C01DB"/>
                    <w:p w14:paraId="36A87CBF" w14:textId="22DB3195" w:rsidR="001C01DB" w:rsidRPr="00BC026B" w:rsidRDefault="00BC026B" w:rsidP="00860705">
                      <w:pPr>
                        <w:jc w:val="center"/>
                        <w:rPr>
                          <w:sz w:val="24"/>
                        </w:rPr>
                      </w:pPr>
                      <w:r w:rsidRPr="00BC026B">
                        <w:rPr>
                          <w:sz w:val="24"/>
                        </w:rPr>
                        <w:t>+Create (</w:t>
                      </w:r>
                      <w:bookmarkStart w:id="29" w:name="_GoBack"/>
                      <w:bookmarkEnd w:id="29"/>
                      <w:r w:rsidRPr="00BC026B">
                        <w:rPr>
                          <w:sz w:val="24"/>
                        </w:rPr>
                        <w:t>)</w:t>
                      </w:r>
                    </w:p>
                  </w:txbxContent>
                </v:textbox>
                <w10:wrap type="square" anchorx="margin"/>
              </v:shape>
            </w:pict>
          </mc:Fallback>
        </mc:AlternateContent>
      </w:r>
    </w:p>
    <w:p w14:paraId="1F188DAE" w14:textId="6C37C5C6" w:rsidR="001C01DB" w:rsidRDefault="001C01DB" w:rsidP="009E6CE7"/>
    <w:p w14:paraId="10CF9896" w14:textId="2752ACFA" w:rsidR="001C01DB" w:rsidRDefault="001C01DB" w:rsidP="009E6CE7"/>
    <w:p w14:paraId="10C90B25" w14:textId="09C366EB" w:rsidR="001C01DB" w:rsidRDefault="001C01DB" w:rsidP="009E6CE7"/>
    <w:bookmarkEnd w:id="26"/>
    <w:p w14:paraId="76536E29" w14:textId="430AC0DB" w:rsidR="001C01DB" w:rsidRDefault="001C01DB" w:rsidP="009E6CE7"/>
    <w:p w14:paraId="58E16F59" w14:textId="7270DA3E" w:rsidR="001C01DB" w:rsidRDefault="001C01DB" w:rsidP="009E6CE7"/>
    <w:bookmarkEnd w:id="27"/>
    <w:p w14:paraId="6005FC84" w14:textId="4466E11E" w:rsidR="001C01DB" w:rsidRDefault="001C01DB" w:rsidP="009E6CE7"/>
    <w:p w14:paraId="24D531F3" w14:textId="5638FBF1" w:rsidR="001C01DB" w:rsidRDefault="001C01DB" w:rsidP="009E6CE7"/>
    <w:p w14:paraId="29DF11BF" w14:textId="7B3C6368" w:rsidR="001C01DB" w:rsidRDefault="001C01DB" w:rsidP="009E6CE7"/>
    <w:p w14:paraId="5E58218E" w14:textId="082291BB" w:rsidR="001C01DB" w:rsidRDefault="001C01DB" w:rsidP="009E6CE7"/>
    <w:p w14:paraId="49B31060" w14:textId="38E29812" w:rsidR="001C01DB" w:rsidRDefault="001C01DB" w:rsidP="009E6CE7"/>
    <w:p w14:paraId="7CE4369A" w14:textId="361C5179" w:rsidR="001C01DB" w:rsidRDefault="001C01DB" w:rsidP="009E6CE7"/>
    <w:p w14:paraId="0CD027DC" w14:textId="460E4AF4" w:rsidR="001C01DB" w:rsidRDefault="001C01DB" w:rsidP="009E6CE7"/>
    <w:p w14:paraId="15DEE948" w14:textId="7C6D2C6A" w:rsidR="001C01DB" w:rsidRDefault="001C01DB" w:rsidP="009E6CE7"/>
    <w:p w14:paraId="088401A4" w14:textId="611679B8" w:rsidR="001C01DB" w:rsidRDefault="001C01DB" w:rsidP="009E6CE7"/>
    <w:p w14:paraId="65B8E568" w14:textId="235510F1" w:rsidR="001C01DB" w:rsidRDefault="001C01DB" w:rsidP="009E6CE7"/>
    <w:bookmarkEnd w:id="28"/>
    <w:p w14:paraId="6C8EA5F3" w14:textId="331B586B" w:rsidR="009E6CE7" w:rsidRDefault="00860705" w:rsidP="00860705">
      <w:pPr>
        <w:pStyle w:val="Heading1"/>
      </w:pPr>
      <w:r>
        <w:lastRenderedPageBreak/>
        <w:t>Sequence Diagram</w:t>
      </w:r>
    </w:p>
    <w:p w14:paraId="7CE7E8B4" w14:textId="77777777" w:rsidR="00667F72" w:rsidRDefault="00667F72" w:rsidP="00A41E07">
      <w:bookmarkStart w:id="29" w:name="_Hlk497054933"/>
    </w:p>
    <w:bookmarkStart w:id="30" w:name="_Hlk497854530"/>
    <w:p w14:paraId="3FF8BFE9" w14:textId="6DD21A6A" w:rsidR="00A41E07" w:rsidRDefault="00A41E07" w:rsidP="00A41E07">
      <w:r>
        <w:rPr>
          <w:noProof/>
        </w:rPr>
        <mc:AlternateContent>
          <mc:Choice Requires="wps">
            <w:drawing>
              <wp:anchor distT="45720" distB="45720" distL="114300" distR="114300" simplePos="0" relativeHeight="251667456" behindDoc="0" locked="0" layoutInCell="1" allowOverlap="1" wp14:anchorId="1B182DC1" wp14:editId="3953174E">
                <wp:simplePos x="0" y="0"/>
                <wp:positionH relativeFrom="column">
                  <wp:posOffset>4943475</wp:posOffset>
                </wp:positionH>
                <wp:positionV relativeFrom="paragraph">
                  <wp:posOffset>3810</wp:posOffset>
                </wp:positionV>
                <wp:extent cx="1403985" cy="552450"/>
                <wp:effectExtent l="0" t="0" r="2476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985" cy="552450"/>
                        </a:xfrm>
                        <a:prstGeom prst="rect">
                          <a:avLst/>
                        </a:prstGeom>
                        <a:solidFill>
                          <a:srgbClr val="FFFFFF"/>
                        </a:solidFill>
                        <a:ln w="9525">
                          <a:solidFill>
                            <a:srgbClr val="000000"/>
                          </a:solidFill>
                          <a:miter lim="800000"/>
                          <a:headEnd/>
                          <a:tailEnd/>
                        </a:ln>
                      </wps:spPr>
                      <wps:txbx>
                        <w:txbxContent>
                          <w:p w14:paraId="3211D948" w14:textId="77777777" w:rsidR="00A41E07" w:rsidRPr="00901DA5" w:rsidRDefault="00A41E07" w:rsidP="00A41E07">
                            <w:pPr>
                              <w:rPr>
                                <w:b/>
                                <w:u w:val="single"/>
                              </w:rPr>
                            </w:pPr>
                            <w:r w:rsidRPr="00901DA5">
                              <w:rPr>
                                <w:b/>
                                <w:u w:val="single"/>
                              </w:rPr>
                              <w:t>Object:</w:t>
                            </w:r>
                          </w:p>
                          <w:p w14:paraId="71C9631D" w14:textId="192F32E3" w:rsidR="00A41E07" w:rsidRDefault="00A41E07" w:rsidP="00A41E07">
                            <w:r>
                              <w:t>Clinical Volunteer Database</w:t>
                            </w:r>
                          </w:p>
                          <w:p w14:paraId="55EC4612" w14:textId="77777777" w:rsidR="00A41E07" w:rsidRDefault="00A41E07" w:rsidP="00A41E0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182DC1" id="_x0000_s1029" type="#_x0000_t202" style="position:absolute;margin-left:389.25pt;margin-top:.3pt;width:110.55pt;height:4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">
                <v:textbox>
                  <w:txbxContent>
                    <w:p w14:paraId="3211D948" w14:textId="77777777" w:rsidR="00A41E07" w:rsidRPr="00901DA5" w:rsidRDefault="00A41E07" w:rsidP="00A41E07">
                      <w:pPr>
                        <w:rPr>
                          <w:b/>
                          <w:u w:val="single"/>
                        </w:rPr>
                      </w:pPr>
                      <w:r w:rsidRPr="00901DA5">
                        <w:rPr>
                          <w:b/>
                          <w:u w:val="single"/>
                        </w:rPr>
                        <w:t>Object:</w:t>
                      </w:r>
                    </w:p>
                    <w:p w14:paraId="71C9631D" w14:textId="192F32E3" w:rsidR="00A41E07" w:rsidRDefault="00A41E07" w:rsidP="00A41E07">
                      <w:r>
                        <w:t>Clinical Volunteer Database</w:t>
                      </w:r>
                    </w:p>
                    <w:p w14:paraId="55EC4612" w14:textId="77777777" w:rsidR="00A41E07" w:rsidRDefault="00A41E07" w:rsidP="00A41E07"/>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51391374" wp14:editId="3D8BB398">
                <wp:simplePos x="0" y="0"/>
                <wp:positionH relativeFrom="margin">
                  <wp:posOffset>2295525</wp:posOffset>
                </wp:positionH>
                <wp:positionV relativeFrom="paragraph">
                  <wp:posOffset>8255</wp:posOffset>
                </wp:positionV>
                <wp:extent cx="1385570" cy="495300"/>
                <wp:effectExtent l="0" t="0" r="2413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5570" cy="495300"/>
                        </a:xfrm>
                        <a:prstGeom prst="rect">
                          <a:avLst/>
                        </a:prstGeom>
                        <a:solidFill>
                          <a:srgbClr val="FFFFFF"/>
                        </a:solidFill>
                        <a:ln w="9525">
                          <a:solidFill>
                            <a:srgbClr val="000000"/>
                          </a:solidFill>
                          <a:miter lim="800000"/>
                          <a:headEnd/>
                          <a:tailEnd/>
                        </a:ln>
                      </wps:spPr>
                      <wps:txbx>
                        <w:txbxContent>
                          <w:p w14:paraId="34E08AC9" w14:textId="77777777" w:rsidR="00A41E07" w:rsidRPr="00901DA5" w:rsidRDefault="00A41E07" w:rsidP="00A41E07">
                            <w:pPr>
                              <w:rPr>
                                <w:b/>
                                <w:u w:val="single"/>
                              </w:rPr>
                            </w:pPr>
                            <w:r w:rsidRPr="00901DA5">
                              <w:rPr>
                                <w:b/>
                                <w:u w:val="single"/>
                              </w:rPr>
                              <w:t>Class:</w:t>
                            </w:r>
                          </w:p>
                          <w:p w14:paraId="25391398" w14:textId="77777777" w:rsidR="00A41E07" w:rsidRDefault="00A41E07" w:rsidP="00A41E07">
                            <w:r>
                              <w:t>Alert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391374" id="_x0000_s1030" type="#_x0000_t202" style="position:absolute;margin-left:180.75pt;margin-top:.65pt;width:109.1pt;height:39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">
                <v:textbox>
                  <w:txbxContent>
                    <w:p w14:paraId="34E08AC9" w14:textId="77777777" w:rsidR="00A41E07" w:rsidRPr="00901DA5" w:rsidRDefault="00A41E07" w:rsidP="00A41E07">
                      <w:pPr>
                        <w:rPr>
                          <w:b/>
                          <w:u w:val="single"/>
                        </w:rPr>
                      </w:pPr>
                      <w:r w:rsidRPr="00901DA5">
                        <w:rPr>
                          <w:b/>
                          <w:u w:val="single"/>
                        </w:rPr>
                        <w:t>Class:</w:t>
                      </w:r>
                    </w:p>
                    <w:p w14:paraId="25391398" w14:textId="77777777" w:rsidR="00A41E07" w:rsidRDefault="00A41E07" w:rsidP="00A41E07">
                      <w:r>
                        <w:t>Alert System</w:t>
                      </w:r>
                    </w:p>
                  </w:txbxContent>
                </v:textbox>
                <w10:wrap type="square" anchorx="margin"/>
              </v:shape>
            </w:pict>
          </mc:Fallback>
        </mc:AlternateContent>
      </w:r>
      <w:r w:rsidR="00667F72">
        <w:t xml:space="preserve">            IT Coordinator</w:t>
      </w:r>
    </w:p>
    <w:p w14:paraId="7ADBCE1F" w14:textId="304C34CB" w:rsidR="00667F72" w:rsidRDefault="00667F72" w:rsidP="00A41E07">
      <w:r w:rsidRPr="00667F72">
        <w:rPr>
          <w:noProof/>
        </w:rPr>
        <w:drawing>
          <wp:anchor distT="0" distB="0" distL="114300" distR="114300" simplePos="0" relativeHeight="251680768" behindDoc="1" locked="0" layoutInCell="1" allowOverlap="1" wp14:anchorId="0FD3DE77" wp14:editId="0DD6A635">
            <wp:simplePos x="0" y="0"/>
            <wp:positionH relativeFrom="column">
              <wp:posOffset>323850</wp:posOffset>
            </wp:positionH>
            <wp:positionV relativeFrom="paragraph">
              <wp:posOffset>8890</wp:posOffset>
            </wp:positionV>
            <wp:extent cx="481013" cy="8021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rot="10800000" flipV="1">
                      <a:off x="0" y="0"/>
                      <a:ext cx="481013" cy="802125"/>
                    </a:xfrm>
                    <a:prstGeom prst="rect">
                      <a:avLst/>
                    </a:prstGeom>
                  </pic:spPr>
                </pic:pic>
              </a:graphicData>
            </a:graphic>
            <wp14:sizeRelH relativeFrom="page">
              <wp14:pctWidth>0</wp14:pctWidth>
            </wp14:sizeRelH>
            <wp14:sizeRelV relativeFrom="page">
              <wp14:pctHeight>0</wp14:pctHeight>
            </wp14:sizeRelV>
          </wp:anchor>
        </w:drawing>
      </w:r>
    </w:p>
    <w:p w14:paraId="567681C6" w14:textId="1339069E" w:rsidR="00667F72" w:rsidRDefault="00667F72" w:rsidP="00A41E07"/>
    <w:p w14:paraId="0DBFA4D5" w14:textId="77777777" w:rsidR="00667F72" w:rsidRDefault="00667F72" w:rsidP="00A41E07"/>
    <w:p w14:paraId="44E73665" w14:textId="77777777" w:rsidR="00A41E07" w:rsidRDefault="00A41E07" w:rsidP="00A41E07">
      <w:r>
        <w:rPr>
          <w:noProof/>
        </w:rPr>
        <mc:AlternateContent>
          <mc:Choice Requires="wps">
            <w:drawing>
              <wp:anchor distT="0" distB="0" distL="114300" distR="114300" simplePos="0" relativeHeight="251669504" behindDoc="0" locked="0" layoutInCell="1" allowOverlap="1" wp14:anchorId="07598DC6" wp14:editId="11A09B1B">
                <wp:simplePos x="0" y="0"/>
                <wp:positionH relativeFrom="column">
                  <wp:posOffset>2919413</wp:posOffset>
                </wp:positionH>
                <wp:positionV relativeFrom="paragraph">
                  <wp:posOffset>46672</wp:posOffset>
                </wp:positionV>
                <wp:extent cx="9525" cy="3514725"/>
                <wp:effectExtent l="19050" t="19050" r="28575" b="28575"/>
                <wp:wrapNone/>
                <wp:docPr id="7" name="Straight Connector 7"/>
                <wp:cNvGraphicFramePr/>
                <a:graphic xmlns:a="http://schemas.openxmlformats.org/drawingml/2006/main">
                  <a:graphicData uri="http://schemas.microsoft.com/office/word/2010/wordprocessingShape">
                    <wps:wsp>
                      <wps:cNvCnPr/>
                      <wps:spPr>
                        <a:xfrm flipH="1">
                          <a:off x="0" y="0"/>
                          <a:ext cx="9525" cy="35147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FB1A0E" id="Straight Connector 7"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9pt,3.65pt" to="230.65pt,28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" strokecolor="black [3213]" strokeweight="3pt"/>
            </w:pict>
          </mc:Fallback>
        </mc:AlternateContent>
      </w:r>
      <w:r>
        <w:rPr>
          <w:noProof/>
        </w:rPr>
        <mc:AlternateContent>
          <mc:Choice Requires="wps">
            <w:drawing>
              <wp:anchor distT="0" distB="0" distL="114300" distR="114300" simplePos="0" relativeHeight="251670528" behindDoc="0" locked="0" layoutInCell="1" allowOverlap="1" wp14:anchorId="596B1ACC" wp14:editId="7CEFE297">
                <wp:simplePos x="0" y="0"/>
                <wp:positionH relativeFrom="column">
                  <wp:posOffset>5653088</wp:posOffset>
                </wp:positionH>
                <wp:positionV relativeFrom="paragraph">
                  <wp:posOffset>99059</wp:posOffset>
                </wp:positionV>
                <wp:extent cx="0" cy="3476625"/>
                <wp:effectExtent l="19050" t="0" r="19050" b="28575"/>
                <wp:wrapNone/>
                <wp:docPr id="8" name="Straight Connector 8"/>
                <wp:cNvGraphicFramePr/>
                <a:graphic xmlns:a="http://schemas.openxmlformats.org/drawingml/2006/main">
                  <a:graphicData uri="http://schemas.microsoft.com/office/word/2010/wordprocessingShape">
                    <wps:wsp>
                      <wps:cNvCnPr/>
                      <wps:spPr>
                        <a:xfrm>
                          <a:off x="0" y="0"/>
                          <a:ext cx="0" cy="34766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7DB41A7" id="Straight Connector 8"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5.15pt,7.8pt" to="445.15pt,2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" strokecolor="black [3213]" strokeweight="3pt"/>
            </w:pict>
          </mc:Fallback>
        </mc:AlternateContent>
      </w:r>
      <w:r>
        <w:rPr>
          <w:noProof/>
        </w:rPr>
        <mc:AlternateContent>
          <mc:Choice Requires="wps">
            <w:drawing>
              <wp:anchor distT="0" distB="0" distL="114300" distR="114300" simplePos="0" relativeHeight="251668480" behindDoc="0" locked="0" layoutInCell="1" allowOverlap="1" wp14:anchorId="19D4BCEF" wp14:editId="1160DCE4">
                <wp:simplePos x="0" y="0"/>
                <wp:positionH relativeFrom="column">
                  <wp:posOffset>552450</wp:posOffset>
                </wp:positionH>
                <wp:positionV relativeFrom="paragraph">
                  <wp:posOffset>56198</wp:posOffset>
                </wp:positionV>
                <wp:extent cx="14288" cy="3490912"/>
                <wp:effectExtent l="19050" t="19050" r="24130" b="33655"/>
                <wp:wrapNone/>
                <wp:docPr id="6" name="Straight Connector 6"/>
                <wp:cNvGraphicFramePr/>
                <a:graphic xmlns:a="http://schemas.openxmlformats.org/drawingml/2006/main">
                  <a:graphicData uri="http://schemas.microsoft.com/office/word/2010/wordprocessingShape">
                    <wps:wsp>
                      <wps:cNvCnPr/>
                      <wps:spPr>
                        <a:xfrm>
                          <a:off x="0" y="0"/>
                          <a:ext cx="14288" cy="3490912"/>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AC6C52" id="Straight Connector 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3.5pt,4.45pt" to="44.65pt,27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" strokecolor="black [3213]" strokeweight="3pt"/>
            </w:pict>
          </mc:Fallback>
        </mc:AlternateContent>
      </w:r>
    </w:p>
    <w:p w14:paraId="751E97FB" w14:textId="77777777" w:rsidR="00A41E07" w:rsidRDefault="00A41E07" w:rsidP="00A41E07"/>
    <w:p w14:paraId="31B9697A" w14:textId="77777777" w:rsidR="00A41E07" w:rsidRDefault="00A41E07" w:rsidP="00A41E07"/>
    <w:p w14:paraId="31103960" w14:textId="77777777" w:rsidR="00A41E07" w:rsidRDefault="00A41E07" w:rsidP="00A41E07">
      <w:r>
        <w:rPr>
          <w:noProof/>
        </w:rPr>
        <mc:AlternateContent>
          <mc:Choice Requires="wps">
            <w:drawing>
              <wp:anchor distT="45720" distB="45720" distL="114300" distR="114300" simplePos="0" relativeHeight="251675648" behindDoc="0" locked="0" layoutInCell="1" allowOverlap="1" wp14:anchorId="4C06D5EB" wp14:editId="3D496FF6">
                <wp:simplePos x="0" y="0"/>
                <wp:positionH relativeFrom="column">
                  <wp:posOffset>681038</wp:posOffset>
                </wp:positionH>
                <wp:positionV relativeFrom="paragraph">
                  <wp:posOffset>8572</wp:posOffset>
                </wp:positionV>
                <wp:extent cx="804545" cy="1404620"/>
                <wp:effectExtent l="0" t="0" r="14605" b="1397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4545" cy="1404620"/>
                        </a:xfrm>
                        <a:prstGeom prst="rect">
                          <a:avLst/>
                        </a:prstGeom>
                        <a:solidFill>
                          <a:srgbClr val="FFFFFF"/>
                        </a:solidFill>
                        <a:ln w="9525">
                          <a:solidFill>
                            <a:srgbClr val="000000"/>
                          </a:solidFill>
                          <a:miter lim="800000"/>
                          <a:headEnd/>
                          <a:tailEnd/>
                        </a:ln>
                      </wps:spPr>
                      <wps:txbx>
                        <w:txbxContent>
                          <w:p w14:paraId="45F4F037" w14:textId="77777777" w:rsidR="00A41E07" w:rsidRDefault="00A41E07" w:rsidP="00A41E07">
                            <w:r>
                              <w:t>Creates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06D5EB" id="_x0000_s1032" type="#_x0000_t202" style="position:absolute;margin-left:53.65pt;margin-top:.65pt;width:63.3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">
                <v:textbox style="mso-fit-shape-to-text:t">
                  <w:txbxContent>
                    <w:p w14:paraId="45F4F037" w14:textId="77777777" w:rsidR="00A41E07" w:rsidRDefault="00A41E07" w:rsidP="00A41E07">
                      <w:r>
                        <w:t>Creates</w:t>
                      </w:r>
                    </w:p>
                  </w:txbxContent>
                </v:textbox>
                <w10:wrap type="square"/>
              </v:shape>
            </w:pict>
          </mc:Fallback>
        </mc:AlternateContent>
      </w:r>
    </w:p>
    <w:p w14:paraId="5675D95C" w14:textId="77777777" w:rsidR="00A41E07" w:rsidRDefault="00A41E07" w:rsidP="00A41E07"/>
    <w:p w14:paraId="02209530" w14:textId="77777777" w:rsidR="00A41E07" w:rsidRDefault="00A41E07" w:rsidP="00A41E07">
      <w:r>
        <w:rPr>
          <w:noProof/>
        </w:rPr>
        <mc:AlternateContent>
          <mc:Choice Requires="wps">
            <w:drawing>
              <wp:anchor distT="0" distB="0" distL="114300" distR="114300" simplePos="0" relativeHeight="251674624" behindDoc="0" locked="0" layoutInCell="1" allowOverlap="1" wp14:anchorId="4559172B" wp14:editId="05DAAE8E">
                <wp:simplePos x="0" y="0"/>
                <wp:positionH relativeFrom="column">
                  <wp:posOffset>600075</wp:posOffset>
                </wp:positionH>
                <wp:positionV relativeFrom="paragraph">
                  <wp:posOffset>37148</wp:posOffset>
                </wp:positionV>
                <wp:extent cx="2266950" cy="0"/>
                <wp:effectExtent l="0" t="95250" r="0" b="95250"/>
                <wp:wrapNone/>
                <wp:docPr id="13" name="Straight Arrow Connector 13"/>
                <wp:cNvGraphicFramePr/>
                <a:graphic xmlns:a="http://schemas.openxmlformats.org/drawingml/2006/main">
                  <a:graphicData uri="http://schemas.microsoft.com/office/word/2010/wordprocessingShape">
                    <wps:wsp>
                      <wps:cNvCnPr/>
                      <wps:spPr>
                        <a:xfrm>
                          <a:off x="0" y="0"/>
                          <a:ext cx="2266950"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6045EA" id="_x0000_t32" coordsize="21600,21600" o:spt="32" o:oned="t" path="m,l21600,21600e" filled="f">
                <v:path arrowok="t" fillok="f" o:connecttype="none"/>
                <o:lock v:ext="edit" shapetype="t"/>
              </v:shapetype>
              <v:shape id="Straight Arrow Connector 13" o:spid="_x0000_s1026" type="#_x0000_t32" style="position:absolute;margin-left:47.25pt;margin-top:2.95pt;width:178.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" strokecolor="black [3213]" strokeweight="3pt">
                <v:stroke endarrow="block"/>
              </v:shape>
            </w:pict>
          </mc:Fallback>
        </mc:AlternateContent>
      </w:r>
    </w:p>
    <w:p w14:paraId="37080218" w14:textId="77777777" w:rsidR="00A41E07" w:rsidRDefault="00A41E07" w:rsidP="00A41E07"/>
    <w:p w14:paraId="49451A47" w14:textId="77777777" w:rsidR="00A41E07" w:rsidRDefault="00A41E07" w:rsidP="00A41E07"/>
    <w:p w14:paraId="7B0DF22D" w14:textId="77777777" w:rsidR="00A41E07" w:rsidRDefault="00A41E07" w:rsidP="00A41E07"/>
    <w:p w14:paraId="6110A720" w14:textId="77777777" w:rsidR="00A41E07" w:rsidRDefault="00A41E07" w:rsidP="00A41E07"/>
    <w:p w14:paraId="56E85D5A" w14:textId="77777777" w:rsidR="00A41E07" w:rsidRDefault="00A41E07" w:rsidP="00A41E07"/>
    <w:p w14:paraId="2B5220A9" w14:textId="77777777" w:rsidR="00A41E07" w:rsidRDefault="00A41E07" w:rsidP="00A41E07"/>
    <w:p w14:paraId="08BBBA81" w14:textId="77777777" w:rsidR="00A41E07" w:rsidRDefault="00A41E07" w:rsidP="00A41E07"/>
    <w:p w14:paraId="24EEA8CD" w14:textId="77777777" w:rsidR="00A41E07" w:rsidRDefault="00A41E07" w:rsidP="00A41E07"/>
    <w:p w14:paraId="72CE9451" w14:textId="77777777" w:rsidR="00A41E07" w:rsidRDefault="00A41E07" w:rsidP="00A41E07"/>
    <w:p w14:paraId="7A1CCB14" w14:textId="77777777" w:rsidR="00A41E07" w:rsidRDefault="00A41E07" w:rsidP="00A41E07"/>
    <w:p w14:paraId="3DA7AE95" w14:textId="77777777" w:rsidR="00A41E07" w:rsidRDefault="00A41E07" w:rsidP="00A41E07"/>
    <w:p w14:paraId="64E16EC1" w14:textId="77777777" w:rsidR="00A41E07" w:rsidRDefault="00A41E07" w:rsidP="00A41E07"/>
    <w:p w14:paraId="3762E025" w14:textId="77777777" w:rsidR="00A41E07" w:rsidRDefault="00A41E07" w:rsidP="00A41E07"/>
    <w:p w14:paraId="673DB2D9" w14:textId="77777777" w:rsidR="00A41E07" w:rsidRDefault="00A41E07" w:rsidP="00A41E07"/>
    <w:p w14:paraId="45030CA4" w14:textId="77777777" w:rsidR="00A41E07" w:rsidRDefault="00A41E07" w:rsidP="00A41E07"/>
    <w:p w14:paraId="2108D94E" w14:textId="77777777" w:rsidR="00A41E07" w:rsidRDefault="00A41E07" w:rsidP="00A41E07"/>
    <w:p w14:paraId="6B854420" w14:textId="77777777" w:rsidR="00A41E07" w:rsidRDefault="00A41E07" w:rsidP="00A41E07">
      <w:r>
        <w:rPr>
          <w:noProof/>
        </w:rPr>
        <mc:AlternateContent>
          <mc:Choice Requires="wps">
            <w:drawing>
              <wp:anchor distT="0" distB="0" distL="114300" distR="114300" simplePos="0" relativeHeight="251672576" behindDoc="0" locked="0" layoutInCell="1" allowOverlap="1" wp14:anchorId="31674093" wp14:editId="612509B6">
                <wp:simplePos x="0" y="0"/>
                <wp:positionH relativeFrom="column">
                  <wp:posOffset>2724150</wp:posOffset>
                </wp:positionH>
                <wp:positionV relativeFrom="paragraph">
                  <wp:posOffset>7938</wp:posOffset>
                </wp:positionV>
                <wp:extent cx="390525" cy="638175"/>
                <wp:effectExtent l="0" t="0" r="0" b="0"/>
                <wp:wrapNone/>
                <wp:docPr id="11" name="Multiplication Sign 11"/>
                <wp:cNvGraphicFramePr/>
                <a:graphic xmlns:a="http://schemas.openxmlformats.org/drawingml/2006/main">
                  <a:graphicData uri="http://schemas.microsoft.com/office/word/2010/wordprocessingShape">
                    <wps:wsp>
                      <wps:cNvSpPr/>
                      <wps:spPr>
                        <a:xfrm>
                          <a:off x="0" y="0"/>
                          <a:ext cx="390525" cy="63817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CD983" id="Multiplication Sign 11" o:spid="_x0000_s1026" style="position:absolute;margin-left:214.5pt;margin-top:.65pt;width:30.75pt;height:5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0525,638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" path="m54621,177245r78346,-47943l195263,231101,257558,129302r78346,47943l249105,319088r86799,141842l257558,508873,195263,407074,132967,508873,54621,460930,141420,319088,54621,177245xe" fillcolor="black [3213]" strokecolor="black [3213]" strokeweight="2pt">
                <v:path arrowok="t" o:connecttype="custom" o:connectlocs="54621,177245;132967,129302;195263,231101;257558,129302;335904,177245;249105,319088;335904,460930;257558,508873;195263,407074;132967,508873;54621,460930;141420,319088;54621,177245" o:connectangles="0,0,0,0,0,0,0,0,0,0,0,0,0"/>
              </v:shape>
            </w:pict>
          </mc:Fallback>
        </mc:AlternateContent>
      </w:r>
      <w:r>
        <w:rPr>
          <w:noProof/>
        </w:rPr>
        <mc:AlternateContent>
          <mc:Choice Requires="wps">
            <w:drawing>
              <wp:anchor distT="0" distB="0" distL="114300" distR="114300" simplePos="0" relativeHeight="251671552" behindDoc="0" locked="0" layoutInCell="1" allowOverlap="1" wp14:anchorId="64F281CD" wp14:editId="466A8AE3">
                <wp:simplePos x="0" y="0"/>
                <wp:positionH relativeFrom="column">
                  <wp:posOffset>375920</wp:posOffset>
                </wp:positionH>
                <wp:positionV relativeFrom="paragraph">
                  <wp:posOffset>8255</wp:posOffset>
                </wp:positionV>
                <wp:extent cx="376238" cy="571500"/>
                <wp:effectExtent l="0" t="0" r="0" b="0"/>
                <wp:wrapNone/>
                <wp:docPr id="10" name="Multiplication Sign 10"/>
                <wp:cNvGraphicFramePr/>
                <a:graphic xmlns:a="http://schemas.openxmlformats.org/drawingml/2006/main">
                  <a:graphicData uri="http://schemas.microsoft.com/office/word/2010/wordprocessingShape">
                    <wps:wsp>
                      <wps:cNvSpPr/>
                      <wps:spPr>
                        <a:xfrm>
                          <a:off x="0" y="0"/>
                          <a:ext cx="376238" cy="571500"/>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76935E" id="Multiplication Sign 10" o:spid="_x0000_s1026" style="position:absolute;margin-left:29.6pt;margin-top:.65pt;width:29.65pt;height:45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376238,57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" path="m53407,161589r73912,-48658l188119,205285r60800,-92354l322831,161589,241092,285750r81739,124161l248919,458569,188119,366215r-60800,92354l53407,409911,135146,285750,53407,161589xe" fillcolor="black [3213]" strokecolor="black [3213]" strokeweight="2pt">
                <v:path arrowok="t" o:connecttype="custom" o:connectlocs="53407,161589;127319,112931;188119,205285;248919,112931;322831,161589;241092,285750;322831,409911;248919,458569;188119,366215;127319,458569;53407,409911;135146,285750;53407,161589" o:connectangles="0,0,0,0,0,0,0,0,0,0,0,0,0"/>
              </v:shape>
            </w:pict>
          </mc:Fallback>
        </mc:AlternateContent>
      </w:r>
    </w:p>
    <w:p w14:paraId="729361B4" w14:textId="77777777" w:rsidR="00A41E07" w:rsidRDefault="00A41E07" w:rsidP="00A41E07">
      <w:r>
        <w:rPr>
          <w:noProof/>
        </w:rPr>
        <w:drawing>
          <wp:anchor distT="0" distB="0" distL="114300" distR="114300" simplePos="0" relativeHeight="251673600" behindDoc="0" locked="0" layoutInCell="1" allowOverlap="1" wp14:anchorId="005EF226" wp14:editId="557C3A73">
            <wp:simplePos x="0" y="0"/>
            <wp:positionH relativeFrom="column">
              <wp:posOffset>5495925</wp:posOffset>
            </wp:positionH>
            <wp:positionV relativeFrom="paragraph">
              <wp:posOffset>7620</wp:posOffset>
            </wp:positionV>
            <wp:extent cx="316865" cy="420370"/>
            <wp:effectExtent l="0" t="0" r="698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865" cy="420370"/>
                    </a:xfrm>
                    <a:prstGeom prst="rect">
                      <a:avLst/>
                    </a:prstGeom>
                    <a:noFill/>
                  </pic:spPr>
                </pic:pic>
              </a:graphicData>
            </a:graphic>
            <wp14:sizeRelH relativeFrom="page">
              <wp14:pctWidth>0</wp14:pctWidth>
            </wp14:sizeRelH>
            <wp14:sizeRelV relativeFrom="page">
              <wp14:pctHeight>0</wp14:pctHeight>
            </wp14:sizeRelV>
          </wp:anchor>
        </w:drawing>
      </w:r>
    </w:p>
    <w:p w14:paraId="3B1BDAB6" w14:textId="36A249CA" w:rsidR="00860705" w:rsidRDefault="00860705" w:rsidP="00860705"/>
    <w:p w14:paraId="0AF5A3C7" w14:textId="0C98B129" w:rsidR="00860705" w:rsidRDefault="00860705" w:rsidP="00860705"/>
    <w:p w14:paraId="58D11748" w14:textId="6877177F" w:rsidR="00860705" w:rsidRDefault="00860705" w:rsidP="00860705"/>
    <w:p w14:paraId="3BCD4405" w14:textId="4CB74856" w:rsidR="00860705" w:rsidRDefault="00860705" w:rsidP="00860705"/>
    <w:p w14:paraId="2E5EE0E3" w14:textId="08E62F8C" w:rsidR="00860705" w:rsidRDefault="00860705" w:rsidP="00860705"/>
    <w:p w14:paraId="01BAC17D" w14:textId="749D91A7" w:rsidR="00860705" w:rsidRDefault="00860705" w:rsidP="00860705"/>
    <w:p w14:paraId="5BE9AB2E" w14:textId="2E58E9B1" w:rsidR="00860705" w:rsidRDefault="00860705" w:rsidP="00860705"/>
    <w:bookmarkEnd w:id="29"/>
    <w:p w14:paraId="2409E6F2" w14:textId="2AED9BDF" w:rsidR="00860705" w:rsidRDefault="00860705" w:rsidP="00860705"/>
    <w:p w14:paraId="78817833" w14:textId="19ED3397" w:rsidR="00860705" w:rsidRDefault="00860705" w:rsidP="00860705"/>
    <w:bookmarkEnd w:id="30"/>
    <w:p w14:paraId="3BE0F375" w14:textId="3FE8B3E8" w:rsidR="00860705" w:rsidRDefault="00860705" w:rsidP="00860705"/>
    <w:p w14:paraId="5D4AB467" w14:textId="15F7CD8E" w:rsidR="00860705" w:rsidRDefault="00860705" w:rsidP="00860705"/>
    <w:p w14:paraId="5E9576E8" w14:textId="26FF9692" w:rsidR="00860705" w:rsidRDefault="00860705" w:rsidP="00860705"/>
    <w:p w14:paraId="36403548" w14:textId="5848E79E" w:rsidR="00860705" w:rsidRDefault="00860705" w:rsidP="00860705"/>
    <w:p w14:paraId="7FEA77C7" w14:textId="61021643" w:rsidR="00860705" w:rsidRDefault="00860705" w:rsidP="00860705"/>
    <w:p w14:paraId="281CE3AE" w14:textId="77574DCB" w:rsidR="00860705" w:rsidRDefault="00860705" w:rsidP="00860705"/>
    <w:p w14:paraId="6B505ECD" w14:textId="0551DAA2" w:rsidR="00860705" w:rsidRDefault="00860705" w:rsidP="00860705"/>
    <w:p w14:paraId="46CB99C7" w14:textId="7B5E25BE" w:rsidR="00860705" w:rsidRDefault="00860705" w:rsidP="00860705"/>
    <w:p w14:paraId="5AD3B391" w14:textId="069CAB2E" w:rsidR="00860705" w:rsidRDefault="00860705" w:rsidP="00860705"/>
    <w:p w14:paraId="435FAD99" w14:textId="48938EAA" w:rsidR="00860705" w:rsidRDefault="00860705" w:rsidP="00860705"/>
    <w:p w14:paraId="5FD4DF8E" w14:textId="04913596" w:rsidR="00860705" w:rsidRDefault="00860705" w:rsidP="00860705"/>
    <w:p w14:paraId="51C17DA7" w14:textId="06FE586C" w:rsidR="00860705" w:rsidRDefault="00860705" w:rsidP="00860705"/>
    <w:p w14:paraId="7C2802A5" w14:textId="4517A2BB" w:rsidR="008E568F" w:rsidRDefault="00860705" w:rsidP="008E568F">
      <w:pPr>
        <w:pStyle w:val="Heading1"/>
      </w:pPr>
      <w:r>
        <w:t>Use Case Diagram</w:t>
      </w:r>
      <w:r w:rsidR="008E568F">
        <w:t>:</w:t>
      </w:r>
    </w:p>
    <w:p w14:paraId="4B476663" w14:textId="3227A7DA" w:rsidR="00D55A41" w:rsidRDefault="00FE29E3" w:rsidP="00D55A41">
      <w:r w:rsidRPr="00FE29E3">
        <w:rPr>
          <w:noProof/>
        </w:rPr>
        <w:drawing>
          <wp:anchor distT="0" distB="0" distL="114300" distR="114300" simplePos="0" relativeHeight="251681792" behindDoc="0" locked="0" layoutInCell="1" allowOverlap="1" wp14:anchorId="6ED76B10" wp14:editId="00902665">
            <wp:simplePos x="0" y="0"/>
            <wp:positionH relativeFrom="column">
              <wp:posOffset>-123825</wp:posOffset>
            </wp:positionH>
            <wp:positionV relativeFrom="paragraph">
              <wp:posOffset>37465</wp:posOffset>
            </wp:positionV>
            <wp:extent cx="5943600" cy="4511520"/>
            <wp:effectExtent l="0" t="0" r="0" b="381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511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DC8D27" w14:textId="0C190B2F" w:rsidR="00D55A41" w:rsidRDefault="00D55A41" w:rsidP="00D55A41"/>
    <w:p w14:paraId="0B237B15" w14:textId="11DEE9E2" w:rsidR="00D55A41" w:rsidRDefault="00D55A41" w:rsidP="00D55A41">
      <w:pPr>
        <w:rPr>
          <w:noProof/>
        </w:rPr>
      </w:pPr>
    </w:p>
    <w:p w14:paraId="4552A2DE" w14:textId="0A115B52" w:rsidR="00FE29E3" w:rsidRDefault="00FE29E3" w:rsidP="00D55A41">
      <w:pPr>
        <w:rPr>
          <w:noProof/>
        </w:rPr>
      </w:pPr>
    </w:p>
    <w:p w14:paraId="56E90811" w14:textId="5DEEEDDA" w:rsidR="00FE29E3" w:rsidRDefault="00FE29E3" w:rsidP="00D55A41">
      <w:pPr>
        <w:rPr>
          <w:noProof/>
        </w:rPr>
      </w:pPr>
    </w:p>
    <w:p w14:paraId="25567263" w14:textId="2BA2ED70" w:rsidR="00FE29E3" w:rsidRDefault="00FE29E3" w:rsidP="00D55A41">
      <w:pPr>
        <w:rPr>
          <w:noProof/>
        </w:rPr>
      </w:pPr>
    </w:p>
    <w:p w14:paraId="247BBE73" w14:textId="45F5E656" w:rsidR="00FE29E3" w:rsidRDefault="00FE29E3" w:rsidP="00D55A41">
      <w:pPr>
        <w:rPr>
          <w:noProof/>
        </w:rPr>
      </w:pPr>
    </w:p>
    <w:p w14:paraId="05924E75" w14:textId="0C2EA63D" w:rsidR="00FE29E3" w:rsidRDefault="00FE29E3" w:rsidP="00D55A41">
      <w:pPr>
        <w:rPr>
          <w:noProof/>
        </w:rPr>
      </w:pPr>
    </w:p>
    <w:p w14:paraId="74AC343E" w14:textId="1021F558" w:rsidR="00FE29E3" w:rsidRDefault="00FE29E3" w:rsidP="00D55A41">
      <w:pPr>
        <w:rPr>
          <w:noProof/>
        </w:rPr>
      </w:pPr>
    </w:p>
    <w:p w14:paraId="01CDE460" w14:textId="5E83B918" w:rsidR="00FE29E3" w:rsidRDefault="00FE29E3" w:rsidP="00D55A41">
      <w:pPr>
        <w:rPr>
          <w:noProof/>
        </w:rPr>
      </w:pPr>
    </w:p>
    <w:p w14:paraId="7E60BA49" w14:textId="6014C8D8" w:rsidR="00FE29E3" w:rsidRDefault="00FE29E3" w:rsidP="00D55A41">
      <w:pPr>
        <w:rPr>
          <w:noProof/>
        </w:rPr>
      </w:pPr>
    </w:p>
    <w:p w14:paraId="1869F8BD" w14:textId="5B717831" w:rsidR="00FE29E3" w:rsidRDefault="00FE29E3" w:rsidP="00D55A41">
      <w:pPr>
        <w:rPr>
          <w:noProof/>
        </w:rPr>
      </w:pPr>
    </w:p>
    <w:p w14:paraId="6415AC54" w14:textId="4AA741BA" w:rsidR="000108E6" w:rsidRDefault="000108E6" w:rsidP="000108E6"/>
    <w:p w14:paraId="535FE935" w14:textId="69B638C5" w:rsidR="000108E6" w:rsidRDefault="000108E6" w:rsidP="000108E6"/>
    <w:p w14:paraId="0EACD9CD" w14:textId="104F8395" w:rsidR="000108E6" w:rsidRDefault="000108E6" w:rsidP="000108E6"/>
    <w:p w14:paraId="5577929D" w14:textId="33842BE6" w:rsidR="000108E6" w:rsidRDefault="000108E6" w:rsidP="000108E6"/>
    <w:p w14:paraId="7094D4D1" w14:textId="18AD3AF4" w:rsidR="000108E6" w:rsidRDefault="000108E6" w:rsidP="000108E6"/>
    <w:p w14:paraId="48BB51C5" w14:textId="2296759B" w:rsidR="000108E6" w:rsidRDefault="000108E6" w:rsidP="000108E6"/>
    <w:p w14:paraId="012A7A54" w14:textId="75F79AC9" w:rsidR="00FE29E3" w:rsidRDefault="00FE29E3" w:rsidP="000108E6"/>
    <w:p w14:paraId="36F9F9B2" w14:textId="4E748985" w:rsidR="00FE29E3" w:rsidRDefault="00FE29E3" w:rsidP="000108E6"/>
    <w:p w14:paraId="67CC9937" w14:textId="4EE416F9" w:rsidR="00FE29E3" w:rsidRDefault="00FE29E3" w:rsidP="000108E6"/>
    <w:p w14:paraId="1F522A06" w14:textId="62DB1636" w:rsidR="00FE29E3" w:rsidRDefault="00FE29E3" w:rsidP="000108E6"/>
    <w:p w14:paraId="09EFFB39" w14:textId="219398A2" w:rsidR="00FE29E3" w:rsidRDefault="00FE29E3" w:rsidP="000108E6"/>
    <w:p w14:paraId="365352FF" w14:textId="5034DE57" w:rsidR="00FE29E3" w:rsidRDefault="00FE29E3" w:rsidP="000108E6"/>
    <w:p w14:paraId="174284F4" w14:textId="018004EB" w:rsidR="00FE29E3" w:rsidRDefault="00FE29E3" w:rsidP="000108E6"/>
    <w:p w14:paraId="27495C4D" w14:textId="34075C8A" w:rsidR="00FE29E3" w:rsidRDefault="00FE29E3" w:rsidP="000108E6"/>
    <w:p w14:paraId="1975F77F" w14:textId="072CF8BC" w:rsidR="00FE29E3" w:rsidRDefault="00FE29E3" w:rsidP="000108E6"/>
    <w:p w14:paraId="634EFF90" w14:textId="3017F1E0" w:rsidR="00FE29E3" w:rsidRDefault="00FE29E3" w:rsidP="000108E6"/>
    <w:p w14:paraId="21A6E58F" w14:textId="71D94D27" w:rsidR="00FE29E3" w:rsidRDefault="00FE29E3" w:rsidP="000108E6"/>
    <w:p w14:paraId="3871BBDE" w14:textId="42163BEE" w:rsidR="00FE29E3" w:rsidRDefault="00FE29E3" w:rsidP="000108E6"/>
    <w:p w14:paraId="6A05E8E3" w14:textId="48AF2747" w:rsidR="00FE29E3" w:rsidRDefault="00FE29E3" w:rsidP="000108E6"/>
    <w:p w14:paraId="0282BB71" w14:textId="03FC668E" w:rsidR="00FE29E3" w:rsidRDefault="00FE29E3" w:rsidP="000108E6"/>
    <w:p w14:paraId="04F6F62F" w14:textId="3B71F9AF" w:rsidR="00FE29E3" w:rsidRDefault="00FE29E3" w:rsidP="000108E6"/>
    <w:p w14:paraId="1E8494DB" w14:textId="5D34FD2A" w:rsidR="00FE29E3" w:rsidRDefault="00FE29E3" w:rsidP="000108E6"/>
    <w:p w14:paraId="54E113A4" w14:textId="5CBD2A10" w:rsidR="00FE29E3" w:rsidRDefault="00FE29E3" w:rsidP="000108E6"/>
    <w:p w14:paraId="6003888B" w14:textId="27DB668C" w:rsidR="00FE29E3" w:rsidRDefault="00FE29E3" w:rsidP="000108E6"/>
    <w:p w14:paraId="26F9D836" w14:textId="17797B86" w:rsidR="00FE29E3" w:rsidRDefault="00FE29E3" w:rsidP="000108E6"/>
    <w:p w14:paraId="2A84828C" w14:textId="6B04EC04" w:rsidR="00FE29E3" w:rsidRDefault="00FE29E3" w:rsidP="000108E6"/>
    <w:p w14:paraId="36DF3D88" w14:textId="699714B8" w:rsidR="00FE29E3" w:rsidRDefault="00FE29E3" w:rsidP="000108E6"/>
    <w:p w14:paraId="6402B9AC" w14:textId="11ED5BAE" w:rsidR="00FE29E3" w:rsidRDefault="00FE29E3" w:rsidP="000108E6"/>
    <w:p w14:paraId="59E2D3F6" w14:textId="682ED2C8" w:rsidR="00FE29E3" w:rsidRDefault="00FE29E3" w:rsidP="000108E6"/>
    <w:p w14:paraId="675930B9" w14:textId="5F8B124E" w:rsidR="00FE29E3" w:rsidRDefault="00FE29E3" w:rsidP="000108E6"/>
    <w:p w14:paraId="754A2901" w14:textId="64A3F2D0" w:rsidR="00FE29E3" w:rsidRDefault="00FE29E3" w:rsidP="000108E6"/>
    <w:p w14:paraId="00A6F001" w14:textId="0D9CD588" w:rsidR="00FE29E3" w:rsidRDefault="00FE29E3" w:rsidP="000108E6"/>
    <w:p w14:paraId="54B88CE2" w14:textId="3A8AAC24" w:rsidR="00FE29E3" w:rsidRDefault="00FE29E3" w:rsidP="000108E6"/>
    <w:p w14:paraId="74FAA15D" w14:textId="19C5DE8F" w:rsidR="00FE29E3" w:rsidRDefault="00FE29E3" w:rsidP="000108E6"/>
    <w:p w14:paraId="56F7C28E" w14:textId="77777777" w:rsidR="00FE29E3" w:rsidRPr="000108E6" w:rsidRDefault="00FE29E3" w:rsidP="000108E6"/>
    <w:p w14:paraId="43A882B9" w14:textId="47C6663D" w:rsidR="000108E6" w:rsidRDefault="000108E6" w:rsidP="00D55A41">
      <w:pPr>
        <w:pStyle w:val="Heading1"/>
      </w:pPr>
      <w:r>
        <w:lastRenderedPageBreak/>
        <w:t>Prototype:</w:t>
      </w:r>
    </w:p>
    <w:p w14:paraId="1805A166" w14:textId="77777777" w:rsidR="000B09BC" w:rsidRPr="000B09BC" w:rsidRDefault="000108E6" w:rsidP="000B09BC">
      <w:pPr>
        <w:pStyle w:val="Heading2"/>
        <w:numPr>
          <w:ilvl w:val="0"/>
          <w:numId w:val="0"/>
        </w:numPr>
        <w:ind w:left="720"/>
      </w:pPr>
      <w:r w:rsidRPr="000B09BC">
        <w:rPr>
          <w:rFonts w:cs="Arial"/>
        </w:rPr>
        <w:t>10.1 Prototype Description:</w:t>
      </w:r>
      <w:r w:rsidRPr="000108E6">
        <w:rPr>
          <w:rFonts w:cs="Arial"/>
          <w:b w:val="0"/>
        </w:rPr>
        <w:t xml:space="preserve"> </w:t>
      </w:r>
      <w:r w:rsidR="000B09BC" w:rsidRPr="000B09BC">
        <w:t>This Prototype will be used to set up Alert System for Non-Clinical Volunteer Database. This will alert system will help notify SOSL of a new Non-Clinical Volunteer.</w:t>
      </w:r>
    </w:p>
    <w:p w14:paraId="09971B5D" w14:textId="3F541710" w:rsidR="008E3FC2" w:rsidRDefault="008E3FC2" w:rsidP="000B09BC">
      <w:pPr>
        <w:ind w:left="720"/>
        <w:rPr>
          <w:rFonts w:ascii="Arial" w:hAnsi="Arial" w:cs="Arial"/>
          <w:b/>
        </w:rPr>
      </w:pPr>
    </w:p>
    <w:p w14:paraId="379D1C70" w14:textId="75F9C212" w:rsidR="008E568F" w:rsidRDefault="000108E6" w:rsidP="008E3FC2">
      <w:pPr>
        <w:ind w:firstLine="720"/>
      </w:pPr>
      <w:r w:rsidRPr="000108E6">
        <w:rPr>
          <w:rFonts w:ascii="Arial" w:hAnsi="Arial" w:cs="Arial"/>
          <w:b/>
        </w:rPr>
        <w:t xml:space="preserve">10.2 </w:t>
      </w:r>
      <w:r w:rsidR="00D55A41" w:rsidRPr="000108E6">
        <w:rPr>
          <w:rFonts w:ascii="Arial" w:hAnsi="Arial" w:cs="Arial"/>
          <w:b/>
          <w:noProof/>
        </w:rPr>
        <w:drawing>
          <wp:anchor distT="0" distB="0" distL="114300" distR="114300" simplePos="0" relativeHeight="251677696" behindDoc="0" locked="0" layoutInCell="1" allowOverlap="1" wp14:anchorId="15F05A7C" wp14:editId="42B210EB">
            <wp:simplePos x="0" y="0"/>
            <wp:positionH relativeFrom="column">
              <wp:posOffset>556577</wp:posOffset>
            </wp:positionH>
            <wp:positionV relativeFrom="paragraph">
              <wp:posOffset>286068</wp:posOffset>
            </wp:positionV>
            <wp:extent cx="3867428" cy="4262438"/>
            <wp:effectExtent l="0" t="0" r="0" b="508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67428" cy="4262438"/>
                    </a:xfrm>
                    <a:prstGeom prst="rect">
                      <a:avLst/>
                    </a:prstGeom>
                  </pic:spPr>
                </pic:pic>
              </a:graphicData>
            </a:graphic>
            <wp14:sizeRelH relativeFrom="page">
              <wp14:pctWidth>0</wp14:pctWidth>
            </wp14:sizeRelH>
            <wp14:sizeRelV relativeFrom="page">
              <wp14:pctHeight>0</wp14:pctHeight>
            </wp14:sizeRelV>
          </wp:anchor>
        </w:drawing>
      </w:r>
      <w:r w:rsidRPr="000108E6">
        <w:rPr>
          <w:rFonts w:ascii="Arial" w:hAnsi="Arial" w:cs="Arial"/>
          <w:b/>
        </w:rPr>
        <w:t xml:space="preserve">Actual </w:t>
      </w:r>
      <w:r w:rsidR="008E568F" w:rsidRPr="000108E6">
        <w:rPr>
          <w:rFonts w:ascii="Arial" w:hAnsi="Arial" w:cs="Arial"/>
          <w:b/>
        </w:rPr>
        <w:t>Prototype:</w:t>
      </w:r>
      <w:r w:rsidR="008E568F">
        <w:t xml:space="preserve"> </w:t>
      </w:r>
    </w:p>
    <w:p w14:paraId="5B20CD91" w14:textId="4A6293E4" w:rsidR="008E568F" w:rsidRPr="008E568F" w:rsidRDefault="00D55A41" w:rsidP="008E568F">
      <w:r>
        <w:rPr>
          <w:noProof/>
        </w:rPr>
        <mc:AlternateContent>
          <mc:Choice Requires="wps">
            <w:drawing>
              <wp:anchor distT="0" distB="0" distL="114300" distR="114300" simplePos="0" relativeHeight="251679744" behindDoc="0" locked="0" layoutInCell="1" allowOverlap="1" wp14:anchorId="00A7B0BF" wp14:editId="0BDBCD27">
                <wp:simplePos x="0" y="0"/>
                <wp:positionH relativeFrom="column">
                  <wp:posOffset>4862195</wp:posOffset>
                </wp:positionH>
                <wp:positionV relativeFrom="paragraph">
                  <wp:posOffset>2932430</wp:posOffset>
                </wp:positionV>
                <wp:extent cx="1276350" cy="8763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1276350" cy="876300"/>
                        </a:xfrm>
                        <a:prstGeom prst="rect">
                          <a:avLst/>
                        </a:prstGeom>
                        <a:solidFill>
                          <a:sysClr val="window" lastClr="FFFFFF"/>
                        </a:solidFill>
                        <a:ln w="6350">
                          <a:solidFill>
                            <a:prstClr val="black"/>
                          </a:solidFill>
                        </a:ln>
                      </wps:spPr>
                      <wps:txbx>
                        <w:txbxContent>
                          <w:p w14:paraId="70DB433C" w14:textId="77777777" w:rsidR="008E568F" w:rsidRDefault="008E568F" w:rsidP="008E568F">
                            <w:r>
                              <w:t>Select Start &amp; This will walk-through alert settings on this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A7B0BF" id="Text Box 16" o:spid="_x0000_s1033" type="#_x0000_t202" style="position:absolute;margin-left:382.85pt;margin-top:230.9pt;width:100.5pt;height:69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" fillcolor="window" strokeweight=".5pt">
                <v:textbox>
                  <w:txbxContent>
                    <w:p w14:paraId="70DB433C" w14:textId="77777777" w:rsidR="008E568F" w:rsidRDefault="008E568F" w:rsidP="008E568F">
                      <w:r>
                        <w:t>Select Start &amp; This will walk-through alert settings on this database</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3BC22C49" wp14:editId="58F3E17D">
                <wp:simplePos x="0" y="0"/>
                <wp:positionH relativeFrom="column">
                  <wp:posOffset>3897630</wp:posOffset>
                </wp:positionH>
                <wp:positionV relativeFrom="paragraph">
                  <wp:posOffset>1839595</wp:posOffset>
                </wp:positionV>
                <wp:extent cx="1104900" cy="1100137"/>
                <wp:effectExtent l="40640" t="35560" r="40640" b="40640"/>
                <wp:wrapNone/>
                <wp:docPr id="15" name="Straight Arrow Connector 15"/>
                <wp:cNvGraphicFramePr/>
                <a:graphic xmlns:a="http://schemas.openxmlformats.org/drawingml/2006/main">
                  <a:graphicData uri="http://schemas.microsoft.com/office/word/2010/wordprocessingShape">
                    <wps:wsp>
                      <wps:cNvCnPr/>
                      <wps:spPr>
                        <a:xfrm rot="5400000" flipH="1">
                          <a:off x="0" y="0"/>
                          <a:ext cx="1104900" cy="1100137"/>
                        </a:xfrm>
                        <a:prstGeom prst="straightConnector1">
                          <a:avLst/>
                        </a:prstGeom>
                        <a:noFill/>
                        <a:ln w="57150"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23CA5A6C" id="_x0000_t32" coordsize="21600,21600" o:spt="32" o:oned="t" path="m,l21600,21600e" filled="f">
                <v:path arrowok="t" fillok="f" o:connecttype="none"/>
                <o:lock v:ext="edit" shapetype="t"/>
              </v:shapetype>
              <v:shape id="Straight Arrow Connector 15" o:spid="_x0000_s1026" type="#_x0000_t32" style="position:absolute;margin-left:306.9pt;margin-top:144.85pt;width:87pt;height:86.6pt;rotation:-90;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" strokecolor="windowText" strokeweight="4.5pt">
                <v:stroke endarrow="block"/>
              </v:shape>
            </w:pict>
          </mc:Fallback>
        </mc:AlternateContent>
      </w:r>
    </w:p>
    <w:sectPr w:rsidR="008E568F" w:rsidRPr="008E568F">
      <w:headerReference w:type="default" r:id="rId12"/>
      <w:footerReference w:type="default" r:id="rId13"/>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D3E92" w14:textId="77777777" w:rsidR="005E4AEF" w:rsidRDefault="005E4AEF">
      <w:pPr>
        <w:spacing w:line="240" w:lineRule="auto"/>
      </w:pPr>
      <w:r>
        <w:separator/>
      </w:r>
    </w:p>
  </w:endnote>
  <w:endnote w:type="continuationSeparator" w:id="0">
    <w:p w14:paraId="143725AA" w14:textId="77777777" w:rsidR="005E4AEF" w:rsidRDefault="005E4A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63927" w14:paraId="70D4175B" w14:textId="77777777">
      <w:tc>
        <w:tcPr>
          <w:tcW w:w="3162" w:type="dxa"/>
          <w:tcBorders>
            <w:top w:val="nil"/>
            <w:left w:val="nil"/>
            <w:bottom w:val="nil"/>
            <w:right w:val="nil"/>
          </w:tcBorders>
        </w:tcPr>
        <w:p w14:paraId="4B6784D7" w14:textId="77777777" w:rsidR="00063927" w:rsidRDefault="00063927">
          <w:pPr>
            <w:ind w:right="360"/>
            <w:rPr>
              <w:sz w:val="24"/>
            </w:rPr>
          </w:pPr>
          <w:r>
            <w:t>Confidential</w:t>
          </w:r>
        </w:p>
      </w:tc>
      <w:tc>
        <w:tcPr>
          <w:tcW w:w="3162" w:type="dxa"/>
          <w:tcBorders>
            <w:top w:val="nil"/>
            <w:left w:val="nil"/>
            <w:bottom w:val="nil"/>
            <w:right w:val="nil"/>
          </w:tcBorders>
        </w:tcPr>
        <w:p w14:paraId="5D601561" w14:textId="31F209D1" w:rsidR="00063927" w:rsidRDefault="00063927">
          <w:pPr>
            <w:jc w:val="center"/>
          </w:pPr>
          <w:r>
            <w:fldChar w:fldCharType="begin"/>
          </w:r>
          <w:r>
            <w:instrText>symbol 211 \f "Symbol" \s 10</w:instrText>
          </w:r>
          <w:r>
            <w:fldChar w:fldCharType="separate"/>
          </w:r>
          <w:r>
            <w:rPr>
              <w:rFonts w:ascii="Symbol" w:hAnsi="Symbol"/>
            </w:rPr>
            <w:t>Ó</w:t>
          </w:r>
          <w:r>
            <w:fldChar w:fldCharType="end"/>
          </w:r>
          <w:r>
            <w:t>Red Factor Consulting</w:t>
          </w:r>
          <w:r>
            <w:fldChar w:fldCharType="begin"/>
          </w:r>
          <w:r>
            <w:instrText xml:space="preserve"> DOCPROPERTY "Company"  \* MERGEFORMAT </w:instrText>
          </w:r>
          <w:r>
            <w:fldChar w:fldCharType="end"/>
          </w:r>
          <w:r>
            <w:t xml:space="preserve">, </w:t>
          </w:r>
          <w:r>
            <w:fldChar w:fldCharType="begin"/>
          </w:r>
          <w:r>
            <w:instrText xml:space="preserve"> DATE \@ "yyyy" </w:instrText>
          </w:r>
          <w:r>
            <w:fldChar w:fldCharType="separate"/>
          </w:r>
          <w:r w:rsidR="00452FC2">
            <w:rPr>
              <w:noProof/>
            </w:rPr>
            <w:t>2017</w:t>
          </w:r>
          <w:r>
            <w:fldChar w:fldCharType="end"/>
          </w:r>
        </w:p>
      </w:tc>
      <w:tc>
        <w:tcPr>
          <w:tcW w:w="3162" w:type="dxa"/>
          <w:tcBorders>
            <w:top w:val="nil"/>
            <w:left w:val="nil"/>
            <w:bottom w:val="nil"/>
            <w:right w:val="nil"/>
          </w:tcBorders>
        </w:tcPr>
        <w:p w14:paraId="4A210BF2" w14:textId="1D61D9E7" w:rsidR="00063927" w:rsidRDefault="00063927">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9E2582">
            <w:rPr>
              <w:rStyle w:val="PageNumber"/>
              <w:noProof/>
            </w:rPr>
            <w:t>8</w:t>
          </w:r>
          <w:r>
            <w:rPr>
              <w:rStyle w:val="PageNumber"/>
            </w:rPr>
            <w:fldChar w:fldCharType="end"/>
          </w:r>
        </w:p>
      </w:tc>
    </w:tr>
  </w:tbl>
  <w:p w14:paraId="1390F31A" w14:textId="77777777" w:rsidR="00063927" w:rsidRDefault="000639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D0F9C0" w14:textId="77777777" w:rsidR="005E4AEF" w:rsidRDefault="005E4AEF">
      <w:pPr>
        <w:spacing w:line="240" w:lineRule="auto"/>
      </w:pPr>
      <w:r>
        <w:separator/>
      </w:r>
    </w:p>
  </w:footnote>
  <w:footnote w:type="continuationSeparator" w:id="0">
    <w:p w14:paraId="4B8DC21D" w14:textId="77777777" w:rsidR="005E4AEF" w:rsidRDefault="005E4A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3F7A9" w14:textId="77777777" w:rsidR="00063927" w:rsidRDefault="00063927">
    <w:pPr>
      <w:rPr>
        <w:sz w:val="24"/>
      </w:rPr>
    </w:pPr>
  </w:p>
  <w:p w14:paraId="77B0D726" w14:textId="77777777" w:rsidR="00063927" w:rsidRDefault="00063927">
    <w:pPr>
      <w:pBdr>
        <w:top w:val="single" w:sz="6" w:space="1" w:color="auto"/>
      </w:pBdr>
      <w:rPr>
        <w:sz w:val="24"/>
      </w:rPr>
    </w:pPr>
  </w:p>
  <w:p w14:paraId="563AC075" w14:textId="77777777" w:rsidR="00063927" w:rsidRDefault="005E4AEF">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063927">
      <w:rPr>
        <w:rFonts w:ascii="Arial" w:hAnsi="Arial"/>
        <w:b/>
        <w:sz w:val="36"/>
      </w:rPr>
      <w:t>Red Factor Consulting</w:t>
    </w:r>
    <w:r>
      <w:rPr>
        <w:rFonts w:ascii="Arial" w:hAnsi="Arial"/>
        <w:b/>
        <w:sz w:val="36"/>
      </w:rPr>
      <w:fldChar w:fldCharType="end"/>
    </w:r>
  </w:p>
  <w:p w14:paraId="26F61D1A" w14:textId="77777777" w:rsidR="00063927" w:rsidRDefault="00063927">
    <w:pPr>
      <w:pBdr>
        <w:bottom w:val="single" w:sz="6" w:space="1" w:color="auto"/>
      </w:pBdr>
      <w:jc w:val="right"/>
      <w:rPr>
        <w:sz w:val="24"/>
      </w:rPr>
    </w:pPr>
  </w:p>
  <w:p w14:paraId="4AC724B1" w14:textId="77777777" w:rsidR="00063927" w:rsidRDefault="000639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63927" w14:paraId="144C151A" w14:textId="77777777" w:rsidTr="005B558B">
      <w:trPr>
        <w:trHeight w:val="363"/>
      </w:trPr>
      <w:tc>
        <w:tcPr>
          <w:tcW w:w="6379" w:type="dxa"/>
        </w:tcPr>
        <w:p w14:paraId="6B7AB91F" w14:textId="77777777" w:rsidR="00063927" w:rsidRDefault="00063927">
          <w:r>
            <w:t>Surgery on Sunday Louisville Consulting</w:t>
          </w:r>
        </w:p>
      </w:tc>
      <w:tc>
        <w:tcPr>
          <w:tcW w:w="3179" w:type="dxa"/>
        </w:tcPr>
        <w:p w14:paraId="5E1CDCB6" w14:textId="7D0661A6" w:rsidR="00063927" w:rsidRDefault="00063927">
          <w:pPr>
            <w:tabs>
              <w:tab w:val="left" w:pos="1135"/>
            </w:tabs>
            <w:spacing w:before="40"/>
            <w:ind w:right="68"/>
          </w:pPr>
          <w:r>
            <w:t xml:space="preserve">  Version:           </w:t>
          </w:r>
          <w:r w:rsidR="00452FC2">
            <w:t>3</w:t>
          </w:r>
          <w:r>
            <w:t>.0</w:t>
          </w:r>
        </w:p>
      </w:tc>
    </w:tr>
    <w:tr w:rsidR="00063927" w14:paraId="0E4E1820" w14:textId="77777777" w:rsidTr="00C439F2">
      <w:trPr>
        <w:trHeight w:val="363"/>
      </w:trPr>
      <w:tc>
        <w:tcPr>
          <w:tcW w:w="6379" w:type="dxa"/>
        </w:tcPr>
        <w:p w14:paraId="45D237E6" w14:textId="5C7566DB" w:rsidR="00063927" w:rsidRDefault="005E4AEF" w:rsidP="00C439F2">
          <w:r>
            <w:fldChar w:fldCharType="begin"/>
          </w:r>
          <w:r>
            <w:instrText xml:space="preserve">title  \* Mergeformat </w:instrText>
          </w:r>
          <w:r>
            <w:fldChar w:fldCharType="separate"/>
          </w:r>
          <w:r w:rsidR="00063927">
            <w:t>Use Case Specification: Setup an Alert System for Clinical Volunteer Database</w:t>
          </w:r>
          <w:r>
            <w:fldChar w:fldCharType="end"/>
          </w:r>
        </w:p>
      </w:tc>
      <w:tc>
        <w:tcPr>
          <w:tcW w:w="3179" w:type="dxa"/>
        </w:tcPr>
        <w:p w14:paraId="2CB747E6" w14:textId="5A62902F" w:rsidR="00063927" w:rsidRDefault="00707C1E">
          <w:r>
            <w:t xml:space="preserve">  Date:  </w:t>
          </w:r>
          <w:r w:rsidR="00BC026B">
            <w:t>7</w:t>
          </w:r>
          <w:r w:rsidR="00063927">
            <w:t>/</w:t>
          </w:r>
          <w:r w:rsidR="00BC026B">
            <w:t>Dec</w:t>
          </w:r>
          <w:r w:rsidR="00063927">
            <w:t>/17</w:t>
          </w:r>
        </w:p>
      </w:tc>
    </w:tr>
    <w:tr w:rsidR="00063927" w14:paraId="56CCD568" w14:textId="77777777" w:rsidTr="001C2B7E">
      <w:trPr>
        <w:trHeight w:val="201"/>
      </w:trPr>
      <w:tc>
        <w:tcPr>
          <w:tcW w:w="9558" w:type="dxa"/>
          <w:gridSpan w:val="2"/>
        </w:tcPr>
        <w:p w14:paraId="650047BC" w14:textId="028DAB96" w:rsidR="00063927" w:rsidRDefault="006F151C">
          <w:r>
            <w:t>UCID 012</w:t>
          </w:r>
        </w:p>
      </w:tc>
    </w:tr>
  </w:tbl>
  <w:p w14:paraId="0B23D605" w14:textId="77777777" w:rsidR="00063927" w:rsidRDefault="000639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D77F91"/>
    <w:multiLevelType w:val="multilevel"/>
    <w:tmpl w:val="71BA48A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41628B1"/>
    <w:multiLevelType w:val="hybridMultilevel"/>
    <w:tmpl w:val="A7563D0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1"/>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0"/>
  </w:num>
  <w:num w:numId="10">
    <w:abstractNumId w:val="3"/>
  </w:num>
  <w:num w:numId="11">
    <w:abstractNumId w:val="11"/>
  </w:num>
  <w:num w:numId="12">
    <w:abstractNumId w:val="8"/>
  </w:num>
  <w:num w:numId="13">
    <w:abstractNumId w:val="19"/>
  </w:num>
  <w:num w:numId="14">
    <w:abstractNumId w:val="7"/>
  </w:num>
  <w:num w:numId="15">
    <w:abstractNumId w:val="4"/>
  </w:num>
  <w:num w:numId="16">
    <w:abstractNumId w:val="18"/>
  </w:num>
  <w:num w:numId="17">
    <w:abstractNumId w:val="13"/>
  </w:num>
  <w:num w:numId="18">
    <w:abstractNumId w:val="5"/>
  </w:num>
  <w:num w:numId="19">
    <w:abstractNumId w:val="12"/>
  </w:num>
  <w:num w:numId="20">
    <w:abstractNumId w:val="6"/>
  </w:num>
  <w:num w:numId="21">
    <w:abstractNumId w:val="17"/>
  </w:num>
  <w:num w:numId="22">
    <w:abstractNumId w:val="10"/>
  </w:num>
  <w:num w:numId="23">
    <w:abstractNumId w:val="16"/>
  </w:num>
  <w:num w:numId="24">
    <w:abstractNumId w:val="0"/>
  </w:num>
  <w:num w:numId="25">
    <w:abstractNumId w:val="0"/>
    <w:lvlOverride w:ilvl="0">
      <w:startOverride w:val="10"/>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9B8"/>
    <w:rsid w:val="000108E6"/>
    <w:rsid w:val="00036F2D"/>
    <w:rsid w:val="00041D32"/>
    <w:rsid w:val="00063927"/>
    <w:rsid w:val="0008098B"/>
    <w:rsid w:val="000B09BC"/>
    <w:rsid w:val="00126FE3"/>
    <w:rsid w:val="00147950"/>
    <w:rsid w:val="001C01DB"/>
    <w:rsid w:val="001C2B7E"/>
    <w:rsid w:val="001E7474"/>
    <w:rsid w:val="00203E1A"/>
    <w:rsid w:val="00205219"/>
    <w:rsid w:val="002171B4"/>
    <w:rsid w:val="002235AA"/>
    <w:rsid w:val="002778BB"/>
    <w:rsid w:val="002B0C77"/>
    <w:rsid w:val="002C5F4E"/>
    <w:rsid w:val="00307225"/>
    <w:rsid w:val="0035688E"/>
    <w:rsid w:val="00386753"/>
    <w:rsid w:val="00394749"/>
    <w:rsid w:val="003B4A06"/>
    <w:rsid w:val="003D6CA2"/>
    <w:rsid w:val="003E01AD"/>
    <w:rsid w:val="003E071C"/>
    <w:rsid w:val="00432265"/>
    <w:rsid w:val="00452FC2"/>
    <w:rsid w:val="00474753"/>
    <w:rsid w:val="004A7506"/>
    <w:rsid w:val="004B6B11"/>
    <w:rsid w:val="00500F2A"/>
    <w:rsid w:val="005B558B"/>
    <w:rsid w:val="005E4AEF"/>
    <w:rsid w:val="005F1D66"/>
    <w:rsid w:val="00605BD2"/>
    <w:rsid w:val="00634A22"/>
    <w:rsid w:val="006461E8"/>
    <w:rsid w:val="00646297"/>
    <w:rsid w:val="00667F72"/>
    <w:rsid w:val="006812AC"/>
    <w:rsid w:val="00682E1D"/>
    <w:rsid w:val="006C3082"/>
    <w:rsid w:val="006E332C"/>
    <w:rsid w:val="006F151C"/>
    <w:rsid w:val="00707C1E"/>
    <w:rsid w:val="00713032"/>
    <w:rsid w:val="007459BB"/>
    <w:rsid w:val="007E2101"/>
    <w:rsid w:val="00860705"/>
    <w:rsid w:val="008766E2"/>
    <w:rsid w:val="008D2310"/>
    <w:rsid w:val="008E3FC2"/>
    <w:rsid w:val="008E568F"/>
    <w:rsid w:val="009153D7"/>
    <w:rsid w:val="00932107"/>
    <w:rsid w:val="00944DFD"/>
    <w:rsid w:val="009528CE"/>
    <w:rsid w:val="00981D70"/>
    <w:rsid w:val="009A7FE1"/>
    <w:rsid w:val="009B60CC"/>
    <w:rsid w:val="009E2582"/>
    <w:rsid w:val="009E6C28"/>
    <w:rsid w:val="009E6CE7"/>
    <w:rsid w:val="00A41E07"/>
    <w:rsid w:val="00A83F1A"/>
    <w:rsid w:val="00AB2BFD"/>
    <w:rsid w:val="00AE19B8"/>
    <w:rsid w:val="00AE2E2A"/>
    <w:rsid w:val="00B66319"/>
    <w:rsid w:val="00BC026B"/>
    <w:rsid w:val="00BF5174"/>
    <w:rsid w:val="00BF5D87"/>
    <w:rsid w:val="00BF5DD6"/>
    <w:rsid w:val="00C06215"/>
    <w:rsid w:val="00C439F2"/>
    <w:rsid w:val="00CA0558"/>
    <w:rsid w:val="00CA2422"/>
    <w:rsid w:val="00CC201F"/>
    <w:rsid w:val="00CE5620"/>
    <w:rsid w:val="00CE5811"/>
    <w:rsid w:val="00D26BA7"/>
    <w:rsid w:val="00D55A41"/>
    <w:rsid w:val="00DF3631"/>
    <w:rsid w:val="00E345D8"/>
    <w:rsid w:val="00E43576"/>
    <w:rsid w:val="00E44877"/>
    <w:rsid w:val="00E9256A"/>
    <w:rsid w:val="00EA2618"/>
    <w:rsid w:val="00F04DA6"/>
    <w:rsid w:val="00F6159A"/>
    <w:rsid w:val="00F73D0B"/>
    <w:rsid w:val="00FD4827"/>
    <w:rsid w:val="00FE29E3"/>
    <w:rsid w:val="00FF3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DC1ED2"/>
  <w15:docId w15:val="{280A54D0-B6A1-41D9-B15D-BA775399E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customStyle="1" w:styleId="TitleChar">
    <w:name w:val="Title Char"/>
    <w:basedOn w:val="DefaultParagraphFont"/>
    <w:link w:val="Title"/>
    <w:rsid w:val="00FF3D54"/>
    <w:rPr>
      <w:rFonts w:ascii="Arial" w:hAnsi="Arial"/>
      <w:b/>
      <w:sz w:val="36"/>
    </w:rPr>
  </w:style>
  <w:style w:type="paragraph" w:styleId="ListParagraph">
    <w:name w:val="List Paragraph"/>
    <w:basedOn w:val="Normal"/>
    <w:uiPriority w:val="34"/>
    <w:qFormat/>
    <w:rsid w:val="00932107"/>
    <w:pPr>
      <w:ind w:left="720"/>
      <w:contextualSpacing/>
    </w:pPr>
  </w:style>
  <w:style w:type="character" w:customStyle="1" w:styleId="Heading1Char">
    <w:name w:val="Heading 1 Char"/>
    <w:basedOn w:val="DefaultParagraphFont"/>
    <w:link w:val="Heading1"/>
    <w:rsid w:val="008E568F"/>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246310">
      <w:bodyDiv w:val="1"/>
      <w:marLeft w:val="0"/>
      <w:marRight w:val="0"/>
      <w:marTop w:val="0"/>
      <w:marBottom w:val="0"/>
      <w:divBdr>
        <w:top w:val="none" w:sz="0" w:space="0" w:color="auto"/>
        <w:left w:val="none" w:sz="0" w:space="0" w:color="auto"/>
        <w:bottom w:val="none" w:sz="0" w:space="0" w:color="auto"/>
        <w:right w:val="none" w:sz="0" w:space="0" w:color="auto"/>
      </w:divBdr>
    </w:div>
    <w:div w:id="95887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bark01\AppData\Local\Tem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rup_ucspec.dot</Template>
  <TotalTime>11</TotalTime>
  <Pages>1</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rmbark01</dc:creator>
  <cp:lastModifiedBy>Cody Higdon</cp:lastModifiedBy>
  <cp:revision>7</cp:revision>
  <cp:lastPrinted>1900-01-01T06:00:00Z</cp:lastPrinted>
  <dcterms:created xsi:type="dcterms:W3CDTF">2017-11-07T16:33:00Z</dcterms:created>
  <dcterms:modified xsi:type="dcterms:W3CDTF">2017-12-08T00:18:00Z</dcterms:modified>
</cp:coreProperties>
</file>