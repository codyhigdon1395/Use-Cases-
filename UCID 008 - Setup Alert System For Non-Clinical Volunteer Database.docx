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EFF6" w14:textId="77777777" w:rsidR="00FF3D54" w:rsidRDefault="00FF3D54" w:rsidP="00FF3D54">
      <w:pPr>
        <w:pStyle w:val="Title"/>
        <w:jc w:val="right"/>
      </w:pPr>
      <w:r>
        <w:t>Surgery on Sunday Louisville Consulting</w:t>
      </w:r>
    </w:p>
    <w:p w14:paraId="44DA65DE" w14:textId="78C88CEE" w:rsidR="009528CE" w:rsidRDefault="00712BE5">
      <w:pPr>
        <w:pStyle w:val="Title"/>
        <w:jc w:val="right"/>
      </w:pPr>
      <w:fldSimple w:instr="title  \* Mergeformat ">
        <w:r w:rsidR="00CA0558">
          <w:t xml:space="preserve">Use Case Specification: </w:t>
        </w:r>
      </w:fldSimple>
      <w:r w:rsidR="00A83F1A">
        <w:t>Setup</w:t>
      </w:r>
      <w:r w:rsidR="00F6159A">
        <w:t xml:space="preserve"> An</w:t>
      </w:r>
      <w:r w:rsidR="00A83F1A">
        <w:t xml:space="preserve"> Alert System </w:t>
      </w:r>
      <w:r w:rsidR="00F6159A">
        <w:t>For Non-Clinical Volunteer Database</w:t>
      </w:r>
    </w:p>
    <w:p w14:paraId="0982C3A7" w14:textId="77777777" w:rsidR="009528CE" w:rsidRDefault="009528CE">
      <w:pPr>
        <w:pStyle w:val="Title"/>
        <w:jc w:val="right"/>
      </w:pPr>
    </w:p>
    <w:p w14:paraId="78989483" w14:textId="2179F926"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524670">
        <w:rPr>
          <w:sz w:val="28"/>
        </w:rPr>
        <w:t>3</w:t>
      </w:r>
      <w:bookmarkStart w:id="0" w:name="_GoBack"/>
      <w:bookmarkEnd w:id="0"/>
      <w:r>
        <w:rPr>
          <w:sz w:val="28"/>
        </w:rPr>
        <w:t>.0</w:t>
      </w:r>
    </w:p>
    <w:p w14:paraId="1086644C" w14:textId="77777777" w:rsidR="009528CE" w:rsidRDefault="009528CE" w:rsidP="008D2310">
      <w:pPr>
        <w:pStyle w:val="InfoBlue"/>
        <w:ind w:left="0"/>
      </w:pPr>
    </w:p>
    <w:p w14:paraId="0EC27115" w14:textId="77777777" w:rsidR="009528CE" w:rsidRDefault="009528CE"/>
    <w:p w14:paraId="5478F251" w14:textId="77777777" w:rsidR="009528CE" w:rsidRDefault="009528CE">
      <w:pPr>
        <w:pStyle w:val="BodyText"/>
      </w:pPr>
    </w:p>
    <w:p w14:paraId="3EF4F667" w14:textId="77777777" w:rsidR="009528CE" w:rsidRDefault="009528CE">
      <w:pPr>
        <w:pStyle w:val="BodyText"/>
      </w:pPr>
    </w:p>
    <w:p w14:paraId="569D9340" w14:textId="77777777" w:rsidR="009528CE" w:rsidRDefault="009528CE">
      <w:pPr>
        <w:sectPr w:rsidR="009528C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626E32D" w14:textId="77777777" w:rsidR="009528CE" w:rsidRDefault="00AE19B8">
      <w:pPr>
        <w:pStyle w:val="Title"/>
      </w:pPr>
      <w:r>
        <w:lastRenderedPageBreak/>
        <w:t>Revision History</w:t>
      </w:r>
    </w:p>
    <w:tbl>
      <w:tblPr>
        <w:tblW w:w="951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1152"/>
        <w:gridCol w:w="3736"/>
        <w:gridCol w:w="8"/>
        <w:gridCol w:w="2304"/>
      </w:tblGrid>
      <w:tr w:rsidR="009528CE" w14:paraId="5E5C34DB" w14:textId="77777777" w:rsidTr="00FF3D54">
        <w:tc>
          <w:tcPr>
            <w:tcW w:w="2312" w:type="dxa"/>
          </w:tcPr>
          <w:p w14:paraId="4CE628E3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4BB69E7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gridSpan w:val="2"/>
          </w:tcPr>
          <w:p w14:paraId="14DA89CE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E550DF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14:paraId="4AC101C6" w14:textId="77777777" w:rsidTr="00FF3D54">
        <w:trPr>
          <w:trHeight w:val="381"/>
        </w:trPr>
        <w:tc>
          <w:tcPr>
            <w:tcW w:w="2312" w:type="dxa"/>
          </w:tcPr>
          <w:p w14:paraId="12649818" w14:textId="7E5BF8C9" w:rsidR="009528CE" w:rsidRDefault="00F6159A">
            <w:pPr>
              <w:pStyle w:val="Tabletext"/>
            </w:pPr>
            <w:r>
              <w:t>21</w:t>
            </w:r>
            <w:r w:rsidR="00AE19B8">
              <w:t>/</w:t>
            </w:r>
            <w:r w:rsidR="009B60CC">
              <w:t>Oct</w:t>
            </w:r>
            <w:r w:rsidR="00AE19B8">
              <w:t>/</w:t>
            </w:r>
            <w:r w:rsidR="009B60CC">
              <w:t>17</w:t>
            </w:r>
          </w:p>
        </w:tc>
        <w:tc>
          <w:tcPr>
            <w:tcW w:w="1152" w:type="dxa"/>
          </w:tcPr>
          <w:p w14:paraId="382B7EBA" w14:textId="77777777"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3736" w:type="dxa"/>
          </w:tcPr>
          <w:p w14:paraId="77A96D46" w14:textId="6FE6D76E" w:rsidR="009528CE" w:rsidRDefault="00F6159A">
            <w:pPr>
              <w:pStyle w:val="Tabletext"/>
            </w:pPr>
            <w:r>
              <w:t>Setup Alert System For Non-Clinical Volunteer Database</w:t>
            </w:r>
          </w:p>
        </w:tc>
        <w:tc>
          <w:tcPr>
            <w:tcW w:w="2312" w:type="dxa"/>
            <w:gridSpan w:val="2"/>
          </w:tcPr>
          <w:p w14:paraId="39D2101D" w14:textId="51BE2627" w:rsidR="009528CE" w:rsidRDefault="00F6159A" w:rsidP="00FF3D54">
            <w:pPr>
              <w:pStyle w:val="Tabletext"/>
            </w:pPr>
            <w:r>
              <w:t>Cody Higdon</w:t>
            </w:r>
          </w:p>
        </w:tc>
      </w:tr>
      <w:tr w:rsidR="009528CE" w14:paraId="09D790B5" w14:textId="77777777" w:rsidTr="00BF5174">
        <w:trPr>
          <w:trHeight w:val="381"/>
        </w:trPr>
        <w:tc>
          <w:tcPr>
            <w:tcW w:w="2312" w:type="dxa"/>
          </w:tcPr>
          <w:p w14:paraId="696DEF94" w14:textId="5B70E16C" w:rsidR="009528CE" w:rsidRDefault="0040110B">
            <w:pPr>
              <w:pStyle w:val="Tabletext"/>
            </w:pPr>
            <w:r>
              <w:t>6/Nov/17</w:t>
            </w:r>
          </w:p>
        </w:tc>
        <w:tc>
          <w:tcPr>
            <w:tcW w:w="1152" w:type="dxa"/>
          </w:tcPr>
          <w:p w14:paraId="398CFB20" w14:textId="6BF835C4" w:rsidR="009528CE" w:rsidRDefault="0040110B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gridSpan w:val="2"/>
          </w:tcPr>
          <w:p w14:paraId="708AC5DA" w14:textId="406B9AFB" w:rsidR="009528CE" w:rsidRDefault="0040110B">
            <w:pPr>
              <w:pStyle w:val="Tabletext"/>
            </w:pPr>
            <w:r w:rsidRPr="0040110B">
              <w:t>Setup Alert System For Non-Clinical Volunteer Database</w:t>
            </w:r>
            <w:r>
              <w:t xml:space="preserve"> w/ Prototype</w:t>
            </w:r>
          </w:p>
        </w:tc>
        <w:tc>
          <w:tcPr>
            <w:tcW w:w="2304" w:type="dxa"/>
          </w:tcPr>
          <w:p w14:paraId="16D52420" w14:textId="6E840C9F" w:rsidR="009528CE" w:rsidRDefault="0040110B">
            <w:pPr>
              <w:pStyle w:val="Tabletext"/>
            </w:pPr>
            <w:r>
              <w:t>Cody Higdon</w:t>
            </w:r>
          </w:p>
        </w:tc>
      </w:tr>
      <w:tr w:rsidR="009528CE" w14:paraId="52D9DF25" w14:textId="77777777" w:rsidTr="00FF3D54">
        <w:tc>
          <w:tcPr>
            <w:tcW w:w="2312" w:type="dxa"/>
          </w:tcPr>
          <w:p w14:paraId="2DD72242" w14:textId="3E9CB25E" w:rsidR="009528CE" w:rsidRDefault="0061622E">
            <w:pPr>
              <w:pStyle w:val="Tabletext"/>
            </w:pPr>
            <w:r>
              <w:t>7/Dec/17</w:t>
            </w:r>
          </w:p>
        </w:tc>
        <w:tc>
          <w:tcPr>
            <w:tcW w:w="1152" w:type="dxa"/>
          </w:tcPr>
          <w:p w14:paraId="314A01CA" w14:textId="49208568" w:rsidR="009528CE" w:rsidRDefault="0061622E">
            <w:pPr>
              <w:pStyle w:val="Tabletext"/>
            </w:pPr>
            <w:r>
              <w:t>3.0</w:t>
            </w:r>
          </w:p>
        </w:tc>
        <w:tc>
          <w:tcPr>
            <w:tcW w:w="3744" w:type="dxa"/>
            <w:gridSpan w:val="2"/>
          </w:tcPr>
          <w:p w14:paraId="7F33649E" w14:textId="03873699" w:rsidR="009528CE" w:rsidRDefault="0061622E">
            <w:pPr>
              <w:pStyle w:val="Tabletext"/>
            </w:pPr>
            <w:r w:rsidRPr="0040110B">
              <w:t>Setup Alert System For Non-Clinical Volunteer Database</w:t>
            </w:r>
            <w:r>
              <w:t xml:space="preserve"> w/ Prototype</w:t>
            </w:r>
          </w:p>
        </w:tc>
        <w:tc>
          <w:tcPr>
            <w:tcW w:w="2304" w:type="dxa"/>
          </w:tcPr>
          <w:p w14:paraId="71A7F11D" w14:textId="57354DF7" w:rsidR="009528CE" w:rsidRDefault="0061622E">
            <w:pPr>
              <w:pStyle w:val="Tabletext"/>
            </w:pPr>
            <w:r>
              <w:t>Cody Higdon</w:t>
            </w:r>
          </w:p>
        </w:tc>
      </w:tr>
      <w:tr w:rsidR="009528CE" w14:paraId="5CBF2873" w14:textId="77777777" w:rsidTr="00FF3D54">
        <w:tc>
          <w:tcPr>
            <w:tcW w:w="2312" w:type="dxa"/>
          </w:tcPr>
          <w:p w14:paraId="0B5260CB" w14:textId="77777777" w:rsidR="009528CE" w:rsidRDefault="009528CE">
            <w:pPr>
              <w:pStyle w:val="Tabletext"/>
            </w:pPr>
          </w:p>
        </w:tc>
        <w:tc>
          <w:tcPr>
            <w:tcW w:w="1152" w:type="dxa"/>
          </w:tcPr>
          <w:p w14:paraId="7257F0C2" w14:textId="77777777" w:rsidR="009528CE" w:rsidRDefault="009528CE">
            <w:pPr>
              <w:pStyle w:val="Tabletext"/>
            </w:pPr>
          </w:p>
        </w:tc>
        <w:tc>
          <w:tcPr>
            <w:tcW w:w="3744" w:type="dxa"/>
            <w:gridSpan w:val="2"/>
          </w:tcPr>
          <w:p w14:paraId="32BC3857" w14:textId="77777777"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14:paraId="79CA30CD" w14:textId="77777777" w:rsidR="009528CE" w:rsidRDefault="009528CE">
            <w:pPr>
              <w:pStyle w:val="Tabletext"/>
            </w:pPr>
          </w:p>
        </w:tc>
      </w:tr>
    </w:tbl>
    <w:p w14:paraId="2C7FA6E9" w14:textId="77777777" w:rsidR="009528CE" w:rsidRDefault="009528CE"/>
    <w:p w14:paraId="3832F809" w14:textId="77777777"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14:paraId="16623E60" w14:textId="6C9E746A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4F36E9">
        <w:rPr>
          <w:noProof/>
        </w:rPr>
        <w:t>4</w:t>
      </w:r>
    </w:p>
    <w:p w14:paraId="51FF98D4" w14:textId="094BAA5D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4F36E9">
        <w:rPr>
          <w:noProof/>
        </w:rPr>
        <w:t>4</w:t>
      </w:r>
    </w:p>
    <w:p w14:paraId="5596E072" w14:textId="68CC16E5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4F36E9">
        <w:rPr>
          <w:noProof/>
        </w:rPr>
        <w:t>4</w:t>
      </w:r>
    </w:p>
    <w:p w14:paraId="182D50AE" w14:textId="5D9D2095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4F36E9">
        <w:rPr>
          <w:noProof/>
        </w:rPr>
        <w:t>4</w:t>
      </w:r>
    </w:p>
    <w:p w14:paraId="1D7CDFD5" w14:textId="104978E8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4F36E9">
        <w:rPr>
          <w:noProof/>
        </w:rPr>
        <w:t>4</w:t>
      </w:r>
    </w:p>
    <w:p w14:paraId="5AA39FD5" w14:textId="18D1BAB3" w:rsidR="009528CE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4F36E9">
        <w:rPr>
          <w:noProof/>
        </w:rPr>
        <w:t>4</w:t>
      </w:r>
    </w:p>
    <w:p w14:paraId="523783B9" w14:textId="716DC6BD" w:rsidR="009528CE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4F36E9">
        <w:rPr>
          <w:noProof/>
        </w:rPr>
        <w:t>4</w:t>
      </w:r>
    </w:p>
    <w:p w14:paraId="36C525C7" w14:textId="6B432380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4F36E9">
        <w:rPr>
          <w:noProof/>
        </w:rPr>
        <w:t>4</w:t>
      </w:r>
    </w:p>
    <w:p w14:paraId="44470767" w14:textId="21C9E11C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4F36E9">
        <w:rPr>
          <w:noProof/>
        </w:rPr>
        <w:t>4</w:t>
      </w:r>
    </w:p>
    <w:p w14:paraId="73F3D886" w14:textId="64EB2035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4F36E9">
        <w:rPr>
          <w:noProof/>
        </w:rPr>
        <w:t>4</w:t>
      </w:r>
    </w:p>
    <w:p w14:paraId="6CC69246" w14:textId="6F9370CC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4F36E9">
        <w:rPr>
          <w:noProof/>
        </w:rPr>
        <w:t>4</w:t>
      </w:r>
    </w:p>
    <w:p w14:paraId="18E6828A" w14:textId="2F9516E6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4F36E9">
        <w:rPr>
          <w:noProof/>
        </w:rPr>
        <w:t>4</w:t>
      </w:r>
    </w:p>
    <w:p w14:paraId="521DC393" w14:textId="11E1E6B1" w:rsidR="008009D4" w:rsidRPr="008009D4" w:rsidRDefault="00AE19B8" w:rsidP="008009D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4F36E9">
        <w:rPr>
          <w:noProof/>
        </w:rPr>
        <w:t>4</w:t>
      </w:r>
    </w:p>
    <w:p w14:paraId="26246460" w14:textId="03A0FD30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4F36E9">
        <w:rPr>
          <w:noProof/>
        </w:rPr>
        <w:t>4</w:t>
      </w:r>
    </w:p>
    <w:p w14:paraId="5D2B8DDE" w14:textId="5B2588B5" w:rsidR="009528CE" w:rsidRDefault="00AE19B8" w:rsidP="00AD701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4F36E9">
        <w:rPr>
          <w:noProof/>
        </w:rPr>
        <w:t>4</w:t>
      </w:r>
    </w:p>
    <w:p w14:paraId="3E4BAF2E" w14:textId="77777777" w:rsidR="008009D4" w:rsidRDefault="008009D4" w:rsidP="00AD701E"/>
    <w:p w14:paraId="2A35CB92" w14:textId="0700A1CB" w:rsidR="00AD701E" w:rsidRDefault="00AD701E" w:rsidP="00AD701E">
      <w:r>
        <w:t>7.</w:t>
      </w:r>
      <w:r w:rsidR="000A1969">
        <w:t xml:space="preserve">      </w:t>
      </w:r>
      <w:r>
        <w:t>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14:paraId="02CCD47E" w14:textId="77777777" w:rsidR="008009D4" w:rsidRDefault="008009D4" w:rsidP="00AD701E"/>
    <w:p w14:paraId="5178432C" w14:textId="417A1037" w:rsidR="000A1969" w:rsidRDefault="000A1969" w:rsidP="00AD701E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14:paraId="7C036204" w14:textId="28D42FD6" w:rsidR="008009D4" w:rsidRDefault="008009D4" w:rsidP="00AD701E"/>
    <w:p w14:paraId="6F3BEC4C" w14:textId="5AF0C0C1" w:rsidR="008009D4" w:rsidRDefault="008009D4" w:rsidP="00AD701E">
      <w:r>
        <w:t xml:space="preserve">9.      </w:t>
      </w:r>
      <w:r w:rsidR="00166CA5">
        <w:t>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166CA5">
        <w:t xml:space="preserve">    7</w:t>
      </w:r>
    </w:p>
    <w:p w14:paraId="6274516C" w14:textId="1AAC929A" w:rsidR="00AD701E" w:rsidRDefault="000A1969" w:rsidP="00AD701E">
      <w:r>
        <w:t xml:space="preserve"> </w:t>
      </w:r>
    </w:p>
    <w:p w14:paraId="6980E5BA" w14:textId="4EFEC709" w:rsidR="00166CA5" w:rsidRDefault="00166CA5" w:rsidP="00AD701E">
      <w:r>
        <w:t>10.    P</w:t>
      </w:r>
      <w:r w:rsidR="00B572D3">
        <w:t>rototype</w:t>
      </w:r>
      <w:r w:rsidR="00B572D3">
        <w:tab/>
      </w:r>
      <w:r w:rsidR="00B572D3">
        <w:tab/>
      </w:r>
      <w:r w:rsidR="00B572D3">
        <w:tab/>
      </w:r>
      <w:r w:rsidR="00B572D3">
        <w:tab/>
      </w:r>
      <w:r w:rsidR="00B572D3">
        <w:tab/>
      </w:r>
      <w:r w:rsidR="00B572D3">
        <w:tab/>
      </w:r>
      <w:r w:rsidR="00B572D3">
        <w:tab/>
      </w:r>
      <w:r w:rsidR="00B572D3">
        <w:tab/>
      </w:r>
      <w:r w:rsidR="00B572D3">
        <w:tab/>
      </w:r>
      <w:r w:rsidR="00B572D3">
        <w:tab/>
      </w:r>
      <w:r w:rsidR="00B572D3">
        <w:tab/>
        <w:t xml:space="preserve">            8</w:t>
      </w:r>
    </w:p>
    <w:p w14:paraId="1F268A2D" w14:textId="097A2A74" w:rsidR="00B572D3" w:rsidRDefault="00B572D3" w:rsidP="00AD701E">
      <w:r>
        <w:t xml:space="preserve">         10.1      &lt;Prototype Description&gt;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14:paraId="2EBB69C0" w14:textId="03ABF0D1" w:rsidR="00B572D3" w:rsidRDefault="00B572D3" w:rsidP="00AD701E">
      <w:r>
        <w:t xml:space="preserve">         10.2      &lt;</w:t>
      </w:r>
      <w:r w:rsidR="002D2B99">
        <w:t>Actual Prototype &gt;                                                                                                                                  8</w:t>
      </w:r>
    </w:p>
    <w:p w14:paraId="7FCA62CE" w14:textId="77777777" w:rsidR="00AD701E" w:rsidRPr="00AD701E" w:rsidRDefault="00AD701E" w:rsidP="00AD701E"/>
    <w:p w14:paraId="6AEE5310" w14:textId="0DB5CF92" w:rsidR="000A1969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</w:p>
    <w:p w14:paraId="325C31F9" w14:textId="77777777" w:rsidR="000A1969" w:rsidRPr="000A1969" w:rsidRDefault="000A1969" w:rsidP="000A1969"/>
    <w:p w14:paraId="147F59ED" w14:textId="77777777" w:rsidR="000A1969" w:rsidRPr="000A1969" w:rsidRDefault="000A1969" w:rsidP="000A1969"/>
    <w:p w14:paraId="2AD58ECC" w14:textId="77777777" w:rsidR="000A1969" w:rsidRPr="000A1969" w:rsidRDefault="000A1969" w:rsidP="000A1969"/>
    <w:p w14:paraId="24BB4E3C" w14:textId="77777777" w:rsidR="000A1969" w:rsidRPr="000A1969" w:rsidRDefault="000A1969" w:rsidP="000A1969"/>
    <w:p w14:paraId="12E8CCB0" w14:textId="40B510B7" w:rsidR="000A1969" w:rsidRDefault="000A1969">
      <w:pPr>
        <w:pStyle w:val="Title"/>
      </w:pPr>
    </w:p>
    <w:p w14:paraId="7D4F09CE" w14:textId="28F94936" w:rsidR="000A1969" w:rsidRDefault="000A1969" w:rsidP="000A1969">
      <w:pPr>
        <w:pStyle w:val="Title"/>
        <w:tabs>
          <w:tab w:val="left" w:pos="8310"/>
        </w:tabs>
        <w:jc w:val="left"/>
      </w:pPr>
      <w:r>
        <w:tab/>
      </w:r>
    </w:p>
    <w:p w14:paraId="6DA68997" w14:textId="77777777" w:rsidR="009528CE" w:rsidRPr="001E7474" w:rsidRDefault="00AE19B8">
      <w:pPr>
        <w:pStyle w:val="Title"/>
        <w:rPr>
          <w:rFonts w:cs="Arial"/>
        </w:rPr>
      </w:pPr>
      <w:r w:rsidRPr="000A1969">
        <w:br w:type="page"/>
      </w:r>
      <w:r w:rsidR="00DF3631" w:rsidRPr="001E7474">
        <w:rPr>
          <w:rFonts w:cs="Arial"/>
        </w:rPr>
        <w:lastRenderedPageBreak/>
        <w:fldChar w:fldCharType="begin"/>
      </w:r>
      <w:r w:rsidR="00DF3631" w:rsidRPr="001E7474">
        <w:rPr>
          <w:rFonts w:cs="Arial"/>
        </w:rPr>
        <w:instrText xml:space="preserve">title  \* Mergeformat </w:instrText>
      </w:r>
      <w:r w:rsidR="00DF3631" w:rsidRPr="001E7474">
        <w:rPr>
          <w:rFonts w:cs="Arial"/>
        </w:rPr>
        <w:fldChar w:fldCharType="separate"/>
      </w:r>
      <w:r w:rsidR="00CA0558" w:rsidRPr="001E7474">
        <w:rPr>
          <w:rFonts w:cs="Arial"/>
        </w:rPr>
        <w:t xml:space="preserve">Use Case Specification: </w:t>
      </w:r>
      <w:r w:rsidR="00C439F2">
        <w:rPr>
          <w:rFonts w:cs="Arial"/>
        </w:rPr>
        <w:t>Setup a</w:t>
      </w:r>
      <w:r w:rsidR="003D6CA2">
        <w:rPr>
          <w:rFonts w:cs="Arial"/>
        </w:rPr>
        <w:t>n Alert System for Non-Clinical Volunteer Database</w:t>
      </w:r>
      <w:r w:rsidR="00713032">
        <w:rPr>
          <w:rFonts w:cs="Arial"/>
        </w:rPr>
        <w:t xml:space="preserve"> </w:t>
      </w:r>
      <w:r w:rsidR="00DF3631" w:rsidRPr="001E7474">
        <w:rPr>
          <w:rFonts w:cs="Arial"/>
        </w:rPr>
        <w:fldChar w:fldCharType="end"/>
      </w:r>
      <w:bookmarkStart w:id="1" w:name="_Toc423410237"/>
      <w:bookmarkStart w:id="2" w:name="_Toc425054503"/>
      <w:r w:rsidRPr="001E7474">
        <w:rPr>
          <w:rFonts w:cs="Arial"/>
        </w:rPr>
        <w:t xml:space="preserve"> </w:t>
      </w:r>
      <w:bookmarkEnd w:id="1"/>
      <w:bookmarkEnd w:id="2"/>
    </w:p>
    <w:p w14:paraId="53F58FB6" w14:textId="77777777" w:rsidR="009528CE" w:rsidRPr="001E7474" w:rsidRDefault="009528CE">
      <w:pPr>
        <w:pStyle w:val="InfoBlue"/>
        <w:rPr>
          <w:rFonts w:ascii="Arial" w:hAnsi="Arial" w:cs="Arial"/>
        </w:rPr>
      </w:pPr>
    </w:p>
    <w:p w14:paraId="0E971F8C" w14:textId="01C26B1B" w:rsidR="009528CE" w:rsidRPr="001E7474" w:rsidRDefault="004649FB">
      <w:pPr>
        <w:pStyle w:val="Heading1"/>
        <w:rPr>
          <w:rFonts w:cs="Arial"/>
        </w:rPr>
      </w:pPr>
      <w:bookmarkStart w:id="3" w:name="_Toc423410238"/>
      <w:bookmarkStart w:id="4" w:name="_Toc425054504"/>
      <w:r>
        <w:rPr>
          <w:rFonts w:cs="Arial"/>
        </w:rPr>
        <w:t xml:space="preserve">Setup an Alert System </w:t>
      </w:r>
    </w:p>
    <w:p w14:paraId="56A1FCF3" w14:textId="77777777" w:rsidR="009528CE" w:rsidRPr="001E7474" w:rsidRDefault="00AE19B8">
      <w:pPr>
        <w:pStyle w:val="Heading2"/>
        <w:rPr>
          <w:rFonts w:cs="Arial"/>
        </w:rPr>
      </w:pPr>
      <w:bookmarkStart w:id="5" w:name="_Toc494515305"/>
      <w:r w:rsidRPr="001E7474">
        <w:rPr>
          <w:rFonts w:cs="Arial"/>
        </w:rPr>
        <w:t>Brief Description</w:t>
      </w:r>
      <w:bookmarkEnd w:id="3"/>
      <w:bookmarkEnd w:id="4"/>
      <w:bookmarkEnd w:id="5"/>
    </w:p>
    <w:p w14:paraId="1F71CDDF" w14:textId="77777777" w:rsidR="009B60CC" w:rsidRPr="001E7474" w:rsidRDefault="009B60CC" w:rsidP="009B60CC">
      <w:pPr>
        <w:ind w:left="720"/>
        <w:rPr>
          <w:rFonts w:ascii="Arial" w:hAnsi="Arial" w:cs="Arial"/>
        </w:rPr>
      </w:pPr>
    </w:p>
    <w:p w14:paraId="6BF3A473" w14:textId="29243231" w:rsidR="009B60CC" w:rsidRPr="001E7474" w:rsidRDefault="009B60CC" w:rsidP="009B60CC">
      <w:pPr>
        <w:ind w:left="1440"/>
        <w:rPr>
          <w:rFonts w:ascii="Arial" w:hAnsi="Arial" w:cs="Arial"/>
        </w:rPr>
      </w:pPr>
      <w:r w:rsidRPr="001E7474">
        <w:rPr>
          <w:rFonts w:ascii="Arial" w:hAnsi="Arial" w:cs="Arial"/>
        </w:rPr>
        <w:t xml:space="preserve">The purpose of this use case is to </w:t>
      </w:r>
      <w:r w:rsidR="00C439F2">
        <w:rPr>
          <w:rFonts w:ascii="Arial" w:hAnsi="Arial" w:cs="Arial"/>
        </w:rPr>
        <w:t>setup a</w:t>
      </w:r>
      <w:r w:rsidR="003D6CA2">
        <w:rPr>
          <w:rFonts w:ascii="Arial" w:hAnsi="Arial" w:cs="Arial"/>
        </w:rPr>
        <w:t>n alert system for non-clinical volunteer database</w:t>
      </w:r>
      <w:r w:rsidR="001C2B7E">
        <w:rPr>
          <w:rFonts w:ascii="Arial" w:hAnsi="Arial" w:cs="Arial"/>
        </w:rPr>
        <w:t>.</w:t>
      </w:r>
      <w:r w:rsidR="00BF5174">
        <w:rPr>
          <w:rFonts w:ascii="Arial" w:hAnsi="Arial" w:cs="Arial"/>
        </w:rPr>
        <w:t xml:space="preserve"> This is necessity to </w:t>
      </w:r>
      <w:r w:rsidR="00CA2422">
        <w:rPr>
          <w:rFonts w:ascii="Arial" w:hAnsi="Arial" w:cs="Arial"/>
        </w:rPr>
        <w:t>know when the clinic receives a new non-clinical volunteer</w:t>
      </w:r>
      <w:r w:rsidR="00C439F2">
        <w:rPr>
          <w:rFonts w:ascii="Arial" w:hAnsi="Arial" w:cs="Arial"/>
        </w:rPr>
        <w:t xml:space="preserve">. The </w:t>
      </w:r>
      <w:r w:rsidR="00CA2422">
        <w:rPr>
          <w:rFonts w:ascii="Arial" w:hAnsi="Arial" w:cs="Arial"/>
        </w:rPr>
        <w:t>alert system</w:t>
      </w:r>
      <w:r w:rsidR="00C439F2">
        <w:rPr>
          <w:rFonts w:ascii="Arial" w:hAnsi="Arial" w:cs="Arial"/>
        </w:rPr>
        <w:t xml:space="preserve"> would allow</w:t>
      </w:r>
      <w:r w:rsidR="00386753">
        <w:rPr>
          <w:rFonts w:ascii="Arial" w:hAnsi="Arial" w:cs="Arial"/>
        </w:rPr>
        <w:t xml:space="preserve"> Surgery on Sunday to see that a new non-clinical volunteer </w:t>
      </w:r>
      <w:r w:rsidR="00932107">
        <w:rPr>
          <w:rFonts w:ascii="Arial" w:hAnsi="Arial" w:cs="Arial"/>
        </w:rPr>
        <w:t>has entered their database</w:t>
      </w:r>
      <w:r w:rsidR="00C439F2">
        <w:rPr>
          <w:rFonts w:ascii="Arial" w:hAnsi="Arial" w:cs="Arial"/>
        </w:rPr>
        <w:t xml:space="preserve">. </w:t>
      </w:r>
    </w:p>
    <w:p w14:paraId="7CF8B1B5" w14:textId="2D51289C" w:rsidR="009528CE" w:rsidRPr="001E7474" w:rsidRDefault="00AE19B8">
      <w:pPr>
        <w:pStyle w:val="Heading1"/>
        <w:widowControl/>
        <w:rPr>
          <w:rFonts w:cs="Arial"/>
        </w:rPr>
      </w:pPr>
      <w:bookmarkStart w:id="6" w:name="_Toc423410239"/>
      <w:bookmarkStart w:id="7" w:name="_Toc425054505"/>
      <w:bookmarkStart w:id="8" w:name="_Toc494515306"/>
      <w:r w:rsidRPr="001E7474">
        <w:rPr>
          <w:rFonts w:cs="Arial"/>
        </w:rPr>
        <w:t>Flow of Events</w:t>
      </w:r>
      <w:bookmarkEnd w:id="6"/>
      <w:bookmarkEnd w:id="7"/>
      <w:bookmarkEnd w:id="8"/>
    </w:p>
    <w:p w14:paraId="1CF1AFF2" w14:textId="7F8D0D62" w:rsidR="00932107" w:rsidRPr="004F36E9" w:rsidRDefault="00AE19B8" w:rsidP="004F36E9">
      <w:pPr>
        <w:pStyle w:val="Heading2"/>
        <w:widowControl/>
        <w:rPr>
          <w:rFonts w:cs="Arial"/>
        </w:rPr>
      </w:pPr>
      <w:bookmarkStart w:id="9" w:name="_Toc423410240"/>
      <w:bookmarkStart w:id="10" w:name="_Toc425054506"/>
      <w:bookmarkStart w:id="11" w:name="_Toc494515307"/>
      <w:r w:rsidRPr="001E7474">
        <w:rPr>
          <w:rFonts w:cs="Arial"/>
        </w:rPr>
        <w:t>Basic Flow</w:t>
      </w:r>
      <w:bookmarkEnd w:id="9"/>
      <w:bookmarkEnd w:id="10"/>
      <w:bookmarkEnd w:id="11"/>
    </w:p>
    <w:p w14:paraId="68276651" w14:textId="6B236221" w:rsidR="00932107" w:rsidRPr="00126FE3" w:rsidRDefault="00932107" w:rsidP="00126FE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 w:rsidRPr="00126FE3">
        <w:rPr>
          <w:rFonts w:ascii="Arial" w:hAnsi="Arial" w:cs="Arial"/>
          <w:sz w:val="22"/>
          <w:szCs w:val="24"/>
        </w:rPr>
        <w:t xml:space="preserve">IT Coordinator </w:t>
      </w:r>
      <w:r w:rsidR="00126FE3" w:rsidRPr="00126FE3">
        <w:rPr>
          <w:rFonts w:ascii="Arial" w:hAnsi="Arial" w:cs="Arial"/>
          <w:sz w:val="22"/>
          <w:szCs w:val="24"/>
        </w:rPr>
        <w:t xml:space="preserve">creates </w:t>
      </w:r>
      <w:r w:rsidR="00063927" w:rsidRPr="00126FE3">
        <w:rPr>
          <w:rFonts w:ascii="Arial" w:hAnsi="Arial" w:cs="Arial"/>
          <w:sz w:val="22"/>
          <w:szCs w:val="24"/>
        </w:rPr>
        <w:t>alert settings</w:t>
      </w:r>
      <w:r w:rsidR="004B6B11">
        <w:rPr>
          <w:rFonts w:ascii="Arial" w:hAnsi="Arial" w:cs="Arial"/>
          <w:sz w:val="22"/>
          <w:szCs w:val="24"/>
        </w:rPr>
        <w:t xml:space="preserve"> on</w:t>
      </w:r>
      <w:r w:rsidR="00187B2C">
        <w:rPr>
          <w:rFonts w:ascii="Arial" w:hAnsi="Arial" w:cs="Arial"/>
          <w:sz w:val="22"/>
          <w:szCs w:val="24"/>
        </w:rPr>
        <w:t xml:space="preserve"> Non-</w:t>
      </w:r>
      <w:r w:rsidR="00126FE3" w:rsidRPr="00126FE3">
        <w:rPr>
          <w:rFonts w:ascii="Arial" w:hAnsi="Arial" w:cs="Arial"/>
          <w:sz w:val="22"/>
          <w:szCs w:val="24"/>
        </w:rPr>
        <w:t>Clinical Volunteer Database</w:t>
      </w:r>
      <w:r w:rsidR="009D32C8">
        <w:rPr>
          <w:rFonts w:ascii="Arial" w:hAnsi="Arial" w:cs="Arial"/>
          <w:sz w:val="22"/>
          <w:szCs w:val="24"/>
        </w:rPr>
        <w:t>.</w:t>
      </w:r>
    </w:p>
    <w:p w14:paraId="6063C280" w14:textId="77777777" w:rsidR="009528CE" w:rsidRPr="001E7474" w:rsidRDefault="00AE19B8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494515308"/>
      <w:r w:rsidRPr="001E7474">
        <w:rPr>
          <w:rFonts w:cs="Arial"/>
        </w:rPr>
        <w:t>Alternative Flows</w:t>
      </w:r>
      <w:bookmarkEnd w:id="12"/>
      <w:bookmarkEnd w:id="13"/>
      <w:bookmarkEnd w:id="14"/>
    </w:p>
    <w:p w14:paraId="6E298ABA" w14:textId="77777777" w:rsidR="009528CE" w:rsidRPr="001E7474" w:rsidRDefault="009B60CC">
      <w:pPr>
        <w:pStyle w:val="Heading3"/>
        <w:widowControl/>
        <w:rPr>
          <w:rFonts w:cs="Arial"/>
        </w:rPr>
      </w:pPr>
      <w:r w:rsidRPr="001E7474">
        <w:rPr>
          <w:rFonts w:cs="Arial"/>
          <w:i w:val="0"/>
        </w:rPr>
        <w:t>There are no alternative flows for this use case.</w:t>
      </w:r>
    </w:p>
    <w:p w14:paraId="4ABC06CB" w14:textId="77777777" w:rsidR="009528CE" w:rsidRPr="00B66319" w:rsidRDefault="00AE19B8" w:rsidP="00B66319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494515311"/>
      <w:r w:rsidRPr="001E7474">
        <w:rPr>
          <w:rFonts w:cs="Arial"/>
        </w:rPr>
        <w:t>Special Requirements</w:t>
      </w:r>
      <w:bookmarkEnd w:id="15"/>
      <w:bookmarkEnd w:id="16"/>
      <w:bookmarkEnd w:id="17"/>
    </w:p>
    <w:p w14:paraId="5DEE95C0" w14:textId="368930EC" w:rsidR="009528CE" w:rsidRPr="001E7474" w:rsidRDefault="004B6B11" w:rsidP="00063927">
      <w:pPr>
        <w:pStyle w:val="Heading2"/>
        <w:widowControl/>
        <w:rPr>
          <w:rFonts w:cs="Arial"/>
        </w:rPr>
      </w:pPr>
      <w:r>
        <w:rPr>
          <w:rFonts w:cs="Arial"/>
          <w:b w:val="0"/>
        </w:rPr>
        <w:t xml:space="preserve">The alert system must be able to alert any device that has access to the system. This will improve the knowledge of new volunteers that come into the Non-Clinical database to help with future events. This will improve </w:t>
      </w:r>
      <w:r w:rsidR="00063927">
        <w:rPr>
          <w:rFonts w:cs="Arial"/>
          <w:b w:val="0"/>
        </w:rPr>
        <w:t>performance and knowledge of the employees creating events.</w:t>
      </w:r>
    </w:p>
    <w:p w14:paraId="36F9697A" w14:textId="5E1EE404" w:rsidR="009153D7" w:rsidRPr="00C439F2" w:rsidRDefault="00AE19B8" w:rsidP="00C439F2">
      <w:pPr>
        <w:pStyle w:val="Heading1"/>
        <w:widowControl/>
        <w:rPr>
          <w:rFonts w:cs="Arial"/>
        </w:rPr>
      </w:pPr>
      <w:bookmarkStart w:id="18" w:name="_Toc423410253"/>
      <w:bookmarkStart w:id="19" w:name="_Toc425054512"/>
      <w:bookmarkStart w:id="20" w:name="_Toc494515313"/>
      <w:r w:rsidRPr="001E7474">
        <w:rPr>
          <w:rFonts w:cs="Arial"/>
        </w:rPr>
        <w:t>Pre-conditions</w:t>
      </w:r>
      <w:bookmarkEnd w:id="18"/>
      <w:bookmarkEnd w:id="19"/>
      <w:bookmarkEnd w:id="20"/>
    </w:p>
    <w:p w14:paraId="195032C8" w14:textId="7F1CFB63" w:rsidR="009528CE" w:rsidRPr="001E7474" w:rsidRDefault="001E7474">
      <w:pPr>
        <w:pStyle w:val="Heading2"/>
        <w:widowControl/>
        <w:rPr>
          <w:rFonts w:cs="Arial"/>
          <w:b w:val="0"/>
        </w:rPr>
      </w:pPr>
      <w:r w:rsidRPr="001E7474">
        <w:rPr>
          <w:rFonts w:cs="Arial"/>
          <w:b w:val="0"/>
        </w:rPr>
        <w:t xml:space="preserve">The </w:t>
      </w:r>
      <w:r w:rsidR="00063927">
        <w:rPr>
          <w:rFonts w:cs="Arial"/>
          <w:b w:val="0"/>
        </w:rPr>
        <w:t>IT Coordinator</w:t>
      </w:r>
      <w:r w:rsidRPr="001E7474">
        <w:rPr>
          <w:rFonts w:cs="Arial"/>
          <w:b w:val="0"/>
        </w:rPr>
        <w:t xml:space="preserve"> must have access to the organization</w:t>
      </w:r>
      <w:r w:rsidR="009153D7" w:rsidRPr="001E7474">
        <w:rPr>
          <w:rFonts w:cs="Arial"/>
          <w:b w:val="0"/>
        </w:rPr>
        <w:t xml:space="preserve">’s system </w:t>
      </w:r>
      <w:r w:rsidR="00187B2C" w:rsidRPr="001E7474">
        <w:rPr>
          <w:rFonts w:cs="Arial"/>
          <w:b w:val="0"/>
        </w:rPr>
        <w:t>to</w:t>
      </w:r>
      <w:r w:rsidR="009153D7" w:rsidRPr="001E7474">
        <w:rPr>
          <w:rFonts w:cs="Arial"/>
          <w:b w:val="0"/>
        </w:rPr>
        <w:t xml:space="preserve"> </w:t>
      </w:r>
      <w:r w:rsidR="00063927">
        <w:rPr>
          <w:rFonts w:cs="Arial"/>
          <w:b w:val="0"/>
        </w:rPr>
        <w:t>set up the alert systems</w:t>
      </w:r>
      <w:r w:rsidR="00C439F2">
        <w:rPr>
          <w:rFonts w:cs="Arial"/>
          <w:b w:val="0"/>
        </w:rPr>
        <w:t>.</w:t>
      </w:r>
      <w:r w:rsidR="004F36E9">
        <w:rPr>
          <w:rFonts w:cs="Arial"/>
          <w:b w:val="0"/>
        </w:rPr>
        <w:t xml:space="preserve"> The IT Coordinator logins in to the system.</w:t>
      </w:r>
    </w:p>
    <w:p w14:paraId="34B8E4BE" w14:textId="77777777" w:rsidR="009528CE" w:rsidRPr="00B66319" w:rsidRDefault="00AE19B8" w:rsidP="00B66319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494515315"/>
      <w:r w:rsidRPr="001E7474">
        <w:rPr>
          <w:rFonts w:cs="Arial"/>
        </w:rPr>
        <w:t>Post-conditions</w:t>
      </w:r>
      <w:bookmarkEnd w:id="21"/>
      <w:bookmarkEnd w:id="22"/>
      <w:bookmarkEnd w:id="23"/>
    </w:p>
    <w:p w14:paraId="342C2ECE" w14:textId="531893FD" w:rsidR="009528CE" w:rsidRDefault="00B66319">
      <w:pPr>
        <w:pStyle w:val="Heading2"/>
        <w:widowControl/>
        <w:rPr>
          <w:rFonts w:cs="Arial"/>
          <w:b w:val="0"/>
        </w:rPr>
      </w:pPr>
      <w:r>
        <w:rPr>
          <w:rFonts w:cs="Arial"/>
          <w:b w:val="0"/>
        </w:rPr>
        <w:t>The</w:t>
      </w:r>
      <w:r w:rsidR="00713032">
        <w:rPr>
          <w:rFonts w:cs="Arial"/>
          <w:b w:val="0"/>
        </w:rPr>
        <w:t xml:space="preserve"> </w:t>
      </w:r>
      <w:r w:rsidR="00063927">
        <w:rPr>
          <w:rFonts w:cs="Arial"/>
          <w:b w:val="0"/>
        </w:rPr>
        <w:t>alert system for Non-Clinical</w:t>
      </w:r>
      <w:r w:rsidR="00307225">
        <w:rPr>
          <w:rFonts w:cs="Arial"/>
          <w:b w:val="0"/>
        </w:rPr>
        <w:t xml:space="preserve"> Volunteers</w:t>
      </w:r>
      <w:r w:rsidR="001C2B7E">
        <w:rPr>
          <w:rFonts w:cs="Arial"/>
          <w:b w:val="0"/>
        </w:rPr>
        <w:t xml:space="preserve"> will be created</w:t>
      </w:r>
      <w:r w:rsidR="00307225">
        <w:rPr>
          <w:rFonts w:cs="Arial"/>
          <w:b w:val="0"/>
        </w:rPr>
        <w:t xml:space="preserve"> on Non-Clinical Database</w:t>
      </w:r>
      <w:r w:rsidR="001C2B7E">
        <w:rPr>
          <w:rFonts w:cs="Arial"/>
          <w:b w:val="0"/>
        </w:rPr>
        <w:t xml:space="preserve">. </w:t>
      </w:r>
      <w:r w:rsidR="004F36E9">
        <w:rPr>
          <w:rFonts w:cs="Arial"/>
          <w:b w:val="0"/>
        </w:rPr>
        <w:t>The IT Coordinator logs out.</w:t>
      </w:r>
      <w:r w:rsidR="00D767E1">
        <w:rPr>
          <w:rFonts w:cs="Arial"/>
          <w:b w:val="0"/>
        </w:rPr>
        <w:t xml:space="preserve"> The alerts will be received on their phone or computer</w:t>
      </w:r>
      <w:r w:rsidR="00A5522D">
        <w:rPr>
          <w:rFonts w:cs="Arial"/>
          <w:b w:val="0"/>
        </w:rPr>
        <w:t xml:space="preserve"> that a new non-clinical volunteer has entered the database</w:t>
      </w:r>
      <w:r w:rsidR="00D767E1">
        <w:rPr>
          <w:rFonts w:cs="Arial"/>
          <w:b w:val="0"/>
        </w:rPr>
        <w:t>.</w:t>
      </w:r>
    </w:p>
    <w:p w14:paraId="5E3B11CD" w14:textId="77777777" w:rsidR="009528CE" w:rsidRPr="001E7474" w:rsidRDefault="00AE19B8" w:rsidP="009153D7">
      <w:pPr>
        <w:pStyle w:val="Heading1"/>
        <w:rPr>
          <w:rFonts w:cs="Arial"/>
        </w:rPr>
      </w:pPr>
      <w:bookmarkStart w:id="24" w:name="_Toc494515317"/>
      <w:r w:rsidRPr="001E7474">
        <w:rPr>
          <w:rFonts w:cs="Arial"/>
        </w:rPr>
        <w:t>Extension Points</w:t>
      </w:r>
      <w:bookmarkEnd w:id="24"/>
    </w:p>
    <w:p w14:paraId="1B26DB6A" w14:textId="77777777" w:rsidR="009153D7" w:rsidRPr="001E7474" w:rsidRDefault="009153D7" w:rsidP="009153D7">
      <w:pPr>
        <w:pStyle w:val="Heading2"/>
        <w:rPr>
          <w:rFonts w:cs="Arial"/>
          <w:b w:val="0"/>
        </w:rPr>
      </w:pPr>
      <w:r w:rsidRPr="001E7474">
        <w:rPr>
          <w:rFonts w:cs="Arial"/>
          <w:b w:val="0"/>
        </w:rPr>
        <w:t>There are no extension points for this use case.</w:t>
      </w:r>
    </w:p>
    <w:p w14:paraId="3CBC213D" w14:textId="66AB2EEE" w:rsidR="00506820" w:rsidRDefault="00506820">
      <w:pPr>
        <w:pStyle w:val="InfoBlue"/>
        <w:rPr>
          <w:rFonts w:ascii="Arial" w:hAnsi="Arial" w:cs="Arial"/>
        </w:rPr>
      </w:pPr>
    </w:p>
    <w:p w14:paraId="7FA23A45" w14:textId="77777777" w:rsidR="00506820" w:rsidRPr="00506820" w:rsidRDefault="00506820" w:rsidP="00506820"/>
    <w:p w14:paraId="285D2875" w14:textId="77777777" w:rsidR="00506820" w:rsidRPr="00506820" w:rsidRDefault="00506820" w:rsidP="00506820"/>
    <w:p w14:paraId="43541212" w14:textId="77777777" w:rsidR="00506820" w:rsidRPr="00506820" w:rsidRDefault="00506820" w:rsidP="00506820"/>
    <w:p w14:paraId="18431687" w14:textId="77777777" w:rsidR="00506820" w:rsidRPr="00506820" w:rsidRDefault="00506820" w:rsidP="00506820"/>
    <w:p w14:paraId="5AB6B50F" w14:textId="77777777" w:rsidR="00506820" w:rsidRPr="00506820" w:rsidRDefault="00506820" w:rsidP="00506820"/>
    <w:p w14:paraId="59220F3B" w14:textId="77777777" w:rsidR="00506820" w:rsidRPr="00506820" w:rsidRDefault="00506820" w:rsidP="00506820"/>
    <w:p w14:paraId="7C1242F8" w14:textId="77777777" w:rsidR="00506820" w:rsidRPr="00506820" w:rsidRDefault="00506820" w:rsidP="00506820"/>
    <w:p w14:paraId="10EDF153" w14:textId="77777777" w:rsidR="00506820" w:rsidRPr="00506820" w:rsidRDefault="00506820" w:rsidP="00506820"/>
    <w:p w14:paraId="50344131" w14:textId="134FACF6" w:rsidR="00506820" w:rsidRDefault="00506820" w:rsidP="00506820"/>
    <w:p w14:paraId="70EC8D52" w14:textId="42DBE8B4" w:rsidR="00015277" w:rsidRDefault="00506820" w:rsidP="00506820">
      <w:pPr>
        <w:tabs>
          <w:tab w:val="left" w:pos="5618"/>
        </w:tabs>
      </w:pPr>
      <w:r>
        <w:tab/>
      </w:r>
    </w:p>
    <w:p w14:paraId="097B0C66" w14:textId="77777777" w:rsidR="00015277" w:rsidRDefault="00015277" w:rsidP="00506820">
      <w:pPr>
        <w:tabs>
          <w:tab w:val="left" w:pos="5618"/>
        </w:tabs>
      </w:pPr>
    </w:p>
    <w:p w14:paraId="4ED01024" w14:textId="7E3051CF" w:rsidR="00506820" w:rsidRPr="00015277" w:rsidRDefault="000E412F" w:rsidP="001236B1">
      <w:pPr>
        <w:pStyle w:val="Heading1"/>
      </w:pPr>
      <w:r w:rsidRPr="000E412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E7466E" wp14:editId="5F9FD074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915025" cy="4616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61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57FB4" w14:textId="7118BAB2" w:rsidR="000E412F" w:rsidRPr="00283956" w:rsidRDefault="0061622E" w:rsidP="002408C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IT 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746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24.6pt;width:465.75pt;height:36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">
                <v:textbox>
                  <w:txbxContent>
                    <w:p w14:paraId="07357FB4" w14:textId="7118BAB2" w:rsidR="000E412F" w:rsidRPr="00283956" w:rsidRDefault="0061622E" w:rsidP="002408C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IT Coordinator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277">
        <w:t xml:space="preserve">Class Diagram: </w:t>
      </w:r>
    </w:p>
    <w:p w14:paraId="32F93F42" w14:textId="2AB88778" w:rsidR="00015277" w:rsidRDefault="00AE3975" w:rsidP="00506820">
      <w:pPr>
        <w:tabs>
          <w:tab w:val="left" w:pos="5618"/>
        </w:tabs>
        <w:rPr>
          <w:b/>
          <w:sz w:val="24"/>
        </w:rPr>
      </w:pPr>
      <w:r w:rsidRPr="00AE397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5C718F" wp14:editId="0431C0AB">
                <wp:simplePos x="0" y="0"/>
                <wp:positionH relativeFrom="margin">
                  <wp:align>right</wp:align>
                </wp:positionH>
                <wp:positionV relativeFrom="paragraph">
                  <wp:posOffset>2393950</wp:posOffset>
                </wp:positionV>
                <wp:extent cx="5915025" cy="215709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92B72" w14:textId="36E6851C" w:rsidR="00AE3975" w:rsidRPr="00AE3975" w:rsidRDefault="00AE397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14:paraId="448D4795" w14:textId="7AFFF2BF" w:rsidR="00AE3975" w:rsidRDefault="00AE3975"/>
                          <w:p w14:paraId="48107E80" w14:textId="0850E7F5" w:rsidR="00AE3975" w:rsidRPr="00E95DD4" w:rsidRDefault="0061622E" w:rsidP="00E95DD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 w:rsidR="00797937">
                              <w:rPr>
                                <w:sz w:val="24"/>
                              </w:rPr>
                              <w:t>Create (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C718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4.55pt;margin-top:188.5pt;width:465.75pt;height:169.8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">
                <v:textbox>
                  <w:txbxContent>
                    <w:p w14:paraId="73B92B72" w14:textId="36E6851C" w:rsidR="00AE3975" w:rsidRPr="00AE3975" w:rsidRDefault="00AE3975">
                      <w:pPr>
                        <w:rPr>
                          <w:b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14:paraId="448D4795" w14:textId="7AFFF2BF" w:rsidR="00AE3975" w:rsidRDefault="00AE3975"/>
                    <w:p w14:paraId="48107E80" w14:textId="0850E7F5" w:rsidR="00AE3975" w:rsidRPr="00E95DD4" w:rsidRDefault="0061622E" w:rsidP="00E95DD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r w:rsidR="00797937">
                        <w:rPr>
                          <w:sz w:val="24"/>
                        </w:rPr>
                        <w:t>Create (</w:t>
                      </w:r>
                      <w:bookmarkStart w:id="25" w:name="_GoBack"/>
                      <w:bookmarkEnd w:id="25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21B9" w:rsidRPr="00A521B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F3FB24" wp14:editId="6C31E486">
                <wp:simplePos x="0" y="0"/>
                <wp:positionH relativeFrom="margin">
                  <wp:align>right</wp:align>
                </wp:positionH>
                <wp:positionV relativeFrom="paragraph">
                  <wp:posOffset>741680</wp:posOffset>
                </wp:positionV>
                <wp:extent cx="5928995" cy="1395095"/>
                <wp:effectExtent l="0" t="0" r="1460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A7CF2" w14:textId="547651C8" w:rsidR="00A521B9" w:rsidRDefault="00AE3975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14:paraId="5C32DF64" w14:textId="56E64CD2" w:rsidR="00E95DD4" w:rsidRPr="00E95DD4" w:rsidRDefault="0061622E" w:rsidP="00E95DD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-Alert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FB24" id="_x0000_s1028" type="#_x0000_t202" style="position:absolute;margin-left:415.65pt;margin-top:58.4pt;width:466.85pt;height:10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">
                <v:textbox>
                  <w:txbxContent>
                    <w:p w14:paraId="792A7CF2" w14:textId="547651C8" w:rsidR="00A521B9" w:rsidRDefault="00AE3975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14:paraId="5C32DF64" w14:textId="56E64CD2" w:rsidR="00E95DD4" w:rsidRPr="00E95DD4" w:rsidRDefault="0061622E" w:rsidP="00E95DD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-Alert 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2696D8" w14:textId="72B1D154" w:rsidR="00015277" w:rsidRDefault="00015277" w:rsidP="00506820">
      <w:pPr>
        <w:tabs>
          <w:tab w:val="left" w:pos="5618"/>
        </w:tabs>
        <w:rPr>
          <w:b/>
          <w:sz w:val="24"/>
        </w:rPr>
      </w:pPr>
    </w:p>
    <w:p w14:paraId="59F4E327" w14:textId="5E4510F6" w:rsidR="00015277" w:rsidRDefault="00015277" w:rsidP="00506820">
      <w:pPr>
        <w:tabs>
          <w:tab w:val="left" w:pos="5618"/>
        </w:tabs>
        <w:rPr>
          <w:b/>
          <w:sz w:val="24"/>
        </w:rPr>
      </w:pPr>
    </w:p>
    <w:p w14:paraId="1AA8A16F" w14:textId="5245E0A9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5DC89C38" w14:textId="741DEE9A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3B57771E" w14:textId="25818667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750DE259" w14:textId="30B174BB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22D80247" w14:textId="53DC1730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3D726B86" w14:textId="6993BA69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636339F7" w14:textId="70B3A12E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363B437E" w14:textId="1A991443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7DAB1FDC" w14:textId="28F22CBD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6DAB2533" w14:textId="59BF0DDC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1183A656" w14:textId="0290FCED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0F43AEBF" w14:textId="32939408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62A2BBB0" w14:textId="18074567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69FE3A8F" w14:textId="59197E5A" w:rsidR="009067D3" w:rsidRDefault="009067D3" w:rsidP="00506820">
      <w:pPr>
        <w:tabs>
          <w:tab w:val="left" w:pos="5618"/>
        </w:tabs>
        <w:rPr>
          <w:b/>
          <w:sz w:val="24"/>
        </w:rPr>
      </w:pPr>
    </w:p>
    <w:p w14:paraId="42112CF2" w14:textId="292DB4A7" w:rsidR="009067D3" w:rsidRDefault="009067D3" w:rsidP="009067D3">
      <w:pPr>
        <w:pStyle w:val="Heading1"/>
      </w:pPr>
      <w:r>
        <w:lastRenderedPageBreak/>
        <w:t>Sequence Diagram</w:t>
      </w:r>
    </w:p>
    <w:p w14:paraId="59783598" w14:textId="4F4E1F14" w:rsidR="009067D3" w:rsidRDefault="009067D3" w:rsidP="009067D3"/>
    <w:p w14:paraId="4E1800B4" w14:textId="274056BF" w:rsidR="009067D3" w:rsidRDefault="00F123ED" w:rsidP="009067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F87579" wp14:editId="10ADD1BA">
                <wp:simplePos x="0" y="0"/>
                <wp:positionH relativeFrom="column">
                  <wp:posOffset>4943475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315F5" w14:textId="6D41E2A8" w:rsidR="00901DA5" w:rsidRPr="00901DA5" w:rsidRDefault="00901D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14:paraId="13A134E1" w14:textId="109E088D" w:rsidR="00901DA5" w:rsidRDefault="00F123ED">
                            <w:r>
                              <w:t>Non-Clinical Volunteer Database</w:t>
                            </w:r>
                          </w:p>
                          <w:p w14:paraId="375F1D80" w14:textId="77777777" w:rsidR="00F123ED" w:rsidRDefault="00F12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7579" id="_x0000_s1029" type="#_x0000_t202" style="position:absolute;margin-left:389.25pt;margin-top:.3pt;width:110.55pt;height:4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8MJg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">
                <v:textbox>
                  <w:txbxContent>
                    <w:p w14:paraId="4B0315F5" w14:textId="6D41E2A8" w:rsidR="00901DA5" w:rsidRPr="00901DA5" w:rsidRDefault="00901DA5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Object:</w:t>
                      </w:r>
                    </w:p>
                    <w:p w14:paraId="13A134E1" w14:textId="109E088D" w:rsidR="00901DA5" w:rsidRDefault="00F123ED">
                      <w:r>
                        <w:t>Non-Clinical Volunteer Database</w:t>
                      </w:r>
                    </w:p>
                    <w:p w14:paraId="375F1D80" w14:textId="77777777" w:rsidR="00F123ED" w:rsidRDefault="00F123ED"/>
                  </w:txbxContent>
                </v:textbox>
                <w10:wrap type="square"/>
              </v:shape>
            </w:pict>
          </mc:Fallback>
        </mc:AlternateContent>
      </w:r>
      <w:r w:rsidR="00901DA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29DB78" wp14:editId="463C24E3">
                <wp:simplePos x="0" y="0"/>
                <wp:positionH relativeFrom="margin">
                  <wp:posOffset>2295525</wp:posOffset>
                </wp:positionH>
                <wp:positionV relativeFrom="paragraph">
                  <wp:posOffset>8255</wp:posOffset>
                </wp:positionV>
                <wp:extent cx="1385570" cy="4953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D182C" w14:textId="6627F39E" w:rsidR="00E34418" w:rsidRPr="00901DA5" w:rsidRDefault="00901DA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14:paraId="25B9E59E" w14:textId="0A047D49" w:rsidR="00901DA5" w:rsidRDefault="00901DA5">
                            <w:r>
                              <w:t>Alert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DB78" id="_x0000_s1030" type="#_x0000_t202" style="position:absolute;margin-left:180.75pt;margin-top:.65pt;width:109.1pt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2JJQ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">
                <v:textbox>
                  <w:txbxContent>
                    <w:p w14:paraId="0A1D182C" w14:textId="6627F39E" w:rsidR="00E34418" w:rsidRPr="00901DA5" w:rsidRDefault="00901DA5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Class:</w:t>
                      </w:r>
                    </w:p>
                    <w:p w14:paraId="25B9E59E" w14:textId="0A047D49" w:rsidR="00901DA5" w:rsidRDefault="00901DA5">
                      <w:r>
                        <w:t>Alert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3C9A9C" w14:textId="0EFED184" w:rsidR="009067D3" w:rsidRDefault="009067D3" w:rsidP="009067D3"/>
    <w:p w14:paraId="2FC2CCDF" w14:textId="0A9687D9" w:rsidR="0061622E" w:rsidRDefault="0061622E" w:rsidP="009067D3">
      <w:r>
        <w:rPr>
          <w:noProof/>
        </w:rPr>
        <w:drawing>
          <wp:anchor distT="0" distB="0" distL="114300" distR="114300" simplePos="0" relativeHeight="251706368" behindDoc="0" locked="0" layoutInCell="1" allowOverlap="1" wp14:anchorId="7D72CBD5" wp14:editId="33736190">
            <wp:simplePos x="0" y="0"/>
            <wp:positionH relativeFrom="column">
              <wp:posOffset>302260</wp:posOffset>
            </wp:positionH>
            <wp:positionV relativeFrom="paragraph">
              <wp:posOffset>8255</wp:posOffset>
            </wp:positionV>
            <wp:extent cx="491588" cy="487680"/>
            <wp:effectExtent l="0" t="0" r="0" b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IT </w:t>
      </w:r>
    </w:p>
    <w:p w14:paraId="5C436E3A" w14:textId="29EBCF17" w:rsidR="009067D3" w:rsidRDefault="00C26E25" w:rsidP="009067D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227D4" wp14:editId="63AC3CFD">
                <wp:simplePos x="0" y="0"/>
                <wp:positionH relativeFrom="column">
                  <wp:posOffset>5624195</wp:posOffset>
                </wp:positionH>
                <wp:positionV relativeFrom="paragraph">
                  <wp:posOffset>74295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7D95E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85pt,5.85pt" to="442.8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" strokecolor="black [3213]" strokeweight="3pt"/>
            </w:pict>
          </mc:Fallback>
        </mc:AlternateContent>
      </w:r>
      <w:r w:rsidR="006162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7631E" wp14:editId="7B693A09">
                <wp:simplePos x="0" y="0"/>
                <wp:positionH relativeFrom="column">
                  <wp:posOffset>2919095</wp:posOffset>
                </wp:positionH>
                <wp:positionV relativeFrom="paragraph">
                  <wp:posOffset>27305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42B56" id="Straight Connector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5pt,2.15pt" to="230.6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" strokecolor="black [3213]" strokeweight="3pt"/>
            </w:pict>
          </mc:Fallback>
        </mc:AlternateContent>
      </w:r>
      <w:r w:rsidR="0061622E">
        <w:t>Coordin.</w:t>
      </w:r>
    </w:p>
    <w:p w14:paraId="635EFC4E" w14:textId="64E114E7" w:rsidR="0061622E" w:rsidRDefault="0061622E" w:rsidP="009067D3"/>
    <w:p w14:paraId="7063F3C7" w14:textId="1822B5C6" w:rsidR="009067D3" w:rsidRDefault="0061622E" w:rsidP="009067D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E711B" wp14:editId="7145A852">
                <wp:simplePos x="0" y="0"/>
                <wp:positionH relativeFrom="column">
                  <wp:posOffset>566420</wp:posOffset>
                </wp:positionH>
                <wp:positionV relativeFrom="paragraph">
                  <wp:posOffset>27305</wp:posOffset>
                </wp:positionV>
                <wp:extent cx="14288" cy="3490912"/>
                <wp:effectExtent l="19050" t="1905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49091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D9ACD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2.15pt" to="45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" strokecolor="black [3213]" strokeweight="3pt"/>
            </w:pict>
          </mc:Fallback>
        </mc:AlternateContent>
      </w:r>
    </w:p>
    <w:p w14:paraId="2A25759C" w14:textId="0C7E98B8" w:rsidR="009067D3" w:rsidRDefault="009067D3" w:rsidP="009067D3"/>
    <w:p w14:paraId="6048126D" w14:textId="25D42047" w:rsidR="009067D3" w:rsidRDefault="008B22BB" w:rsidP="009067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725797" wp14:editId="750A0DD2">
                <wp:simplePos x="0" y="0"/>
                <wp:positionH relativeFrom="column">
                  <wp:posOffset>681038</wp:posOffset>
                </wp:positionH>
                <wp:positionV relativeFrom="paragraph">
                  <wp:posOffset>8572</wp:posOffset>
                </wp:positionV>
                <wp:extent cx="804545" cy="1404620"/>
                <wp:effectExtent l="0" t="0" r="1460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03CE5" w14:textId="79895846" w:rsidR="008B22BB" w:rsidRDefault="008B22BB">
                            <w:r>
                              <w:t>Creates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25797" id="_x0000_s1032" type="#_x0000_t202" style="position:absolute;margin-left:53.65pt;margin-top:.65pt;width:63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">
                <v:textbox style="mso-fit-shape-to-text:t">
                  <w:txbxContent>
                    <w:p w14:paraId="35603CE5" w14:textId="79895846" w:rsidR="008B22BB" w:rsidRDefault="008B22BB">
                      <w:r>
                        <w:t>Creates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8F3B0" w14:textId="1DCB9306" w:rsidR="009067D3" w:rsidRDefault="009067D3" w:rsidP="009067D3"/>
    <w:p w14:paraId="1FFE662F" w14:textId="0CE5B932" w:rsidR="009067D3" w:rsidRDefault="001638E2" w:rsidP="009067D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E6EBB" wp14:editId="53F3D8FA">
                <wp:simplePos x="0" y="0"/>
                <wp:positionH relativeFrom="column">
                  <wp:posOffset>600075</wp:posOffset>
                </wp:positionH>
                <wp:positionV relativeFrom="paragraph">
                  <wp:posOffset>37148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2A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" strokecolor="black [3213]" strokeweight="3pt">
                <v:stroke endarrow="block"/>
              </v:shape>
            </w:pict>
          </mc:Fallback>
        </mc:AlternateContent>
      </w:r>
    </w:p>
    <w:p w14:paraId="69828F69" w14:textId="50C4992B" w:rsidR="009067D3" w:rsidRDefault="009067D3" w:rsidP="009067D3"/>
    <w:p w14:paraId="2134E149" w14:textId="04B37F1F" w:rsidR="009067D3" w:rsidRDefault="009067D3" w:rsidP="009067D3"/>
    <w:p w14:paraId="75207451" w14:textId="791B4022" w:rsidR="009067D3" w:rsidRDefault="009067D3" w:rsidP="009067D3"/>
    <w:p w14:paraId="25784A2B" w14:textId="12C22A2B" w:rsidR="009067D3" w:rsidRDefault="009067D3" w:rsidP="009067D3"/>
    <w:p w14:paraId="3DD85F3B" w14:textId="30CA2956" w:rsidR="009067D3" w:rsidRDefault="009067D3" w:rsidP="009067D3"/>
    <w:p w14:paraId="56A085FB" w14:textId="6740E1CC" w:rsidR="009067D3" w:rsidRDefault="009067D3" w:rsidP="009067D3"/>
    <w:p w14:paraId="3F23335D" w14:textId="447651F9" w:rsidR="009067D3" w:rsidRDefault="009067D3" w:rsidP="009067D3"/>
    <w:p w14:paraId="0A339979" w14:textId="78936C87" w:rsidR="009067D3" w:rsidRDefault="009067D3" w:rsidP="009067D3"/>
    <w:p w14:paraId="4AB77260" w14:textId="7AABA61D" w:rsidR="009067D3" w:rsidRDefault="009067D3" w:rsidP="009067D3"/>
    <w:p w14:paraId="26108D30" w14:textId="64053E95" w:rsidR="009067D3" w:rsidRDefault="009067D3" w:rsidP="009067D3"/>
    <w:p w14:paraId="383EB34B" w14:textId="587123EE" w:rsidR="009067D3" w:rsidRDefault="009067D3" w:rsidP="009067D3"/>
    <w:p w14:paraId="077C3995" w14:textId="43B9AD9E" w:rsidR="009067D3" w:rsidRDefault="009067D3" w:rsidP="009067D3"/>
    <w:p w14:paraId="454671D8" w14:textId="3A8A5771" w:rsidR="009067D3" w:rsidRDefault="009067D3" w:rsidP="009067D3"/>
    <w:p w14:paraId="68495A12" w14:textId="61116471" w:rsidR="009067D3" w:rsidRDefault="009067D3" w:rsidP="009067D3"/>
    <w:p w14:paraId="73471F36" w14:textId="0A85447F" w:rsidR="009067D3" w:rsidRDefault="009067D3" w:rsidP="009067D3"/>
    <w:p w14:paraId="35A16293" w14:textId="0560C523" w:rsidR="009067D3" w:rsidRDefault="00C26E25" w:rsidP="009067D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CB0A3" wp14:editId="20EB6A34">
                <wp:simplePos x="0" y="0"/>
                <wp:positionH relativeFrom="column">
                  <wp:posOffset>2728913</wp:posOffset>
                </wp:positionH>
                <wp:positionV relativeFrom="paragraph">
                  <wp:posOffset>7620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D62F" id="Multiplication Sign 11" o:spid="_x0000_s1026" style="position:absolute;margin-left:214.9pt;margin-top:.6pt;width:30.7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" path="m54621,177245r78346,-47943l195263,231101,257558,129302r78346,47943l249105,319088r86799,141842l257558,508873,195263,407074,132967,508873,54621,460930,141420,319088,54621,177245xe" fillcolor="black [3213]" strokecolor="black [3213]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</w:p>
    <w:p w14:paraId="04431F2C" w14:textId="3BAA0A7A" w:rsidR="009067D3" w:rsidRDefault="00C26E25" w:rsidP="009067D3">
      <w:r>
        <w:rPr>
          <w:noProof/>
        </w:rPr>
        <w:drawing>
          <wp:anchor distT="0" distB="0" distL="114300" distR="114300" simplePos="0" relativeHeight="251675648" behindDoc="0" locked="0" layoutInCell="1" allowOverlap="1" wp14:anchorId="43CC4BE4" wp14:editId="7C7BC4EB">
            <wp:simplePos x="0" y="0"/>
            <wp:positionH relativeFrom="column">
              <wp:posOffset>5457825</wp:posOffset>
            </wp:positionH>
            <wp:positionV relativeFrom="paragraph">
              <wp:posOffset>7620</wp:posOffset>
            </wp:positionV>
            <wp:extent cx="316865" cy="4203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F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EA8EB" wp14:editId="5A3DC424">
                <wp:simplePos x="0" y="0"/>
                <wp:positionH relativeFrom="column">
                  <wp:posOffset>375920</wp:posOffset>
                </wp:positionH>
                <wp:positionV relativeFrom="paragraph">
                  <wp:posOffset>8255</wp:posOffset>
                </wp:positionV>
                <wp:extent cx="376238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5715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FE9B" id="Multiplication Sign 10" o:spid="_x0000_s1026" style="position:absolute;margin-left:29.6pt;margin-top:.65pt;width:29.6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23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" path="m53407,161589r73912,-48658l188119,205285r60800,-92354l322831,161589,241092,285750r81739,124161l248919,458569,188119,366215r-60800,92354l53407,409911,135146,285750,53407,161589xe" fillcolor="black [3213]" strokecolor="black [3213]" strokeweight="2pt">
                <v:path arrowok="t" o:connecttype="custom" o:connectlocs="53407,161589;127319,112931;188119,205285;248919,112931;322831,161589;241092,285750;322831,409911;248919,458569;188119,366215;127319,458569;53407,409911;135146,285750;53407,161589" o:connectangles="0,0,0,0,0,0,0,0,0,0,0,0,0"/>
              </v:shape>
            </w:pict>
          </mc:Fallback>
        </mc:AlternateContent>
      </w:r>
    </w:p>
    <w:p w14:paraId="55D636AB" w14:textId="73AC62D2" w:rsidR="009067D3" w:rsidRDefault="009067D3" w:rsidP="009067D3"/>
    <w:p w14:paraId="03BCE3B5" w14:textId="6B29160F" w:rsidR="009067D3" w:rsidRDefault="009067D3" w:rsidP="009067D3"/>
    <w:p w14:paraId="202F3D58" w14:textId="4F51119D" w:rsidR="009067D3" w:rsidRDefault="009067D3" w:rsidP="009067D3"/>
    <w:p w14:paraId="741DA5A9" w14:textId="118E76B6" w:rsidR="009067D3" w:rsidRDefault="009067D3" w:rsidP="009067D3"/>
    <w:p w14:paraId="513D161E" w14:textId="2F866E0B" w:rsidR="009067D3" w:rsidRDefault="009067D3" w:rsidP="009067D3"/>
    <w:p w14:paraId="53385A1C" w14:textId="33E5D444" w:rsidR="009067D3" w:rsidRDefault="009067D3" w:rsidP="009067D3"/>
    <w:p w14:paraId="130D045B" w14:textId="3AB5112B" w:rsidR="009067D3" w:rsidRDefault="009067D3" w:rsidP="009067D3"/>
    <w:p w14:paraId="6A1E55E1" w14:textId="28D180D1" w:rsidR="009067D3" w:rsidRDefault="009067D3" w:rsidP="009067D3"/>
    <w:p w14:paraId="084790DF" w14:textId="3C8D5E4E" w:rsidR="009067D3" w:rsidRDefault="009067D3" w:rsidP="009067D3"/>
    <w:p w14:paraId="16679F05" w14:textId="204C3DA3" w:rsidR="009067D3" w:rsidRDefault="009067D3" w:rsidP="009067D3"/>
    <w:p w14:paraId="27E5603F" w14:textId="25AA160C" w:rsidR="009067D3" w:rsidRDefault="009067D3" w:rsidP="009067D3"/>
    <w:p w14:paraId="091C96F1" w14:textId="28D74117" w:rsidR="009067D3" w:rsidRDefault="009067D3" w:rsidP="009067D3"/>
    <w:p w14:paraId="4AD2F0A2" w14:textId="68EFD39D" w:rsidR="00186EDD" w:rsidRDefault="00186EDD" w:rsidP="00186EDD"/>
    <w:p w14:paraId="69639BE2" w14:textId="0C885A53" w:rsidR="00186EDD" w:rsidRDefault="00186EDD" w:rsidP="00186EDD"/>
    <w:p w14:paraId="65FDCC8F" w14:textId="59B057C9" w:rsidR="00186EDD" w:rsidRDefault="00186EDD" w:rsidP="00186EDD"/>
    <w:p w14:paraId="5D24AE3B" w14:textId="063735EE" w:rsidR="00186EDD" w:rsidRDefault="00186EDD" w:rsidP="00186EDD"/>
    <w:p w14:paraId="0F1CA1DD" w14:textId="5E478A8B" w:rsidR="00186EDD" w:rsidRDefault="00186EDD" w:rsidP="00186EDD"/>
    <w:p w14:paraId="799AD3B4" w14:textId="48A28777" w:rsidR="00186EDD" w:rsidRDefault="00186EDD" w:rsidP="00186EDD"/>
    <w:p w14:paraId="1E33B799" w14:textId="0CC7AAFC" w:rsidR="00186EDD" w:rsidRDefault="00186EDD" w:rsidP="00186EDD"/>
    <w:p w14:paraId="62F74B9A" w14:textId="02CC4E18" w:rsidR="00186EDD" w:rsidRDefault="00186EDD" w:rsidP="00186EDD"/>
    <w:p w14:paraId="72DCA291" w14:textId="093A5214" w:rsidR="00186EDD" w:rsidRDefault="00186EDD" w:rsidP="00186EDD"/>
    <w:p w14:paraId="1D6B862F" w14:textId="32F2E71E" w:rsidR="00186EDD" w:rsidRDefault="00186EDD" w:rsidP="00186EDD"/>
    <w:p w14:paraId="0938AA4E" w14:textId="015A0F4D" w:rsidR="00DD42B8" w:rsidRDefault="00166CA5" w:rsidP="00DD42B8">
      <w:pPr>
        <w:pStyle w:val="Heading1"/>
      </w:pPr>
      <w:r>
        <w:t>Use Case Diagram:</w:t>
      </w:r>
    </w:p>
    <w:p w14:paraId="65B2DE64" w14:textId="31F4EC92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1A0AA096" w14:textId="03A36D12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FFB50" wp14:editId="2B504678">
                <wp:simplePos x="0" y="0"/>
                <wp:positionH relativeFrom="column">
                  <wp:posOffset>920115</wp:posOffset>
                </wp:positionH>
                <wp:positionV relativeFrom="paragraph">
                  <wp:posOffset>281305</wp:posOffset>
                </wp:positionV>
                <wp:extent cx="4135202" cy="4603805"/>
                <wp:effectExtent l="0" t="0" r="17780" b="254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202" cy="46038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7080D" id="Rectangle: Rounded Corners 19" o:spid="_x0000_s1026" style="position:absolute;margin-left:72.45pt;margin-top:22.15pt;width:325.6pt;height:36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" fillcolor="window" strokecolor="windowText" strokeweight="1pt">
                <v:stroke joinstyle="miter"/>
              </v:roundrect>
            </w:pict>
          </mc:Fallback>
        </mc:AlternateContent>
      </w:r>
    </w:p>
    <w:p w14:paraId="24BF5071" w14:textId="28BA06CB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EFD566E" wp14:editId="47E9929A">
                <wp:simplePos x="0" y="0"/>
                <wp:positionH relativeFrom="column">
                  <wp:posOffset>1200150</wp:posOffset>
                </wp:positionH>
                <wp:positionV relativeFrom="paragraph">
                  <wp:posOffset>246380</wp:posOffset>
                </wp:positionV>
                <wp:extent cx="3498215" cy="357505"/>
                <wp:effectExtent l="0" t="0" r="26035" b="23495"/>
                <wp:wrapSquare wrapText="bothSides"/>
                <wp:docPr id="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AE14A" w14:textId="609DA897" w:rsidR="005A69F2" w:rsidRPr="00485260" w:rsidRDefault="005A69F2" w:rsidP="005A69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</w:t>
                            </w:r>
                            <w:r w:rsidR="0045438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FD1848">
                              <w:rPr>
                                <w:b/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D566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94.5pt;margin-top:19.4pt;width:275.45pt;height:28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gGKAIAAE0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">
                <v:textbox>
                  <w:txbxContent>
                    <w:p w14:paraId="71DAE14A" w14:textId="609DA897" w:rsidR="005A69F2" w:rsidRPr="00485260" w:rsidRDefault="005A69F2" w:rsidP="005A69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</w:t>
                      </w:r>
                      <w:r w:rsidR="0045438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FD1848">
                        <w:rPr>
                          <w:b/>
                          <w:sz w:val="24"/>
                          <w:szCs w:val="24"/>
                        </w:rPr>
                        <w:t>Login to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7DD07F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9F336" wp14:editId="20E45395">
                <wp:simplePos x="0" y="0"/>
                <wp:positionH relativeFrom="column">
                  <wp:posOffset>294198</wp:posOffset>
                </wp:positionH>
                <wp:positionV relativeFrom="paragraph">
                  <wp:posOffset>128215</wp:posOffset>
                </wp:positionV>
                <wp:extent cx="937757" cy="1311468"/>
                <wp:effectExtent l="0" t="38100" r="53340" b="222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757" cy="13114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EB9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.15pt;margin-top:10.1pt;width:73.85pt;height:103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</w:p>
    <w:p w14:paraId="27B482FC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267435B" wp14:editId="7E8FFE27">
                <wp:simplePos x="0" y="0"/>
                <wp:positionH relativeFrom="column">
                  <wp:posOffset>1188085</wp:posOffset>
                </wp:positionH>
                <wp:positionV relativeFrom="paragraph">
                  <wp:posOffset>117806</wp:posOffset>
                </wp:positionV>
                <wp:extent cx="3522345" cy="357505"/>
                <wp:effectExtent l="0" t="0" r="20955" b="2349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4F735" w14:textId="77777777" w:rsidR="005A69F2" w:rsidRPr="00485260" w:rsidRDefault="005A69F2" w:rsidP="005A69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UCID#: Create Non-clinical Volunteer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435B" id="_x0000_s1034" type="#_x0000_t202" style="position:absolute;margin-left:93.55pt;margin-top:9.3pt;width:277.35pt;height:2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">
                <v:textbox>
                  <w:txbxContent>
                    <w:p w14:paraId="6054F735" w14:textId="77777777" w:rsidR="005A69F2" w:rsidRPr="00485260" w:rsidRDefault="005A69F2" w:rsidP="005A69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UCID#: Create Non-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clinical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Volunteer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7516275C" wp14:editId="6DF0E4BD">
            <wp:simplePos x="0" y="0"/>
            <wp:positionH relativeFrom="margin">
              <wp:posOffset>5148580</wp:posOffset>
            </wp:positionH>
            <wp:positionV relativeFrom="paragraph">
              <wp:posOffset>142544</wp:posOffset>
            </wp:positionV>
            <wp:extent cx="795020" cy="795020"/>
            <wp:effectExtent l="0" t="0" r="0" b="5080"/>
            <wp:wrapSquare wrapText="bothSides"/>
            <wp:docPr id="24" name="Graphic 2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1D822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840B4A" wp14:editId="5DB1ED9F">
                <wp:simplePos x="0" y="0"/>
                <wp:positionH relativeFrom="column">
                  <wp:posOffset>294197</wp:posOffset>
                </wp:positionH>
                <wp:positionV relativeFrom="paragraph">
                  <wp:posOffset>10574</wp:posOffset>
                </wp:positionV>
                <wp:extent cx="946205" cy="890546"/>
                <wp:effectExtent l="0" t="38100" r="63500" b="24130"/>
                <wp:wrapNone/>
                <wp:docPr id="982" name="Straight Arrow Connector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05" cy="8905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CD2BC" id="Straight Arrow Connector 982" o:spid="_x0000_s1026" type="#_x0000_t32" style="position:absolute;margin-left:23.15pt;margin-top:.85pt;width:74.5pt;height:70.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F5E181" wp14:editId="2CD8C531">
                <wp:simplePos x="0" y="0"/>
                <wp:positionH relativeFrom="column">
                  <wp:posOffset>4643561</wp:posOffset>
                </wp:positionH>
                <wp:positionV relativeFrom="paragraph">
                  <wp:posOffset>137187</wp:posOffset>
                </wp:positionV>
                <wp:extent cx="913075" cy="721553"/>
                <wp:effectExtent l="38100" t="0" r="20955" b="5969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075" cy="7215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272F" id="Straight Arrow Connector 194" o:spid="_x0000_s1026" type="#_x0000_t32" style="position:absolute;margin-left:365.65pt;margin-top:10.8pt;width:71.9pt;height:56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11AC8A" wp14:editId="2814E567">
                <wp:simplePos x="0" y="0"/>
                <wp:positionH relativeFrom="column">
                  <wp:posOffset>1188085</wp:posOffset>
                </wp:positionH>
                <wp:positionV relativeFrom="paragraph">
                  <wp:posOffset>277826</wp:posOffset>
                </wp:positionV>
                <wp:extent cx="3522345" cy="357505"/>
                <wp:effectExtent l="0" t="0" r="20955" b="23495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6D822" w14:textId="77777777" w:rsidR="005A69F2" w:rsidRPr="00485260" w:rsidRDefault="005A69F2" w:rsidP="005A69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UCID#: Fill out online Volunteer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AC8A" id="_x0000_s1035" type="#_x0000_t202" style="position:absolute;margin-left:93.55pt;margin-top:21.9pt;width:277.35pt;height:28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xLKAIAAE0EAAAOAAAAZHJzL2Uyb0RvYy54bWysVNtu2zAMfR+wfxD0vjhx4r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">
                <v:textbox>
                  <w:txbxContent>
                    <w:p w14:paraId="2DD6D822" w14:textId="77777777" w:rsidR="005A69F2" w:rsidRPr="00485260" w:rsidRDefault="005A69F2" w:rsidP="005A69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UCID#</w:t>
                      </w:r>
                      <w:bookmarkStart w:id="25" w:name="_GoBack"/>
                      <w:bookmarkEnd w:id="25"/>
                      <w:r>
                        <w:rPr>
                          <w:b/>
                          <w:sz w:val="24"/>
                          <w:szCs w:val="24"/>
                        </w:rPr>
                        <w:t>: Fill out online Volunteer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B16DE5" wp14:editId="65D1BCFC">
                <wp:simplePos x="0" y="0"/>
                <wp:positionH relativeFrom="column">
                  <wp:posOffset>4603804</wp:posOffset>
                </wp:positionH>
                <wp:positionV relativeFrom="paragraph">
                  <wp:posOffset>137490</wp:posOffset>
                </wp:positionV>
                <wp:extent cx="953467" cy="199087"/>
                <wp:effectExtent l="38100" t="0" r="18415" b="869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467" cy="1990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5C15" id="Straight Arrow Connector 195" o:spid="_x0000_s1026" type="#_x0000_t32" style="position:absolute;margin-left:362.5pt;margin-top:10.85pt;width:75.1pt;height:15.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</w:p>
    <w:p w14:paraId="6E9D8157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3A4C04BC" wp14:editId="115E7D70">
            <wp:simplePos x="0" y="0"/>
            <wp:positionH relativeFrom="column">
              <wp:posOffset>-103367</wp:posOffset>
            </wp:positionH>
            <wp:positionV relativeFrom="paragraph">
              <wp:posOffset>288925</wp:posOffset>
            </wp:positionV>
            <wp:extent cx="795020" cy="795020"/>
            <wp:effectExtent l="0" t="0" r="0" b="5080"/>
            <wp:wrapSquare wrapText="bothSides"/>
            <wp:docPr id="475" name="Graphic 47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7E383" w14:textId="77777777" w:rsidR="005A69F2" w:rsidRPr="005A69F2" w:rsidRDefault="005A69F2" w:rsidP="005A69F2">
      <w:pPr>
        <w:widowControl/>
        <w:spacing w:after="160" w:line="259" w:lineRule="auto"/>
        <w:ind w:left="1440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EDCB2" wp14:editId="7C657C8A">
                <wp:simplePos x="0" y="0"/>
                <wp:positionH relativeFrom="column">
                  <wp:posOffset>405517</wp:posOffset>
                </wp:positionH>
                <wp:positionV relativeFrom="paragraph">
                  <wp:posOffset>287240</wp:posOffset>
                </wp:positionV>
                <wp:extent cx="866692" cy="463798"/>
                <wp:effectExtent l="0" t="0" r="6731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46379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F03C" id="Straight Arrow Connector 29" o:spid="_x0000_s1026" type="#_x0000_t32" style="position:absolute;margin-left:31.95pt;margin-top:22.6pt;width:68.25pt;height:3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67BF47" wp14:editId="1321FE75">
                <wp:simplePos x="0" y="0"/>
                <wp:positionH relativeFrom="column">
                  <wp:posOffset>389614</wp:posOffset>
                </wp:positionH>
                <wp:positionV relativeFrom="paragraph">
                  <wp:posOffset>297814</wp:posOffset>
                </wp:positionV>
                <wp:extent cx="850734" cy="898497"/>
                <wp:effectExtent l="0" t="0" r="8318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734" cy="8984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548F" id="Straight Arrow Connector 30" o:spid="_x0000_s1026" type="#_x0000_t32" style="position:absolute;margin-left:30.7pt;margin-top:23.45pt;width:67pt;height:7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2B850E" wp14:editId="129C268E">
                <wp:simplePos x="0" y="0"/>
                <wp:positionH relativeFrom="column">
                  <wp:posOffset>397564</wp:posOffset>
                </wp:positionH>
                <wp:positionV relativeFrom="paragraph">
                  <wp:posOffset>305766</wp:posOffset>
                </wp:positionV>
                <wp:extent cx="842783" cy="1367625"/>
                <wp:effectExtent l="0" t="0" r="71755" b="6159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783" cy="136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6509" id="Straight Arrow Connector 193" o:spid="_x0000_s1026" type="#_x0000_t32" style="position:absolute;margin-left:31.3pt;margin-top:24.1pt;width:66.35pt;height:10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7FDF78" wp14:editId="43ACB5D1">
                <wp:simplePos x="0" y="0"/>
                <wp:positionH relativeFrom="column">
                  <wp:posOffset>397565</wp:posOffset>
                </wp:positionH>
                <wp:positionV relativeFrom="paragraph">
                  <wp:posOffset>297814</wp:posOffset>
                </wp:positionV>
                <wp:extent cx="834722" cy="1932167"/>
                <wp:effectExtent l="0" t="0" r="60960" b="4953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722" cy="19321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36B0" id="Straight Arrow Connector 192" o:spid="_x0000_s1026" type="#_x0000_t32" style="position:absolute;margin-left:31.3pt;margin-top:23.45pt;width:65.75pt;height:15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C7E7BE" wp14:editId="3712558A">
                <wp:simplePos x="0" y="0"/>
                <wp:positionH relativeFrom="column">
                  <wp:posOffset>1188085</wp:posOffset>
                </wp:positionH>
                <wp:positionV relativeFrom="paragraph">
                  <wp:posOffset>127966</wp:posOffset>
                </wp:positionV>
                <wp:extent cx="3522345" cy="357505"/>
                <wp:effectExtent l="0" t="0" r="20955" b="23495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F3A79" w14:textId="77777777" w:rsidR="005A69F2" w:rsidRPr="00485260" w:rsidRDefault="005A69F2" w:rsidP="005A69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UCID#: Submit form to Volunteer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E7BE" id="_x0000_s1036" type="#_x0000_t202" style="position:absolute;left:0;text-align:left;margin-left:93.55pt;margin-top:10.1pt;width:277.35pt;height:2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">
                <v:textbox>
                  <w:txbxContent>
                    <w:p w14:paraId="5C5F3A79" w14:textId="77777777" w:rsidR="005A69F2" w:rsidRPr="00485260" w:rsidRDefault="005A69F2" w:rsidP="005A69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UCID#: Submit form to Volunteer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w:t xml:space="preserve">        </w:t>
      </w:r>
      <w:r w:rsidRPr="005A69F2">
        <w:rPr>
          <w:rFonts w:ascii="Calibri" w:eastAsia="Calibri" w:hAnsi="Calibri"/>
          <w:noProof/>
          <w:sz w:val="22"/>
          <w:szCs w:val="22"/>
        </w:rPr>
        <w:tab/>
        <w:t xml:space="preserve">       Volunteer</w:t>
      </w:r>
    </w:p>
    <w:p w14:paraId="315FEAA3" w14:textId="17FDAC20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53718FE" wp14:editId="2CE9BCC9">
                <wp:simplePos x="0" y="0"/>
                <wp:positionH relativeFrom="column">
                  <wp:posOffset>1180465</wp:posOffset>
                </wp:positionH>
                <wp:positionV relativeFrom="paragraph">
                  <wp:posOffset>556260</wp:posOffset>
                </wp:positionV>
                <wp:extent cx="3522345" cy="357505"/>
                <wp:effectExtent l="0" t="0" r="20955" b="2349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7EF39" w14:textId="77777777" w:rsidR="005A69F2" w:rsidRPr="00485260" w:rsidRDefault="005A69F2" w:rsidP="005A69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UCID#: Edit Non-clinical Volunteer 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18FE" id="_x0000_s1037" type="#_x0000_t202" style="position:absolute;margin-left:92.95pt;margin-top:43.8pt;width:277.35pt;height:28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">
                <v:textbox>
                  <w:txbxContent>
                    <w:p w14:paraId="1C47EF39" w14:textId="77777777" w:rsidR="005A69F2" w:rsidRPr="00485260" w:rsidRDefault="005A69F2" w:rsidP="005A69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UCID#: Edit Non-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clinical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Volunteer in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65A6F9" wp14:editId="1D386301">
                <wp:simplePos x="0" y="0"/>
                <wp:positionH relativeFrom="column">
                  <wp:posOffset>1180465</wp:posOffset>
                </wp:positionH>
                <wp:positionV relativeFrom="paragraph">
                  <wp:posOffset>94615</wp:posOffset>
                </wp:positionV>
                <wp:extent cx="3522345" cy="357505"/>
                <wp:effectExtent l="0" t="0" r="20955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3FDC" w14:textId="77777777" w:rsidR="005A69F2" w:rsidRPr="00485260" w:rsidRDefault="005A69F2" w:rsidP="005A69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UCID#: Add Non-clinical Volunteer to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A6F9" id="_x0000_s1038" type="#_x0000_t202" style="position:absolute;margin-left:92.95pt;margin-top:7.45pt;width:277.35pt;height:28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">
                <v:textbox>
                  <w:txbxContent>
                    <w:p w14:paraId="46B03FDC" w14:textId="77777777" w:rsidR="005A69F2" w:rsidRPr="00485260" w:rsidRDefault="005A69F2" w:rsidP="005A69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UCID#: Add Non-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clinical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Volunteer to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9F2">
        <w:rPr>
          <w:rFonts w:ascii="Calibri" w:eastAsia="Calibri" w:hAnsi="Calibri"/>
          <w:sz w:val="22"/>
          <w:szCs w:val="22"/>
        </w:rPr>
        <w:t xml:space="preserve">        </w:t>
      </w:r>
    </w:p>
    <w:p w14:paraId="47B94515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0224" behindDoc="0" locked="0" layoutInCell="1" allowOverlap="1" wp14:anchorId="5E13AB40" wp14:editId="339DA7FE">
            <wp:simplePos x="0" y="0"/>
            <wp:positionH relativeFrom="margin">
              <wp:align>right</wp:align>
            </wp:positionH>
            <wp:positionV relativeFrom="paragraph">
              <wp:posOffset>98260</wp:posOffset>
            </wp:positionV>
            <wp:extent cx="795020" cy="795020"/>
            <wp:effectExtent l="0" t="0" r="0" b="5080"/>
            <wp:wrapSquare wrapText="bothSides"/>
            <wp:docPr id="196" name="Graphic 19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C169D" w14:textId="580FBB2D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687017" wp14:editId="5B19565D">
                <wp:simplePos x="0" y="0"/>
                <wp:positionH relativeFrom="column">
                  <wp:posOffset>1181100</wp:posOffset>
                </wp:positionH>
                <wp:positionV relativeFrom="paragraph">
                  <wp:posOffset>444500</wp:posOffset>
                </wp:positionV>
                <wp:extent cx="3522345" cy="442595"/>
                <wp:effectExtent l="0" t="0" r="20955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A3F0A" w14:textId="77777777" w:rsidR="005A69F2" w:rsidRPr="00485260" w:rsidRDefault="005A69F2" w:rsidP="005A69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UCID#: Delete Non-clinical Volunteer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7017" id="_x0000_s1039" type="#_x0000_t202" style="position:absolute;margin-left:93pt;margin-top:35pt;width:277.35pt;height:34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tWjJgIAAE0EAAAOAAAAZHJzL2Uyb0RvYy54bWysVNtu2zAMfR+wfxD0vjhx4r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">
                <v:textbox>
                  <w:txbxContent>
                    <w:p w14:paraId="2BDA3F0A" w14:textId="77777777" w:rsidR="005A69F2" w:rsidRPr="00485260" w:rsidRDefault="005A69F2" w:rsidP="005A69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UCID#: Delete Non-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clinical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Volunteer from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428AC6" wp14:editId="0DD29D0F">
                <wp:simplePos x="0" y="0"/>
                <wp:positionH relativeFrom="column">
                  <wp:posOffset>4627659</wp:posOffset>
                </wp:positionH>
                <wp:positionV relativeFrom="paragraph">
                  <wp:posOffset>91937</wp:posOffset>
                </wp:positionV>
                <wp:extent cx="913958" cy="1494845"/>
                <wp:effectExtent l="38100" t="0" r="19685" b="482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958" cy="14948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DA85" id="Straight Arrow Connector 197" o:spid="_x0000_s1026" type="#_x0000_t32" style="position:absolute;margin-left:364.4pt;margin-top:7.25pt;width:71.95pt;height:117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Pr="005A69F2">
        <w:rPr>
          <w:rFonts w:ascii="Calibri" w:eastAsia="Calibri" w:hAnsi="Calibri"/>
          <w:sz w:val="22"/>
          <w:szCs w:val="22"/>
        </w:rPr>
        <w:t xml:space="preserve">     Admin</w:t>
      </w:r>
      <w:r w:rsidRPr="005A69F2">
        <w:rPr>
          <w:rFonts w:ascii="Calibri" w:eastAsia="Calibri" w:hAnsi="Calibri"/>
          <w:sz w:val="22"/>
          <w:szCs w:val="22"/>
        </w:rPr>
        <w:tab/>
        <w:t xml:space="preserve">   </w:t>
      </w:r>
      <w:r w:rsidRPr="005A69F2">
        <w:rPr>
          <w:rFonts w:ascii="Calibri" w:eastAsia="Calibri" w:hAnsi="Calibri"/>
          <w:sz w:val="22"/>
          <w:szCs w:val="22"/>
        </w:rPr>
        <w:tab/>
        <w:t xml:space="preserve">       </w:t>
      </w:r>
    </w:p>
    <w:p w14:paraId="641C52A9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sz w:val="22"/>
          <w:szCs w:val="22"/>
        </w:rPr>
        <w:tab/>
      </w:r>
      <w:r w:rsidRPr="005A69F2">
        <w:rPr>
          <w:rFonts w:ascii="Calibri" w:eastAsia="Calibri" w:hAnsi="Calibri"/>
          <w:sz w:val="22"/>
          <w:szCs w:val="22"/>
        </w:rPr>
        <w:tab/>
      </w:r>
      <w:r w:rsidRPr="005A69F2">
        <w:rPr>
          <w:rFonts w:ascii="Calibri" w:eastAsia="Calibri" w:hAnsi="Calibri"/>
          <w:sz w:val="22"/>
          <w:szCs w:val="22"/>
        </w:rPr>
        <w:tab/>
      </w:r>
      <w:r w:rsidRPr="005A69F2">
        <w:rPr>
          <w:rFonts w:ascii="Calibri" w:eastAsia="Calibri" w:hAnsi="Calibri"/>
          <w:sz w:val="22"/>
          <w:szCs w:val="22"/>
        </w:rPr>
        <w:tab/>
      </w:r>
      <w:r w:rsidRPr="005A69F2">
        <w:rPr>
          <w:rFonts w:ascii="Calibri" w:eastAsia="Calibri" w:hAnsi="Calibri"/>
          <w:sz w:val="22"/>
          <w:szCs w:val="22"/>
        </w:rPr>
        <w:tab/>
        <w:t>SOSL Employee</w:t>
      </w:r>
    </w:p>
    <w:p w14:paraId="2D9BFE21" w14:textId="79C0F734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E9C84B" wp14:editId="04F71080">
                <wp:simplePos x="0" y="0"/>
                <wp:positionH relativeFrom="column">
                  <wp:posOffset>1176655</wp:posOffset>
                </wp:positionH>
                <wp:positionV relativeFrom="paragraph">
                  <wp:posOffset>63183</wp:posOffset>
                </wp:positionV>
                <wp:extent cx="3522345" cy="357505"/>
                <wp:effectExtent l="0" t="0" r="20955" b="234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6C71" w14:textId="77777777" w:rsidR="005A69F2" w:rsidRPr="00485260" w:rsidRDefault="005A69F2" w:rsidP="005A69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UCID#: Alert for Non-clinical Volunteer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C84B" id="_x0000_s1040" type="#_x0000_t202" style="position:absolute;margin-left:92.65pt;margin-top:5pt;width:277.35pt;height:28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PQJgIAAE0EAAAOAAAAZHJzL2Uyb0RvYy54bWysVNtu2zAMfR+wfxD0vthx4r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">
                <v:textbox>
                  <w:txbxContent>
                    <w:p w14:paraId="67E76C71" w14:textId="77777777" w:rsidR="005A69F2" w:rsidRPr="00485260" w:rsidRDefault="005A69F2" w:rsidP="005A69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UCID#: Alert for Non-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clinical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Volunteer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70FE92" w14:textId="6CEDD64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5A69F2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1E1D0A" wp14:editId="17EA50E7">
                <wp:simplePos x="0" y="0"/>
                <wp:positionH relativeFrom="column">
                  <wp:posOffset>1164590</wp:posOffset>
                </wp:positionH>
                <wp:positionV relativeFrom="paragraph">
                  <wp:posOffset>214630</wp:posOffset>
                </wp:positionV>
                <wp:extent cx="3522345" cy="357505"/>
                <wp:effectExtent l="0" t="0" r="20955" b="234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F6716" w14:textId="77777777" w:rsidR="005A69F2" w:rsidRPr="00485260" w:rsidRDefault="005A69F2" w:rsidP="005A69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UCID#: Check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1D0A" id="_x0000_s1041" type="#_x0000_t202" style="position:absolute;margin-left:91.7pt;margin-top:16.9pt;width:277.35pt;height:28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">
                <v:textbox>
                  <w:txbxContent>
                    <w:p w14:paraId="3CEF6716" w14:textId="77777777" w:rsidR="005A69F2" w:rsidRPr="00485260" w:rsidRDefault="005A69F2" w:rsidP="005A69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UCID#: Check 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304ED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5940C26D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246FB0A2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6BD7F2F1" w14:textId="77777777" w:rsidR="005A69F2" w:rsidRPr="005A69F2" w:rsidRDefault="005A69F2" w:rsidP="005A69F2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4EACDB86" w14:textId="7CBB1D90" w:rsidR="00DD42B8" w:rsidRDefault="00DD42B8" w:rsidP="00DD42B8"/>
    <w:p w14:paraId="316A20F6" w14:textId="25FCC1CC" w:rsidR="00DD42B8" w:rsidRDefault="00DD42B8" w:rsidP="00DD42B8"/>
    <w:p w14:paraId="6CA37CCF" w14:textId="4A7D98B4" w:rsidR="00DD42B8" w:rsidRDefault="00DD42B8" w:rsidP="00DD42B8"/>
    <w:p w14:paraId="4F581711" w14:textId="27A2587D" w:rsidR="00DD42B8" w:rsidRDefault="00DD42B8" w:rsidP="00DD42B8"/>
    <w:p w14:paraId="1A298502" w14:textId="799A3072" w:rsidR="00DD42B8" w:rsidRDefault="00DD42B8" w:rsidP="00DD42B8"/>
    <w:p w14:paraId="3ABC5874" w14:textId="47F19E0E" w:rsidR="00DD42B8" w:rsidRDefault="00DD42B8" w:rsidP="00DD42B8"/>
    <w:p w14:paraId="01F64240" w14:textId="4181C20C" w:rsidR="00DD42B8" w:rsidRDefault="00DD42B8" w:rsidP="00DD42B8"/>
    <w:p w14:paraId="29FE14A9" w14:textId="736F20EB" w:rsidR="00DD42B8" w:rsidRDefault="00DD42B8" w:rsidP="00DD42B8"/>
    <w:p w14:paraId="094EDC5F" w14:textId="679016F7" w:rsidR="00DD42B8" w:rsidRDefault="00DD42B8" w:rsidP="00DD42B8"/>
    <w:p w14:paraId="1DCE023C" w14:textId="1B4AF3AC" w:rsidR="00DD42B8" w:rsidRDefault="00DD42B8" w:rsidP="00DD42B8"/>
    <w:p w14:paraId="2572CB01" w14:textId="69793F4F" w:rsidR="00DD42B8" w:rsidRDefault="00DD42B8" w:rsidP="00DD42B8"/>
    <w:p w14:paraId="6B7E9722" w14:textId="77777777" w:rsidR="00DD42B8" w:rsidRPr="00DD42B8" w:rsidRDefault="00DD42B8" w:rsidP="00DD42B8"/>
    <w:p w14:paraId="03D3DE1E" w14:textId="34418812" w:rsidR="005438F4" w:rsidRDefault="00186EDD" w:rsidP="00186EDD">
      <w:pPr>
        <w:pStyle w:val="Heading1"/>
      </w:pPr>
      <w:r>
        <w:t>Prototype:</w:t>
      </w:r>
    </w:p>
    <w:p w14:paraId="68E5DFD3" w14:textId="29F78C02" w:rsidR="00DD42B8" w:rsidRDefault="00470664" w:rsidP="00CB5583">
      <w:pPr>
        <w:pStyle w:val="Heading2"/>
        <w:ind w:left="720"/>
      </w:pPr>
      <w:r>
        <w:t xml:space="preserve">Prototype </w:t>
      </w:r>
      <w:r w:rsidR="005438F4">
        <w:t>Description: This Prototype will be used to set up Alert System for Non-Clinical Volunteer Database.</w:t>
      </w:r>
      <w:r w:rsidR="00186EDD">
        <w:t xml:space="preserve"> </w:t>
      </w:r>
      <w:r w:rsidR="005438F4">
        <w:t xml:space="preserve">This will alert </w:t>
      </w:r>
      <w:r>
        <w:t>system will help notify SOSL of a new Non-Clinical Volunteer.</w:t>
      </w:r>
    </w:p>
    <w:p w14:paraId="5DFCF50F" w14:textId="69BF05A6" w:rsidR="00B572D3" w:rsidRPr="00B572D3" w:rsidRDefault="00B572D3" w:rsidP="00CB5583">
      <w:pPr>
        <w:pStyle w:val="Heading1"/>
        <w:numPr>
          <w:ilvl w:val="0"/>
          <w:numId w:val="0"/>
        </w:numPr>
        <w:ind w:left="720"/>
        <w:rPr>
          <w:sz w:val="22"/>
        </w:rPr>
      </w:pPr>
      <w:r>
        <w:rPr>
          <w:sz w:val="22"/>
        </w:rPr>
        <w:t xml:space="preserve">10.2  Actual </w:t>
      </w:r>
      <w:r w:rsidR="00CB5583">
        <w:rPr>
          <w:sz w:val="22"/>
        </w:rPr>
        <w:t>Prototype</w:t>
      </w:r>
      <w:r>
        <w:rPr>
          <w:sz w:val="22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0DA43" wp14:editId="738916E6">
                <wp:simplePos x="0" y="0"/>
                <wp:positionH relativeFrom="column">
                  <wp:posOffset>4952682</wp:posOffset>
                </wp:positionH>
                <wp:positionV relativeFrom="paragraph">
                  <wp:posOffset>3990975</wp:posOffset>
                </wp:positionV>
                <wp:extent cx="1276350" cy="8763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FEBC0" w14:textId="670DFE6D" w:rsidR="00C3254D" w:rsidRDefault="00C3254D">
                            <w:r>
                              <w:t>Select Start &amp; This will walk-through alert settings on this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0DA4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42" type="#_x0000_t202" style="position:absolute;left:0;text-align:left;margin-left:389.95pt;margin-top:314.25pt;width:100.5pt;height:6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uhSAIAAKs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" fillcolor="white [3201]" strokeweight=".5pt">
                <v:textbox>
                  <w:txbxContent>
                    <w:p w14:paraId="608FEBC0" w14:textId="670DFE6D" w:rsidR="00C3254D" w:rsidRDefault="00C3254D">
                      <w:bookmarkStart w:id="25" w:name="_GoBack"/>
                      <w:r>
                        <w:t>Select Start &amp; This will walk-through alert settings on this database</w:t>
                      </w:r>
                      <w:bookmarkEnd w:id="2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8F197" wp14:editId="0B858DB9">
                <wp:simplePos x="0" y="0"/>
                <wp:positionH relativeFrom="column">
                  <wp:posOffset>3838257</wp:posOffset>
                </wp:positionH>
                <wp:positionV relativeFrom="paragraph">
                  <wp:posOffset>3102928</wp:posOffset>
                </wp:positionV>
                <wp:extent cx="1104900" cy="1100137"/>
                <wp:effectExtent l="40640" t="35560" r="40640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04900" cy="11001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C2F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02.2pt;margin-top:244.35pt;width:87pt;height:86.6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" strokecolor="black [3213]" strokeweight="4.5pt">
                <v:stroke endarrow="block"/>
              </v:shape>
            </w:pict>
          </mc:Fallback>
        </mc:AlternateContent>
      </w:r>
      <w:r w:rsidRPr="00B1184B">
        <w:rPr>
          <w:noProof/>
        </w:rPr>
        <w:drawing>
          <wp:anchor distT="0" distB="0" distL="114300" distR="114300" simplePos="0" relativeHeight="251679744" behindDoc="0" locked="0" layoutInCell="1" allowOverlap="1" wp14:anchorId="35284929" wp14:editId="14374C9E">
            <wp:simplePos x="0" y="0"/>
            <wp:positionH relativeFrom="column">
              <wp:posOffset>233362</wp:posOffset>
            </wp:positionH>
            <wp:positionV relativeFrom="paragraph">
              <wp:posOffset>1258570</wp:posOffset>
            </wp:positionV>
            <wp:extent cx="3957638" cy="4361862"/>
            <wp:effectExtent l="0" t="0" r="508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361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72D3" w:rsidRPr="00B572D3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A6EA4" w14:textId="77777777" w:rsidR="00F15546" w:rsidRDefault="00F15546">
      <w:pPr>
        <w:spacing w:line="240" w:lineRule="auto"/>
      </w:pPr>
      <w:r>
        <w:separator/>
      </w:r>
    </w:p>
  </w:endnote>
  <w:endnote w:type="continuationSeparator" w:id="0">
    <w:p w14:paraId="4D8F7C7B" w14:textId="77777777" w:rsidR="00F15546" w:rsidRDefault="00F15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3927" w14:paraId="70D4175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6784D7" w14:textId="77777777" w:rsidR="00063927" w:rsidRDefault="0006392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601561" w14:textId="6AD88E92" w:rsidR="00063927" w:rsidRDefault="0006392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Red Factor Consulting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467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210BF2" w14:textId="6C4F7C95" w:rsidR="00063927" w:rsidRDefault="0006392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2467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390F31A" w14:textId="77777777" w:rsidR="00063927" w:rsidRDefault="00063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FEA52" w14:textId="77777777" w:rsidR="00F15546" w:rsidRDefault="00F15546">
      <w:pPr>
        <w:spacing w:line="240" w:lineRule="auto"/>
      </w:pPr>
      <w:r>
        <w:separator/>
      </w:r>
    </w:p>
  </w:footnote>
  <w:footnote w:type="continuationSeparator" w:id="0">
    <w:p w14:paraId="2AAB96E4" w14:textId="77777777" w:rsidR="00F15546" w:rsidRDefault="00F15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F7A9" w14:textId="77777777" w:rsidR="00063927" w:rsidRDefault="00063927">
    <w:pPr>
      <w:rPr>
        <w:sz w:val="24"/>
      </w:rPr>
    </w:pPr>
  </w:p>
  <w:p w14:paraId="77B0D726" w14:textId="77777777" w:rsidR="00063927" w:rsidRDefault="00063927">
    <w:pPr>
      <w:pBdr>
        <w:top w:val="single" w:sz="6" w:space="1" w:color="auto"/>
      </w:pBdr>
      <w:rPr>
        <w:sz w:val="24"/>
      </w:rPr>
    </w:pPr>
  </w:p>
  <w:p w14:paraId="563AC075" w14:textId="77777777" w:rsidR="00063927" w:rsidRDefault="00712B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63927">
        <w:rPr>
          <w:rFonts w:ascii="Arial" w:hAnsi="Arial"/>
          <w:b/>
          <w:sz w:val="36"/>
        </w:rPr>
        <w:t>Red Factor Consulting</w:t>
      </w:r>
    </w:fldSimple>
  </w:p>
  <w:p w14:paraId="26F61D1A" w14:textId="77777777" w:rsidR="00063927" w:rsidRDefault="00063927">
    <w:pPr>
      <w:pBdr>
        <w:bottom w:val="single" w:sz="6" w:space="1" w:color="auto"/>
      </w:pBdr>
      <w:jc w:val="right"/>
      <w:rPr>
        <w:sz w:val="24"/>
      </w:rPr>
    </w:pPr>
  </w:p>
  <w:p w14:paraId="4AC724B1" w14:textId="77777777" w:rsidR="00063927" w:rsidRDefault="00063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3927" w14:paraId="144C151A" w14:textId="77777777" w:rsidTr="005B558B">
      <w:trPr>
        <w:trHeight w:val="363"/>
      </w:trPr>
      <w:tc>
        <w:tcPr>
          <w:tcW w:w="6379" w:type="dxa"/>
        </w:tcPr>
        <w:p w14:paraId="6B7AB91F" w14:textId="77777777" w:rsidR="00063927" w:rsidRDefault="00063927">
          <w:r>
            <w:t>Surgery on Sunday Louisville Consulting</w:t>
          </w:r>
        </w:p>
      </w:tc>
      <w:tc>
        <w:tcPr>
          <w:tcW w:w="3179" w:type="dxa"/>
        </w:tcPr>
        <w:p w14:paraId="5E1CDCB6" w14:textId="4D9F42EA" w:rsidR="00063927" w:rsidRDefault="000639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61622E">
            <w:t>3</w:t>
          </w:r>
          <w:r>
            <w:t>.0</w:t>
          </w:r>
        </w:p>
      </w:tc>
    </w:tr>
    <w:tr w:rsidR="00063927" w14:paraId="0E4E1820" w14:textId="77777777" w:rsidTr="00C439F2">
      <w:trPr>
        <w:trHeight w:val="363"/>
      </w:trPr>
      <w:tc>
        <w:tcPr>
          <w:tcW w:w="6379" w:type="dxa"/>
        </w:tcPr>
        <w:p w14:paraId="45D237E6" w14:textId="2763FB75" w:rsidR="00063927" w:rsidRDefault="00712BE5" w:rsidP="00C439F2">
          <w:fldSimple w:instr="title  \* Mergeformat ">
            <w:r w:rsidR="00063927">
              <w:t>Use Case Specification: Setup an Alert System for Non-Clinical Volunteer Database</w:t>
            </w:r>
          </w:fldSimple>
        </w:p>
      </w:tc>
      <w:tc>
        <w:tcPr>
          <w:tcW w:w="3179" w:type="dxa"/>
        </w:tcPr>
        <w:p w14:paraId="2CB747E6" w14:textId="44EF7BEC" w:rsidR="00063927" w:rsidRDefault="0040110B">
          <w:r>
            <w:t xml:space="preserve">  Date:  </w:t>
          </w:r>
          <w:r w:rsidR="0061622E">
            <w:t>7</w:t>
          </w:r>
          <w:r>
            <w:t>/</w:t>
          </w:r>
          <w:r w:rsidR="0061622E">
            <w:t>Dec</w:t>
          </w:r>
          <w:r w:rsidR="00063927">
            <w:t>/17</w:t>
          </w:r>
        </w:p>
      </w:tc>
    </w:tr>
    <w:tr w:rsidR="00063927" w14:paraId="56CCD568" w14:textId="77777777" w:rsidTr="001C2B7E">
      <w:trPr>
        <w:trHeight w:val="201"/>
      </w:trPr>
      <w:tc>
        <w:tcPr>
          <w:tcW w:w="9558" w:type="dxa"/>
          <w:gridSpan w:val="2"/>
        </w:tcPr>
        <w:p w14:paraId="650047BC" w14:textId="3C394710" w:rsidR="00063927" w:rsidRDefault="007310DF">
          <w:r>
            <w:t>UCID 008</w:t>
          </w:r>
        </w:p>
      </w:tc>
    </w:tr>
  </w:tbl>
  <w:p w14:paraId="0B23D605" w14:textId="77777777" w:rsidR="00063927" w:rsidRDefault="00063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1628B1"/>
    <w:multiLevelType w:val="hybridMultilevel"/>
    <w:tmpl w:val="A7563D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0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15277"/>
    <w:rsid w:val="00035427"/>
    <w:rsid w:val="00037FC4"/>
    <w:rsid w:val="00063927"/>
    <w:rsid w:val="0008098B"/>
    <w:rsid w:val="000A1969"/>
    <w:rsid w:val="000E412F"/>
    <w:rsid w:val="000F72FF"/>
    <w:rsid w:val="001236B1"/>
    <w:rsid w:val="00126FE3"/>
    <w:rsid w:val="001638E2"/>
    <w:rsid w:val="00166CA5"/>
    <w:rsid w:val="00186EDD"/>
    <w:rsid w:val="00187B2C"/>
    <w:rsid w:val="001C2B7E"/>
    <w:rsid w:val="001E587D"/>
    <w:rsid w:val="001E7474"/>
    <w:rsid w:val="00203E1A"/>
    <w:rsid w:val="002171B4"/>
    <w:rsid w:val="002235AA"/>
    <w:rsid w:val="00226683"/>
    <w:rsid w:val="002408CB"/>
    <w:rsid w:val="00283956"/>
    <w:rsid w:val="0028757C"/>
    <w:rsid w:val="002A1A84"/>
    <w:rsid w:val="002C5F4E"/>
    <w:rsid w:val="002D2B99"/>
    <w:rsid w:val="002E54AA"/>
    <w:rsid w:val="00307225"/>
    <w:rsid w:val="00325F35"/>
    <w:rsid w:val="0035341A"/>
    <w:rsid w:val="0035688E"/>
    <w:rsid w:val="00386753"/>
    <w:rsid w:val="00397787"/>
    <w:rsid w:val="003D6CA2"/>
    <w:rsid w:val="0040110B"/>
    <w:rsid w:val="00432265"/>
    <w:rsid w:val="00454385"/>
    <w:rsid w:val="004649FB"/>
    <w:rsid w:val="00470664"/>
    <w:rsid w:val="004733AD"/>
    <w:rsid w:val="00491913"/>
    <w:rsid w:val="004B6B11"/>
    <w:rsid w:val="004E57C5"/>
    <w:rsid w:val="004F36E9"/>
    <w:rsid w:val="00500F2A"/>
    <w:rsid w:val="00506820"/>
    <w:rsid w:val="00524670"/>
    <w:rsid w:val="005438F4"/>
    <w:rsid w:val="00561A5E"/>
    <w:rsid w:val="005A69F2"/>
    <w:rsid w:val="005B37A0"/>
    <w:rsid w:val="005B558B"/>
    <w:rsid w:val="005F5FE0"/>
    <w:rsid w:val="00600C0A"/>
    <w:rsid w:val="00611F4A"/>
    <w:rsid w:val="0061622E"/>
    <w:rsid w:val="00646297"/>
    <w:rsid w:val="006563B8"/>
    <w:rsid w:val="006812AC"/>
    <w:rsid w:val="00682E1D"/>
    <w:rsid w:val="00712BE5"/>
    <w:rsid w:val="00713032"/>
    <w:rsid w:val="00720ED5"/>
    <w:rsid w:val="007310DF"/>
    <w:rsid w:val="007459BB"/>
    <w:rsid w:val="00797937"/>
    <w:rsid w:val="007C1D14"/>
    <w:rsid w:val="008009D4"/>
    <w:rsid w:val="00800F08"/>
    <w:rsid w:val="008576EF"/>
    <w:rsid w:val="008B22BB"/>
    <w:rsid w:val="008D2310"/>
    <w:rsid w:val="00901DA5"/>
    <w:rsid w:val="009067D3"/>
    <w:rsid w:val="009153D7"/>
    <w:rsid w:val="00932107"/>
    <w:rsid w:val="009528CE"/>
    <w:rsid w:val="00982EED"/>
    <w:rsid w:val="009B60CC"/>
    <w:rsid w:val="009C2F61"/>
    <w:rsid w:val="009D32C8"/>
    <w:rsid w:val="009E6C28"/>
    <w:rsid w:val="00A521B9"/>
    <w:rsid w:val="00A5522D"/>
    <w:rsid w:val="00A83F1A"/>
    <w:rsid w:val="00AC74A1"/>
    <w:rsid w:val="00AD701E"/>
    <w:rsid w:val="00AE19B8"/>
    <w:rsid w:val="00AE3975"/>
    <w:rsid w:val="00B1184B"/>
    <w:rsid w:val="00B572D3"/>
    <w:rsid w:val="00B66319"/>
    <w:rsid w:val="00BF5174"/>
    <w:rsid w:val="00BF5D87"/>
    <w:rsid w:val="00C26E25"/>
    <w:rsid w:val="00C3254D"/>
    <w:rsid w:val="00C439F2"/>
    <w:rsid w:val="00CA0558"/>
    <w:rsid w:val="00CA2422"/>
    <w:rsid w:val="00CA37E3"/>
    <w:rsid w:val="00CB5583"/>
    <w:rsid w:val="00CC201F"/>
    <w:rsid w:val="00CE5620"/>
    <w:rsid w:val="00CE5811"/>
    <w:rsid w:val="00D14AF5"/>
    <w:rsid w:val="00D207C5"/>
    <w:rsid w:val="00D51D89"/>
    <w:rsid w:val="00D767E1"/>
    <w:rsid w:val="00DD42B8"/>
    <w:rsid w:val="00DF3631"/>
    <w:rsid w:val="00E24030"/>
    <w:rsid w:val="00E34418"/>
    <w:rsid w:val="00E345D8"/>
    <w:rsid w:val="00E34AC5"/>
    <w:rsid w:val="00E95DD4"/>
    <w:rsid w:val="00EA2618"/>
    <w:rsid w:val="00F04DA6"/>
    <w:rsid w:val="00F123ED"/>
    <w:rsid w:val="00F15546"/>
    <w:rsid w:val="00F24577"/>
    <w:rsid w:val="00F6159A"/>
    <w:rsid w:val="00F73D0B"/>
    <w:rsid w:val="00FC2000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C1ED2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F3D54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3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35</TotalTime>
  <Pages>8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8</cp:revision>
  <cp:lastPrinted>1900-01-01T06:00:00Z</cp:lastPrinted>
  <dcterms:created xsi:type="dcterms:W3CDTF">2017-11-07T16:32:00Z</dcterms:created>
  <dcterms:modified xsi:type="dcterms:W3CDTF">2017-12-07T23:32:00Z</dcterms:modified>
</cp:coreProperties>
</file>